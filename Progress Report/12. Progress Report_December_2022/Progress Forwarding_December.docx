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D47EB" w14:textId="637AA478" w:rsidR="009B79DA" w:rsidRPr="003C3E73" w:rsidRDefault="00CD0527" w:rsidP="009B79DA">
      <w:pPr>
        <w:spacing w:after="0" w:line="240" w:lineRule="auto"/>
        <w:rPr>
          <w:rFonts w:ascii="Nikosh" w:hAnsi="Nikosh" w:cs="Nikosh"/>
          <w:sz w:val="20"/>
          <w:szCs w:val="20"/>
        </w:rPr>
      </w:pPr>
      <w:proofErr w:type="spellStart"/>
      <w:r w:rsidRPr="003C3E73">
        <w:rPr>
          <w:rFonts w:ascii="Nikosh" w:hAnsi="Nikosh" w:cs="Nikosh"/>
          <w:sz w:val="20"/>
          <w:szCs w:val="20"/>
        </w:rPr>
        <w:t>স্মারক</w:t>
      </w:r>
      <w:proofErr w:type="spellEnd"/>
      <w:r w:rsidRPr="003C3E73">
        <w:rPr>
          <w:rFonts w:ascii="Nikosh" w:hAnsi="Nikosh" w:cs="Nikosh"/>
          <w:sz w:val="20"/>
          <w:szCs w:val="20"/>
        </w:rPr>
        <w:t xml:space="preserve"> নং-</w:t>
      </w:r>
      <w:r w:rsidR="00F35978" w:rsidRPr="003C3E73">
        <w:rPr>
          <w:rFonts w:ascii="Nikosh" w:hAnsi="Nikosh" w:cs="Nikosh"/>
          <w:sz w:val="20"/>
          <w:szCs w:val="20"/>
        </w:rPr>
        <w:t>৪২.০১.০০০০.৩৭৬.৫৯.০০</w:t>
      </w:r>
      <w:r w:rsidR="003F08BF" w:rsidRPr="003C3E73">
        <w:rPr>
          <w:rFonts w:ascii="Nikosh" w:hAnsi="Nikosh" w:cs="Nikosh"/>
          <w:sz w:val="20"/>
          <w:szCs w:val="20"/>
        </w:rPr>
        <w:t>৯</w:t>
      </w:r>
      <w:r w:rsidR="00F35978" w:rsidRPr="003C3E73">
        <w:rPr>
          <w:rFonts w:ascii="Nikosh" w:hAnsi="Nikosh" w:cs="Nikosh"/>
          <w:sz w:val="20"/>
          <w:szCs w:val="20"/>
        </w:rPr>
        <w:t>.২</w:t>
      </w:r>
      <w:r w:rsidR="003F08BF" w:rsidRPr="003C3E73">
        <w:rPr>
          <w:rFonts w:ascii="Nikosh" w:hAnsi="Nikosh" w:cs="Nikosh"/>
          <w:sz w:val="20"/>
          <w:szCs w:val="20"/>
        </w:rPr>
        <w:t>০</w:t>
      </w:r>
      <w:r w:rsidR="00F35978" w:rsidRPr="003C3E73">
        <w:rPr>
          <w:rFonts w:ascii="Nikosh" w:hAnsi="Nikosh" w:cs="Nikosh"/>
          <w:sz w:val="20"/>
          <w:szCs w:val="20"/>
        </w:rPr>
        <w:t xml:space="preserve">-   </w:t>
      </w:r>
      <w:r w:rsidR="003C3E73">
        <w:rPr>
          <w:rFonts w:ascii="Nikosh" w:hAnsi="Nikosh" w:cs="Nikosh"/>
          <w:sz w:val="20"/>
          <w:szCs w:val="20"/>
        </w:rPr>
        <w:t xml:space="preserve">                                                                                                               </w:t>
      </w:r>
      <w:r w:rsidR="00CE34B1" w:rsidRPr="003C3E73">
        <w:rPr>
          <w:rFonts w:ascii="Nikosh" w:hAnsi="Nikosh" w:cs="Nikosh"/>
          <w:sz w:val="20"/>
          <w:szCs w:val="20"/>
        </w:rPr>
        <w:t>তারিখঃ</w:t>
      </w:r>
      <w:r w:rsidR="00C30745">
        <w:rPr>
          <w:rFonts w:ascii="Nikosh" w:hAnsi="Nikosh" w:cs="Nikosh"/>
          <w:sz w:val="20"/>
          <w:szCs w:val="20"/>
        </w:rPr>
        <w:t>০৩</w:t>
      </w:r>
      <w:r w:rsidR="00CE34B1" w:rsidRPr="003C3E73">
        <w:rPr>
          <w:rFonts w:ascii="Nikosh" w:hAnsi="Nikosh" w:cs="Nikosh"/>
          <w:sz w:val="20"/>
          <w:szCs w:val="20"/>
        </w:rPr>
        <w:t>/</w:t>
      </w:r>
      <w:r w:rsidR="00C30745">
        <w:rPr>
          <w:rFonts w:ascii="Nikosh" w:hAnsi="Nikosh" w:cs="Nikosh"/>
          <w:sz w:val="20"/>
          <w:szCs w:val="20"/>
        </w:rPr>
        <w:t>০১</w:t>
      </w:r>
      <w:r w:rsidR="00CE34B1" w:rsidRPr="003C3E73">
        <w:rPr>
          <w:rFonts w:ascii="Nikosh" w:hAnsi="Nikosh" w:cs="Nikosh"/>
          <w:sz w:val="20"/>
          <w:szCs w:val="20"/>
        </w:rPr>
        <w:t>/২০২</w:t>
      </w:r>
      <w:r w:rsidR="00C30745">
        <w:rPr>
          <w:rFonts w:ascii="Nikosh" w:hAnsi="Nikosh" w:cs="Nikosh"/>
          <w:sz w:val="20"/>
          <w:szCs w:val="20"/>
        </w:rPr>
        <w:t>৩</w:t>
      </w:r>
      <w:r w:rsidR="00CE34B1" w:rsidRPr="003C3E73">
        <w:rPr>
          <w:rFonts w:ascii="Nikosh" w:hAnsi="Nikosh" w:cs="Nikosh"/>
          <w:sz w:val="20"/>
          <w:szCs w:val="20"/>
        </w:rPr>
        <w:t>খ্রিঃ।</w:t>
      </w:r>
    </w:p>
    <w:p w14:paraId="132CF41E" w14:textId="77777777" w:rsidR="009B79DA" w:rsidRPr="003C3E73" w:rsidRDefault="009B79DA" w:rsidP="009B79DA">
      <w:pPr>
        <w:tabs>
          <w:tab w:val="center" w:pos="4658"/>
        </w:tabs>
        <w:spacing w:after="0" w:line="0" w:lineRule="atLeast"/>
        <w:rPr>
          <w:rFonts w:ascii="Nikosh" w:hAnsi="Nikosh" w:cs="Nikosh"/>
          <w:sz w:val="20"/>
          <w:szCs w:val="20"/>
        </w:rPr>
      </w:pPr>
    </w:p>
    <w:p w14:paraId="3E9DCC2F" w14:textId="77777777" w:rsidR="009B79DA" w:rsidRPr="003C3E73" w:rsidRDefault="009B79DA" w:rsidP="009B79DA">
      <w:pPr>
        <w:tabs>
          <w:tab w:val="center" w:pos="4658"/>
        </w:tabs>
        <w:spacing w:after="0" w:line="0" w:lineRule="atLeast"/>
        <w:rPr>
          <w:rFonts w:ascii="Nikosh" w:hAnsi="Nikosh" w:cs="Nikosh"/>
          <w:sz w:val="20"/>
          <w:szCs w:val="20"/>
          <w:cs/>
          <w:lang w:bidi="bn-IN"/>
        </w:rPr>
      </w:pPr>
      <w:r w:rsidRPr="003C3E73">
        <w:rPr>
          <w:rFonts w:ascii="Nikosh" w:hAnsi="Nikosh" w:cs="Nikosh"/>
          <w:sz w:val="20"/>
          <w:szCs w:val="20"/>
          <w:cs/>
          <w:lang w:bidi="bn-IN"/>
        </w:rPr>
        <w:t>বরাবর</w:t>
      </w:r>
    </w:p>
    <w:p w14:paraId="46AF0423" w14:textId="77777777" w:rsidR="009B79DA" w:rsidRPr="003C3E73" w:rsidRDefault="009B79DA" w:rsidP="009B79DA">
      <w:pPr>
        <w:tabs>
          <w:tab w:val="center" w:pos="4658"/>
        </w:tabs>
        <w:spacing w:after="0" w:line="0" w:lineRule="atLeast"/>
        <w:rPr>
          <w:rFonts w:ascii="Nikosh" w:hAnsi="Nikosh" w:cs="Nikosh"/>
          <w:sz w:val="20"/>
          <w:szCs w:val="20"/>
          <w:cs/>
          <w:lang w:bidi="bn-IN"/>
        </w:rPr>
      </w:pPr>
      <w:r w:rsidRPr="003C3E73">
        <w:rPr>
          <w:rFonts w:ascii="Nikosh" w:hAnsi="Nikosh" w:cs="Nikosh"/>
          <w:sz w:val="20"/>
          <w:szCs w:val="20"/>
          <w:cs/>
          <w:lang w:bidi="bn-IN"/>
        </w:rPr>
        <w:t>প্রধান প্রকৌশলী</w:t>
      </w:r>
    </w:p>
    <w:p w14:paraId="433E7D1E" w14:textId="77777777" w:rsidR="009B79DA" w:rsidRPr="003C3E73" w:rsidRDefault="009B79DA" w:rsidP="009B79DA">
      <w:pPr>
        <w:tabs>
          <w:tab w:val="center" w:pos="4658"/>
        </w:tabs>
        <w:spacing w:after="0" w:line="0" w:lineRule="atLeast"/>
        <w:rPr>
          <w:rFonts w:ascii="Nikosh" w:hAnsi="Nikosh" w:cs="Nikosh"/>
          <w:sz w:val="20"/>
          <w:szCs w:val="20"/>
          <w:cs/>
          <w:lang w:bidi="bn-IN"/>
        </w:rPr>
      </w:pPr>
      <w:r w:rsidRPr="003C3E73">
        <w:rPr>
          <w:rFonts w:ascii="Nikosh" w:hAnsi="Nikosh" w:cs="Nikosh"/>
          <w:sz w:val="20"/>
          <w:szCs w:val="20"/>
          <w:cs/>
          <w:lang w:bidi="bn-IN"/>
        </w:rPr>
        <w:t>ডিজাইন</w:t>
      </w:r>
    </w:p>
    <w:p w14:paraId="4F52CFE6" w14:textId="77777777" w:rsidR="009B79DA" w:rsidRPr="003C3E73" w:rsidRDefault="009B79DA" w:rsidP="009B79DA">
      <w:pPr>
        <w:tabs>
          <w:tab w:val="center" w:pos="4658"/>
        </w:tabs>
        <w:spacing w:after="0" w:line="0" w:lineRule="atLeast"/>
        <w:rPr>
          <w:rFonts w:ascii="Nikosh" w:hAnsi="Nikosh" w:cs="Nikosh"/>
          <w:sz w:val="20"/>
          <w:szCs w:val="20"/>
        </w:rPr>
      </w:pPr>
      <w:r w:rsidRPr="003C3E73">
        <w:rPr>
          <w:rFonts w:ascii="Nikosh" w:hAnsi="Nikosh" w:cs="Nikosh"/>
          <w:sz w:val="20"/>
          <w:szCs w:val="20"/>
          <w:cs/>
          <w:lang w:bidi="bn-IN"/>
        </w:rPr>
        <w:t>বাপাউবো, ঢাকা।</w:t>
      </w:r>
    </w:p>
    <w:p w14:paraId="36FE88E4" w14:textId="77777777" w:rsidR="009B79DA" w:rsidRPr="003C3E73" w:rsidRDefault="009B79DA" w:rsidP="009B79DA">
      <w:pPr>
        <w:spacing w:after="0" w:line="0" w:lineRule="atLeast"/>
        <w:rPr>
          <w:rFonts w:ascii="Nikosh" w:hAnsi="Nikosh" w:cs="Nikosh"/>
          <w:sz w:val="20"/>
          <w:szCs w:val="20"/>
        </w:rPr>
      </w:pPr>
    </w:p>
    <w:p w14:paraId="5DD6609A" w14:textId="2E7B24CE" w:rsidR="009B79DA" w:rsidRPr="003C3E73" w:rsidRDefault="009B79DA" w:rsidP="00FD26D4">
      <w:pPr>
        <w:tabs>
          <w:tab w:val="left" w:pos="991"/>
        </w:tabs>
        <w:spacing w:after="0" w:line="0" w:lineRule="atLeast"/>
        <w:rPr>
          <w:rFonts w:ascii="Nikosh" w:hAnsi="Nikosh" w:cs="Nikosh"/>
          <w:sz w:val="20"/>
          <w:szCs w:val="20"/>
        </w:rPr>
      </w:pPr>
    </w:p>
    <w:p w14:paraId="0444E29E" w14:textId="45F001F2" w:rsidR="009B79DA" w:rsidRPr="003C3E73" w:rsidRDefault="00A85819" w:rsidP="009B79DA">
      <w:pPr>
        <w:tabs>
          <w:tab w:val="left" w:pos="540"/>
        </w:tabs>
        <w:spacing w:after="0" w:line="0" w:lineRule="atLeast"/>
        <w:ind w:left="630" w:hanging="630"/>
        <w:jc w:val="both"/>
        <w:rPr>
          <w:rFonts w:ascii="Nikosh" w:hAnsi="Nikosh" w:cs="Nikosh"/>
          <w:sz w:val="20"/>
          <w:szCs w:val="20"/>
          <w:cs/>
          <w:lang w:bidi="bn-IN"/>
        </w:rPr>
      </w:pPr>
      <w:r w:rsidRPr="003C3E73">
        <w:rPr>
          <w:rFonts w:ascii="Nikosh" w:hAnsi="Nikosh" w:cs="Nikosh"/>
          <w:sz w:val="20"/>
          <w:szCs w:val="20"/>
        </w:rPr>
        <w:t>বিষয়ঃ</w:t>
      </w:r>
      <w:r w:rsidR="00CD0527" w:rsidRPr="003C3E73">
        <w:rPr>
          <w:rFonts w:ascii="Nikosh" w:hAnsi="Nikosh" w:cs="Nikosh"/>
          <w:sz w:val="20"/>
          <w:szCs w:val="20"/>
        </w:rPr>
        <w:t>২০২</w:t>
      </w:r>
      <w:r w:rsidR="00AC647A">
        <w:rPr>
          <w:rFonts w:ascii="Nikosh" w:hAnsi="Nikosh" w:cs="Nikosh"/>
          <w:sz w:val="20"/>
          <w:szCs w:val="20"/>
        </w:rPr>
        <w:t>২</w:t>
      </w:r>
      <w:r w:rsidR="00CD0527" w:rsidRPr="003C3E73">
        <w:rPr>
          <w:rFonts w:ascii="Nikosh" w:hAnsi="Nikosh" w:cs="Nikosh"/>
          <w:sz w:val="20"/>
          <w:szCs w:val="20"/>
        </w:rPr>
        <w:t>-২০২</w:t>
      </w:r>
      <w:r w:rsidR="00AC647A">
        <w:rPr>
          <w:rFonts w:ascii="Nikosh" w:hAnsi="Nikosh" w:cs="Nikosh"/>
          <w:sz w:val="20"/>
          <w:szCs w:val="20"/>
        </w:rPr>
        <w:t>৩</w:t>
      </w:r>
      <w:r w:rsidR="00D7494F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অর্থ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বছরে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r w:rsidR="00477A0C" w:rsidRPr="003C3E73">
        <w:rPr>
          <w:rFonts w:ascii="Nikosh" w:hAnsi="Nikosh" w:cs="Nikosh"/>
          <w:sz w:val="20"/>
          <w:szCs w:val="20"/>
        </w:rPr>
        <w:t>(</w:t>
      </w:r>
      <w:proofErr w:type="spellStart"/>
      <w:r w:rsidR="008E12C8">
        <w:rPr>
          <w:rFonts w:ascii="Nikosh" w:hAnsi="Nikosh" w:cs="Nikosh"/>
          <w:sz w:val="20"/>
          <w:szCs w:val="20"/>
        </w:rPr>
        <w:t>ডিসেম্বর</w:t>
      </w:r>
      <w:proofErr w:type="spellEnd"/>
      <w:r w:rsidR="009B79DA" w:rsidRPr="003C3E73">
        <w:rPr>
          <w:rFonts w:ascii="Nikosh" w:hAnsi="Nikosh" w:cs="Nikosh"/>
          <w:sz w:val="20"/>
          <w:szCs w:val="20"/>
        </w:rPr>
        <w:t>/</w:t>
      </w:r>
      <w:r w:rsidR="00D7494F">
        <w:rPr>
          <w:rFonts w:ascii="Nikosh" w:hAnsi="Nikosh" w:cs="Nikosh"/>
          <w:sz w:val="20"/>
          <w:szCs w:val="20"/>
        </w:rPr>
        <w:t xml:space="preserve"> </w:t>
      </w:r>
      <w:r w:rsidR="009B79DA" w:rsidRPr="003C3E73">
        <w:rPr>
          <w:rFonts w:ascii="Nikosh" w:hAnsi="Nikosh" w:cs="Nikosh"/>
          <w:sz w:val="20"/>
          <w:szCs w:val="20"/>
        </w:rPr>
        <w:t>২০২</w:t>
      </w:r>
      <w:r w:rsidR="00367B3B" w:rsidRPr="003C3E73">
        <w:rPr>
          <w:rFonts w:ascii="Nikosh" w:hAnsi="Nikosh" w:cs="Nikosh"/>
          <w:sz w:val="20"/>
          <w:szCs w:val="20"/>
        </w:rPr>
        <w:t>২</w:t>
      </w:r>
      <w:r w:rsidR="009B79DA" w:rsidRPr="003C3E73">
        <w:rPr>
          <w:rFonts w:ascii="Nikosh" w:hAnsi="Nikosh" w:cs="Nikosh"/>
          <w:sz w:val="20"/>
          <w:szCs w:val="20"/>
        </w:rPr>
        <w:t>খ্রিঃ)</w:t>
      </w:r>
      <w:r w:rsidR="00DE281D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ডিজাইন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কাজের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উপাত্ত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প্রাপ্তি</w:t>
      </w:r>
      <w:proofErr w:type="spellEnd"/>
      <w:r w:rsidR="009B79DA" w:rsidRPr="003C3E73">
        <w:rPr>
          <w:rFonts w:ascii="Nikosh" w:hAnsi="Nikosh" w:cs="Nikosh"/>
          <w:sz w:val="20"/>
          <w:szCs w:val="20"/>
        </w:rPr>
        <w:t xml:space="preserve"> ও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ডিজাইন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প্রণয়ন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কাজের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মাসিক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অগ্রগতির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প্রতিবেদন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প্রেরণ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9B79DA" w:rsidRPr="003C3E73">
        <w:rPr>
          <w:rFonts w:ascii="Nikosh" w:hAnsi="Nikosh" w:cs="Nikosh"/>
          <w:sz w:val="20"/>
          <w:szCs w:val="20"/>
        </w:rPr>
        <w:t>প্রসংগে</w:t>
      </w:r>
      <w:proofErr w:type="spellEnd"/>
      <w:r w:rsidR="009B79DA" w:rsidRPr="003C3E73">
        <w:rPr>
          <w:rFonts w:ascii="Nikosh" w:hAnsi="Nikosh" w:cs="Nikosh"/>
          <w:sz w:val="20"/>
          <w:szCs w:val="20"/>
        </w:rPr>
        <w:t xml:space="preserve">। </w:t>
      </w:r>
    </w:p>
    <w:p w14:paraId="61B685BD" w14:textId="77777777" w:rsidR="009B79DA" w:rsidRPr="003C3E73" w:rsidRDefault="009B79DA" w:rsidP="009B79DA">
      <w:pPr>
        <w:spacing w:after="0" w:line="0" w:lineRule="atLeast"/>
        <w:rPr>
          <w:rFonts w:ascii="Nikosh" w:hAnsi="Nikosh" w:cs="Nikosh"/>
          <w:sz w:val="20"/>
          <w:szCs w:val="20"/>
        </w:rPr>
      </w:pPr>
    </w:p>
    <w:p w14:paraId="3235824C" w14:textId="77777777" w:rsidR="009B79DA" w:rsidRPr="003C3E73" w:rsidRDefault="009B79DA" w:rsidP="009B79DA">
      <w:pPr>
        <w:tabs>
          <w:tab w:val="left" w:pos="540"/>
          <w:tab w:val="left" w:pos="810"/>
        </w:tabs>
        <w:spacing w:after="0" w:line="0" w:lineRule="atLeast"/>
        <w:ind w:left="720" w:hanging="720"/>
        <w:rPr>
          <w:rFonts w:ascii="Nikosh" w:hAnsi="Nikosh" w:cs="Nikosh"/>
          <w:sz w:val="20"/>
          <w:szCs w:val="20"/>
        </w:rPr>
      </w:pPr>
    </w:p>
    <w:p w14:paraId="49D460E5" w14:textId="77777777" w:rsidR="009B79DA" w:rsidRPr="003C3E73" w:rsidRDefault="009B79DA" w:rsidP="009B79DA">
      <w:pPr>
        <w:tabs>
          <w:tab w:val="left" w:pos="540"/>
          <w:tab w:val="left" w:pos="810"/>
        </w:tabs>
        <w:spacing w:after="0" w:line="0" w:lineRule="atLeast"/>
        <w:ind w:left="720" w:hanging="720"/>
        <w:rPr>
          <w:rFonts w:ascii="Nikosh" w:hAnsi="Nikosh" w:cs="Nikosh"/>
          <w:sz w:val="20"/>
          <w:szCs w:val="20"/>
        </w:rPr>
      </w:pPr>
      <w:proofErr w:type="spellStart"/>
      <w:r w:rsidRPr="003C3E73">
        <w:rPr>
          <w:rFonts w:ascii="Nikosh" w:hAnsi="Nikosh" w:cs="Nikosh"/>
          <w:sz w:val="20"/>
          <w:szCs w:val="20"/>
        </w:rPr>
        <w:t>মহোদয়</w:t>
      </w:r>
      <w:proofErr w:type="spellEnd"/>
    </w:p>
    <w:p w14:paraId="5ED8BC13" w14:textId="32B3D6D5" w:rsidR="00230C89" w:rsidRPr="003C3E73" w:rsidRDefault="009B79DA" w:rsidP="00145EF0">
      <w:pPr>
        <w:spacing w:after="0" w:line="0" w:lineRule="atLeast"/>
        <w:ind w:firstLine="720"/>
        <w:jc w:val="both"/>
        <w:rPr>
          <w:rFonts w:ascii="Nikosh" w:hAnsi="Nikosh" w:cs="Nikosh"/>
          <w:sz w:val="20"/>
          <w:szCs w:val="20"/>
        </w:rPr>
      </w:pPr>
      <w:proofErr w:type="spellStart"/>
      <w:r w:rsidRPr="003C3E73">
        <w:rPr>
          <w:rFonts w:ascii="Nikosh" w:hAnsi="Nikosh" w:cs="Nikosh"/>
          <w:sz w:val="20"/>
          <w:szCs w:val="20"/>
        </w:rPr>
        <w:t>যথাযথ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সম্মান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প্রদর্শনপূর্বক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অত্র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দপ্তরের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আওতাভুক্ত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মাঠ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দপ্তরসমূহ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হতে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ডিজাইন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কাজের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উপাত্ত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প্রাপ্তি</w:t>
      </w:r>
      <w:proofErr w:type="spellEnd"/>
      <w:r w:rsidRPr="003C3E73">
        <w:rPr>
          <w:rFonts w:ascii="Nikosh" w:hAnsi="Nikosh" w:cs="Nikosh"/>
          <w:sz w:val="20"/>
          <w:szCs w:val="20"/>
        </w:rPr>
        <w:t xml:space="preserve"> ও </w:t>
      </w:r>
      <w:proofErr w:type="spellStart"/>
      <w:r w:rsidRPr="003C3E73">
        <w:rPr>
          <w:rFonts w:ascii="Nikosh" w:hAnsi="Nikosh" w:cs="Nikosh"/>
          <w:sz w:val="20"/>
          <w:szCs w:val="20"/>
        </w:rPr>
        <w:t>ডিজাইন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প্রণয়ন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কাজের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194AAF" w:rsidRPr="003C3E73">
        <w:rPr>
          <w:rFonts w:ascii="Nikosh" w:hAnsi="Nikosh" w:cs="Nikosh"/>
          <w:sz w:val="20"/>
          <w:szCs w:val="20"/>
        </w:rPr>
        <w:t>মাসিক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194AAF" w:rsidRPr="003C3E73">
        <w:rPr>
          <w:rFonts w:ascii="Nikosh" w:hAnsi="Nikosh" w:cs="Nikosh"/>
          <w:sz w:val="20"/>
          <w:szCs w:val="20"/>
        </w:rPr>
        <w:t>অগ্রগতির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="00194AAF" w:rsidRPr="003C3E73">
        <w:rPr>
          <w:rFonts w:ascii="Nikosh" w:hAnsi="Nikosh" w:cs="Nikosh"/>
          <w:sz w:val="20"/>
          <w:szCs w:val="20"/>
        </w:rPr>
        <w:t>প্রতিবেদন</w:t>
      </w:r>
      <w:proofErr w:type="spellEnd"/>
      <w:r w:rsidR="00FA4989" w:rsidRPr="003C3E73">
        <w:rPr>
          <w:rFonts w:ascii="Nikosh" w:hAnsi="Nikosh" w:cs="Nikosh"/>
          <w:sz w:val="20"/>
          <w:szCs w:val="20"/>
        </w:rPr>
        <w:t xml:space="preserve"> </w:t>
      </w:r>
      <w:r w:rsidR="006C6CB7">
        <w:rPr>
          <w:rFonts w:ascii="Nikosh" w:hAnsi="Nikosh" w:cs="Nikosh"/>
          <w:sz w:val="20"/>
          <w:szCs w:val="20"/>
        </w:rPr>
        <w:t>(</w:t>
      </w:r>
      <w:proofErr w:type="spellStart"/>
      <w:r w:rsidR="008E12C8">
        <w:rPr>
          <w:rFonts w:ascii="Nikosh" w:hAnsi="Nikosh" w:cs="Nikosh"/>
          <w:sz w:val="20"/>
          <w:szCs w:val="20"/>
        </w:rPr>
        <w:t>ডিসেম্বর</w:t>
      </w:r>
      <w:proofErr w:type="spellEnd"/>
      <w:r w:rsidR="007248C9" w:rsidRPr="003C3E73">
        <w:rPr>
          <w:rFonts w:ascii="Nikosh" w:hAnsi="Nikosh" w:cs="Nikosh"/>
          <w:sz w:val="20"/>
          <w:szCs w:val="20"/>
        </w:rPr>
        <w:t xml:space="preserve"> </w:t>
      </w:r>
      <w:r w:rsidR="00E92977" w:rsidRPr="003C3E73">
        <w:rPr>
          <w:rFonts w:ascii="Nikosh" w:hAnsi="Nikosh" w:cs="Nikosh"/>
          <w:sz w:val="20"/>
          <w:szCs w:val="20"/>
        </w:rPr>
        <w:t>/</w:t>
      </w:r>
      <w:r w:rsidR="00191419" w:rsidRPr="003C3E73">
        <w:rPr>
          <w:rFonts w:ascii="Nikosh" w:hAnsi="Nikosh" w:cs="Nikosh"/>
          <w:sz w:val="20"/>
          <w:szCs w:val="20"/>
        </w:rPr>
        <w:t>২০২</w:t>
      </w:r>
      <w:r w:rsidR="00367B3B" w:rsidRPr="003C3E73">
        <w:rPr>
          <w:rFonts w:ascii="Nikosh" w:hAnsi="Nikosh" w:cs="Nikosh"/>
          <w:sz w:val="20"/>
          <w:szCs w:val="20"/>
        </w:rPr>
        <w:t>২</w:t>
      </w:r>
      <w:r w:rsidRPr="003C3E73">
        <w:rPr>
          <w:rFonts w:ascii="Nikosh" w:hAnsi="Nikosh" w:cs="Nikosh"/>
          <w:sz w:val="20"/>
          <w:szCs w:val="20"/>
        </w:rPr>
        <w:t xml:space="preserve">খ্রিঃ) </w:t>
      </w:r>
      <w:proofErr w:type="spellStart"/>
      <w:r w:rsidRPr="003C3E73">
        <w:rPr>
          <w:rFonts w:ascii="Nikosh" w:hAnsi="Nikosh" w:cs="Nikosh"/>
          <w:sz w:val="20"/>
          <w:szCs w:val="20"/>
        </w:rPr>
        <w:t>আপনার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সদয়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অবগতি</w:t>
      </w:r>
      <w:proofErr w:type="spellEnd"/>
      <w:r w:rsidRPr="003C3E73">
        <w:rPr>
          <w:rFonts w:ascii="Nikosh" w:hAnsi="Nikosh" w:cs="Nikosh"/>
          <w:sz w:val="20"/>
          <w:szCs w:val="20"/>
        </w:rPr>
        <w:t xml:space="preserve"> ও </w:t>
      </w:r>
      <w:proofErr w:type="spellStart"/>
      <w:r w:rsidRPr="003C3E73">
        <w:rPr>
          <w:rFonts w:ascii="Nikosh" w:hAnsi="Nikosh" w:cs="Nikosh"/>
          <w:sz w:val="20"/>
          <w:szCs w:val="20"/>
        </w:rPr>
        <w:t>পরবর্তী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প্রয়োজনীয়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ব্যবস্থা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গ্রহণের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জন্য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অত্রসাথ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প্রেরণ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করা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হলো</w:t>
      </w:r>
      <w:proofErr w:type="spellEnd"/>
      <w:r w:rsidRPr="003C3E73">
        <w:rPr>
          <w:rFonts w:ascii="Nikosh" w:hAnsi="Nikosh" w:cs="Nikosh"/>
          <w:sz w:val="20"/>
          <w:szCs w:val="20"/>
        </w:rPr>
        <w:t xml:space="preserve">। </w:t>
      </w:r>
      <w:proofErr w:type="spellStart"/>
      <w:r w:rsidRPr="003C3E73">
        <w:rPr>
          <w:rFonts w:ascii="Nikosh" w:hAnsi="Nikosh" w:cs="Nikosh"/>
          <w:sz w:val="20"/>
          <w:szCs w:val="20"/>
        </w:rPr>
        <w:t>নিম্নোক্ত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ছকে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অত্র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দপ্তরের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নকশা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কাজের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সামগ্রিক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সারমর্ম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উপস্থাপন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করা</w:t>
      </w:r>
      <w:proofErr w:type="spellEnd"/>
      <w:r w:rsidR="003C3E73">
        <w:rPr>
          <w:rFonts w:ascii="Nikosh" w:hAnsi="Nikosh" w:cs="Nikosh"/>
          <w:sz w:val="20"/>
          <w:szCs w:val="20"/>
        </w:rPr>
        <w:t xml:space="preserve"> </w:t>
      </w:r>
      <w:proofErr w:type="spellStart"/>
      <w:r w:rsidRPr="003C3E73">
        <w:rPr>
          <w:rFonts w:ascii="Nikosh" w:hAnsi="Nikosh" w:cs="Nikosh"/>
          <w:sz w:val="20"/>
          <w:szCs w:val="20"/>
        </w:rPr>
        <w:t>হলোঃ</w:t>
      </w:r>
      <w:proofErr w:type="spellEnd"/>
    </w:p>
    <w:p w14:paraId="3BB41BD0" w14:textId="77777777" w:rsidR="009B79DA" w:rsidRPr="003C3E73" w:rsidRDefault="009B79DA" w:rsidP="007D1C2D">
      <w:pPr>
        <w:spacing w:after="0" w:line="0" w:lineRule="atLeast"/>
        <w:jc w:val="center"/>
        <w:rPr>
          <w:rFonts w:ascii="Nikosh" w:hAnsi="Nikosh" w:cs="Nikosh"/>
          <w:sz w:val="20"/>
          <w:szCs w:val="20"/>
          <w:u w:val="single"/>
        </w:rPr>
      </w:pPr>
      <w:r w:rsidRPr="003C3E73">
        <w:rPr>
          <w:rFonts w:ascii="Nikosh" w:hAnsi="Nikosh" w:cs="Nikosh"/>
          <w:sz w:val="20"/>
          <w:szCs w:val="20"/>
          <w:u w:val="single"/>
        </w:rPr>
        <w:t>ছক-১</w:t>
      </w:r>
    </w:p>
    <w:tbl>
      <w:tblPr>
        <w:tblpPr w:leftFromText="180" w:rightFromText="180" w:vertAnchor="text" w:horzAnchor="page" w:tblpXSpec="center" w:tblpY="46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1890"/>
        <w:gridCol w:w="1800"/>
        <w:gridCol w:w="1890"/>
        <w:gridCol w:w="1800"/>
        <w:gridCol w:w="1350"/>
      </w:tblGrid>
      <w:tr w:rsidR="003C3E73" w:rsidRPr="003C3E73" w14:paraId="1A83C798" w14:textId="77777777" w:rsidTr="00E06F7E">
        <w:trPr>
          <w:trHeight w:val="262"/>
        </w:trPr>
        <w:tc>
          <w:tcPr>
            <w:tcW w:w="1188" w:type="dxa"/>
            <w:shd w:val="clear" w:color="auto" w:fill="auto"/>
            <w:vAlign w:val="center"/>
          </w:tcPr>
          <w:p w14:paraId="079BDE85" w14:textId="77777777" w:rsidR="003F08BF" w:rsidRPr="003C3E73" w:rsidRDefault="00FC3575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  <w:cs/>
                <w:lang w:bidi="bn-IN"/>
              </w:rPr>
            </w:pPr>
            <w:r w:rsidRPr="003C3E73">
              <w:rPr>
                <w:rFonts w:ascii="Nikosh" w:hAnsi="Nikosh" w:cs="Nikosh"/>
                <w:b/>
                <w:sz w:val="20"/>
                <w:szCs w:val="20"/>
                <w:cs/>
                <w:lang w:bidi="bn-IN"/>
              </w:rPr>
              <w:t>ক্রমিক নং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1B453A3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b/>
                <w:sz w:val="20"/>
                <w:szCs w:val="20"/>
              </w:rPr>
              <w:t>সার্কেল</w:t>
            </w:r>
            <w:proofErr w:type="spellEnd"/>
            <w:r w:rsidRPr="003C3E73">
              <w:rPr>
                <w:rFonts w:ascii="Nikosh" w:hAnsi="Nikosh" w:cs="Nikosh"/>
                <w:b/>
                <w:sz w:val="20"/>
                <w:szCs w:val="20"/>
              </w:rPr>
              <w:t>/</w:t>
            </w:r>
            <w:proofErr w:type="spellStart"/>
            <w:r w:rsidRPr="003C3E73">
              <w:rPr>
                <w:rFonts w:ascii="Nikosh" w:hAnsi="Nikosh" w:cs="Nikosh"/>
                <w:b/>
                <w:sz w:val="20"/>
                <w:szCs w:val="20"/>
              </w:rPr>
              <w:t>বিভাগের</w:t>
            </w:r>
            <w:proofErr w:type="spellEnd"/>
            <w:r w:rsidR="003C3E73">
              <w:rPr>
                <w:rFonts w:ascii="Nikosh" w:hAnsi="Nikosh" w:cs="Nikosh"/>
                <w:b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b/>
                <w:sz w:val="20"/>
                <w:szCs w:val="20"/>
              </w:rPr>
              <w:t>নাম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14:paraId="7DF933FB" w14:textId="794F3C08" w:rsidR="003F08BF" w:rsidRPr="003C3E73" w:rsidRDefault="002D71B3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proofErr w:type="spellStart"/>
            <w:r w:rsidRPr="002D71B3">
              <w:rPr>
                <w:rFonts w:ascii="Nikosh" w:hAnsi="Nikosh" w:cs="Nikosh"/>
                <w:b/>
                <w:sz w:val="20"/>
                <w:szCs w:val="20"/>
              </w:rPr>
              <w:t>নকশা</w:t>
            </w:r>
            <w:proofErr w:type="spellEnd"/>
            <w:r w:rsidR="00D7494F">
              <w:rPr>
                <w:rFonts w:ascii="Nikosh" w:hAnsi="Nikosh" w:cs="Nikosh"/>
                <w:b/>
                <w:sz w:val="20"/>
                <w:szCs w:val="20"/>
              </w:rPr>
              <w:t xml:space="preserve"> </w:t>
            </w:r>
            <w:proofErr w:type="spellStart"/>
            <w:r w:rsidR="003F08BF" w:rsidRPr="003C3E73">
              <w:rPr>
                <w:rFonts w:ascii="Nikosh" w:hAnsi="Nikosh" w:cs="Nikosh"/>
                <w:b/>
                <w:sz w:val="20"/>
                <w:szCs w:val="20"/>
              </w:rPr>
              <w:t>চাহিদা</w:t>
            </w:r>
            <w:proofErr w:type="spellEnd"/>
          </w:p>
        </w:tc>
        <w:tc>
          <w:tcPr>
            <w:tcW w:w="1890" w:type="dxa"/>
            <w:shd w:val="clear" w:color="auto" w:fill="auto"/>
            <w:vAlign w:val="center"/>
          </w:tcPr>
          <w:p w14:paraId="5C4C24FC" w14:textId="4DA5CABC" w:rsidR="003F08BF" w:rsidRPr="003C3E73" w:rsidRDefault="002D71B3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proofErr w:type="spellStart"/>
            <w:proofErr w:type="gramStart"/>
            <w:r w:rsidRPr="002D71B3">
              <w:rPr>
                <w:rFonts w:ascii="Nikosh" w:hAnsi="Nikosh" w:cs="Nikosh"/>
                <w:b/>
                <w:sz w:val="20"/>
                <w:szCs w:val="20"/>
              </w:rPr>
              <w:t>নকশা</w:t>
            </w:r>
            <w:proofErr w:type="spellEnd"/>
            <w:r>
              <w:rPr>
                <w:rFonts w:ascii="Nikosh" w:hAnsi="Nikosh" w:cs="Nikosh"/>
                <w:b/>
                <w:sz w:val="20"/>
                <w:szCs w:val="20"/>
              </w:rPr>
              <w:t xml:space="preserve"> </w:t>
            </w:r>
            <w:r w:rsidR="00D7494F">
              <w:rPr>
                <w:rFonts w:ascii="Nikosh" w:hAnsi="Nikosh" w:cs="Nikosh"/>
                <w:b/>
                <w:sz w:val="20"/>
                <w:szCs w:val="20"/>
              </w:rPr>
              <w:t xml:space="preserve"> </w:t>
            </w:r>
            <w:proofErr w:type="spellStart"/>
            <w:r w:rsidR="003F08BF" w:rsidRPr="003C3E73">
              <w:rPr>
                <w:rFonts w:ascii="Nikosh" w:hAnsi="Nikosh" w:cs="Nikosh"/>
                <w:b/>
                <w:sz w:val="20"/>
                <w:szCs w:val="20"/>
              </w:rPr>
              <w:t>চলমান</w:t>
            </w:r>
            <w:proofErr w:type="spellEnd"/>
            <w:proofErr w:type="gramEnd"/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D19A" w14:textId="5587C120" w:rsidR="003F08BF" w:rsidRPr="003C3E73" w:rsidRDefault="002D71B3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proofErr w:type="spellStart"/>
            <w:r w:rsidRPr="002D71B3">
              <w:rPr>
                <w:rFonts w:ascii="Nikosh" w:hAnsi="Nikosh" w:cs="Nikosh"/>
                <w:b/>
                <w:sz w:val="20"/>
                <w:szCs w:val="20"/>
              </w:rPr>
              <w:t>নকশা</w:t>
            </w:r>
            <w:proofErr w:type="spellEnd"/>
            <w:r w:rsidRPr="003C3E73">
              <w:rPr>
                <w:rFonts w:ascii="Nikosh" w:hAnsi="Nikosh" w:cs="Nikosh"/>
                <w:b/>
                <w:sz w:val="20"/>
                <w:szCs w:val="20"/>
              </w:rPr>
              <w:t xml:space="preserve"> </w:t>
            </w:r>
            <w:proofErr w:type="spellStart"/>
            <w:r w:rsidR="003F08BF" w:rsidRPr="003C3E73">
              <w:rPr>
                <w:rFonts w:ascii="Nikosh" w:hAnsi="Nikosh" w:cs="Nikosh"/>
                <w:b/>
                <w:sz w:val="20"/>
                <w:szCs w:val="20"/>
              </w:rPr>
              <w:t>অনুমোদিত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FCFD08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b/>
                <w:sz w:val="20"/>
                <w:szCs w:val="20"/>
              </w:rPr>
              <w:t>মন্তব্য</w:t>
            </w:r>
            <w:proofErr w:type="spellEnd"/>
          </w:p>
        </w:tc>
      </w:tr>
      <w:tr w:rsidR="003C3E73" w:rsidRPr="003C3E73" w14:paraId="18612E72" w14:textId="77777777" w:rsidTr="00E06F7E">
        <w:trPr>
          <w:trHeight w:val="181"/>
        </w:trPr>
        <w:tc>
          <w:tcPr>
            <w:tcW w:w="1188" w:type="dxa"/>
            <w:shd w:val="clear" w:color="auto" w:fill="auto"/>
          </w:tcPr>
          <w:p w14:paraId="4C8CC1B9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 w:rsidRPr="003C3E73">
              <w:rPr>
                <w:rFonts w:ascii="Nikosh" w:hAnsi="Nikosh" w:cs="Nikosh"/>
                <w:b/>
                <w:sz w:val="20"/>
                <w:szCs w:val="20"/>
              </w:rPr>
              <w:t>১</w:t>
            </w:r>
          </w:p>
        </w:tc>
        <w:tc>
          <w:tcPr>
            <w:tcW w:w="1890" w:type="dxa"/>
            <w:shd w:val="clear" w:color="auto" w:fill="auto"/>
          </w:tcPr>
          <w:p w14:paraId="4EF0B631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 w:rsidRPr="003C3E73">
              <w:rPr>
                <w:rFonts w:ascii="Nikosh" w:hAnsi="Nikosh" w:cs="Nikosh"/>
                <w:b/>
                <w:sz w:val="20"/>
                <w:szCs w:val="20"/>
              </w:rPr>
              <w:t>২</w:t>
            </w:r>
          </w:p>
        </w:tc>
        <w:tc>
          <w:tcPr>
            <w:tcW w:w="1800" w:type="dxa"/>
            <w:shd w:val="clear" w:color="auto" w:fill="auto"/>
          </w:tcPr>
          <w:p w14:paraId="038A436E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 w:rsidRPr="003C3E73">
              <w:rPr>
                <w:rFonts w:ascii="Nikosh" w:hAnsi="Nikosh" w:cs="Nikosh"/>
                <w:b/>
                <w:sz w:val="20"/>
                <w:szCs w:val="20"/>
              </w:rPr>
              <w:t>৩</w:t>
            </w:r>
          </w:p>
        </w:tc>
        <w:tc>
          <w:tcPr>
            <w:tcW w:w="1890" w:type="dxa"/>
            <w:shd w:val="clear" w:color="auto" w:fill="auto"/>
          </w:tcPr>
          <w:p w14:paraId="6A498D54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 w:rsidRPr="003C3E73">
              <w:rPr>
                <w:rFonts w:ascii="Nikosh" w:hAnsi="Nikosh" w:cs="Nikosh"/>
                <w:b/>
                <w:sz w:val="20"/>
                <w:szCs w:val="20"/>
              </w:rPr>
              <w:t>৪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2BFBC77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 w:rsidRPr="003C3E73">
              <w:rPr>
                <w:rFonts w:ascii="Nikosh" w:hAnsi="Nikosh" w:cs="Nikosh"/>
                <w:b/>
                <w:sz w:val="20"/>
                <w:szCs w:val="20"/>
              </w:rPr>
              <w:t>৫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14:paraId="30ADD8C1" w14:textId="77777777" w:rsidR="003F08BF" w:rsidRPr="003C3E73" w:rsidRDefault="00FC3575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 w:rsidRPr="003C3E73">
              <w:rPr>
                <w:rFonts w:ascii="Nikosh" w:hAnsi="Nikosh" w:cs="Nikosh"/>
                <w:b/>
                <w:sz w:val="20"/>
                <w:szCs w:val="20"/>
              </w:rPr>
              <w:t>৬</w:t>
            </w:r>
          </w:p>
        </w:tc>
      </w:tr>
      <w:tr w:rsidR="00DD2A32" w:rsidRPr="003C3E73" w14:paraId="1707B616" w14:textId="77777777" w:rsidTr="00D003C3">
        <w:trPr>
          <w:trHeight w:val="118"/>
        </w:trPr>
        <w:tc>
          <w:tcPr>
            <w:tcW w:w="9918" w:type="dxa"/>
            <w:gridSpan w:val="6"/>
            <w:shd w:val="clear" w:color="auto" w:fill="auto"/>
            <w:vAlign w:val="center"/>
          </w:tcPr>
          <w:p w14:paraId="633F8615" w14:textId="0080A10A" w:rsidR="00DD2A32" w:rsidRPr="00C845C3" w:rsidRDefault="004B55D8" w:rsidP="00D003C3">
            <w:pPr>
              <w:spacing w:after="0" w:line="240" w:lineRule="auto"/>
              <w:rPr>
                <w:rFonts w:ascii="Nikosh" w:hAnsi="Nikosh" w:cs="Nikosh"/>
                <w:b/>
                <w:sz w:val="20"/>
                <w:szCs w:val="20"/>
                <w:cs/>
                <w:lang w:bidi="bn-IN"/>
              </w:rPr>
            </w:pPr>
            <w:proofErr w:type="spellStart"/>
            <w:r w:rsidRPr="00C845C3">
              <w:rPr>
                <w:rFonts w:ascii="Nikosh" w:hAnsi="Nikosh" w:cs="Nikosh"/>
                <w:b/>
                <w:sz w:val="20"/>
                <w:szCs w:val="20"/>
              </w:rPr>
              <w:t>সার্কেলঃ</w:t>
            </w:r>
            <w:proofErr w:type="spellEnd"/>
            <w:r w:rsidRPr="00C845C3">
              <w:rPr>
                <w:rFonts w:ascii="Nikosh" w:hAnsi="Nikosh" w:cs="Nikosh"/>
                <w:b/>
                <w:sz w:val="20"/>
                <w:szCs w:val="20"/>
              </w:rPr>
              <w:t xml:space="preserve"> </w:t>
            </w:r>
            <w:r w:rsidRPr="00C845C3">
              <w:rPr>
                <w:rFonts w:ascii="Nikosh" w:hAnsi="Nikosh" w:cs="Nikosh"/>
                <w:b/>
                <w:sz w:val="20"/>
                <w:szCs w:val="20"/>
                <w:cs/>
                <w:lang w:bidi="bn-IN"/>
              </w:rPr>
              <w:t>যশোর পওর সার্কেল</w:t>
            </w:r>
          </w:p>
        </w:tc>
      </w:tr>
      <w:tr w:rsidR="003C3E73" w:rsidRPr="003C3E73" w14:paraId="2CAF57A5" w14:textId="77777777" w:rsidTr="00E06F7E">
        <w:trPr>
          <w:trHeight w:val="288"/>
        </w:trPr>
        <w:tc>
          <w:tcPr>
            <w:tcW w:w="1188" w:type="dxa"/>
            <w:shd w:val="clear" w:color="auto" w:fill="auto"/>
            <w:vAlign w:val="center"/>
          </w:tcPr>
          <w:p w14:paraId="1DE13765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১।</w:t>
            </w:r>
          </w:p>
        </w:tc>
        <w:tc>
          <w:tcPr>
            <w:tcW w:w="1890" w:type="dxa"/>
            <w:shd w:val="clear" w:color="auto" w:fill="auto"/>
          </w:tcPr>
          <w:p w14:paraId="5E096643" w14:textId="77777777" w:rsidR="003F08BF" w:rsidRPr="003C3E73" w:rsidRDefault="003F08BF" w:rsidP="00021427">
            <w:pPr>
              <w:spacing w:after="0" w:line="240" w:lineRule="auto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যশোর পওর বিভাগ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9A4F51A" w14:textId="56B01EEA" w:rsidR="003F08BF" w:rsidRPr="003C3E73" w:rsidRDefault="00336ADB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>৪</w:t>
            </w:r>
            <w:r w:rsidR="0078795C">
              <w:rPr>
                <w:rFonts w:ascii="Nikosh" w:hAnsi="Nikosh" w:cs="Nikosh"/>
                <w:sz w:val="20"/>
                <w:szCs w:val="20"/>
              </w:rPr>
              <w:t>২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85BBB57" w14:textId="2B96039A" w:rsidR="003F08BF" w:rsidRPr="00EA61BC" w:rsidRDefault="00336ADB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vertAlign w:val="superscript"/>
              </w:rPr>
            </w:pPr>
            <w:r>
              <w:rPr>
                <w:rFonts w:ascii="Nikosh" w:hAnsi="Nikosh" w:cs="Nikosh"/>
                <w:sz w:val="20"/>
                <w:szCs w:val="20"/>
              </w:rPr>
              <w:t>০</w:t>
            </w:r>
            <w:r w:rsidR="0078795C">
              <w:rPr>
                <w:rFonts w:ascii="Nikosh" w:hAnsi="Nikosh" w:cs="Nikosh"/>
                <w:sz w:val="20"/>
                <w:szCs w:val="20"/>
              </w:rPr>
              <w:t>২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ECABA" w14:textId="2587434E" w:rsidR="003F08BF" w:rsidRPr="003C3E73" w:rsidRDefault="00191F20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r>
              <w:rPr>
                <w:rFonts w:ascii="Nikosh" w:hAnsi="Nikosh" w:cs="Nikosh"/>
                <w:sz w:val="20"/>
                <w:szCs w:val="20"/>
                <w:lang w:bidi="bn-IN"/>
              </w:rPr>
              <w:t>৪০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241E68" w14:textId="3E141259" w:rsidR="003F08BF" w:rsidRPr="003C3E73" w:rsidRDefault="003F08BF" w:rsidP="00D003C3">
            <w:pPr>
              <w:spacing w:after="0" w:line="240" w:lineRule="auto"/>
              <w:jc w:val="both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</w:p>
        </w:tc>
      </w:tr>
      <w:tr w:rsidR="003C3E73" w:rsidRPr="003C3E73" w14:paraId="5431D193" w14:textId="77777777" w:rsidTr="00E06F7E">
        <w:trPr>
          <w:trHeight w:val="136"/>
        </w:trPr>
        <w:tc>
          <w:tcPr>
            <w:tcW w:w="1188" w:type="dxa"/>
            <w:shd w:val="clear" w:color="auto" w:fill="auto"/>
            <w:vAlign w:val="center"/>
          </w:tcPr>
          <w:p w14:paraId="5DC222F1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২।</w:t>
            </w:r>
          </w:p>
        </w:tc>
        <w:tc>
          <w:tcPr>
            <w:tcW w:w="1890" w:type="dxa"/>
            <w:shd w:val="clear" w:color="auto" w:fill="auto"/>
          </w:tcPr>
          <w:p w14:paraId="7BC354C2" w14:textId="77777777" w:rsidR="003F08BF" w:rsidRPr="003C3E73" w:rsidRDefault="003F08BF" w:rsidP="00D003C3">
            <w:pPr>
              <w:spacing w:after="0" w:line="240" w:lineRule="auto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নড়াইল পওর বিভাগ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F97952F" w14:textId="556A4F3E" w:rsidR="003F08BF" w:rsidRPr="003C3E73" w:rsidRDefault="00FB41E4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r>
              <w:rPr>
                <w:rFonts w:ascii="Nikosh" w:hAnsi="Nikosh" w:cs="Nikosh"/>
                <w:sz w:val="20"/>
                <w:szCs w:val="20"/>
                <w:lang w:bidi="bn-IN"/>
              </w:rPr>
              <w:t>১</w:t>
            </w:r>
            <w:r w:rsidR="00244428">
              <w:rPr>
                <w:rFonts w:ascii="Nikosh" w:hAnsi="Nikosh" w:cs="Nikosh"/>
                <w:sz w:val="20"/>
                <w:szCs w:val="20"/>
                <w:lang w:bidi="bn-IN"/>
              </w:rPr>
              <w:t>৩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542E58B" w14:textId="7E6BE979" w:rsidR="003F08BF" w:rsidRPr="00EA61BC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vertAlign w:val="superscript"/>
                <w:cs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 w:rsidR="0078795C">
              <w:rPr>
                <w:rFonts w:ascii="Nikosh" w:hAnsi="Nikosh" w:cs="Nikosh"/>
                <w:sz w:val="20"/>
                <w:szCs w:val="20"/>
                <w:lang w:bidi="bn-IN"/>
              </w:rPr>
              <w:t>২</w:t>
            </w:r>
            <w:r w:rsidR="00336ADB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="00EA61BC">
              <w:rPr>
                <w:rFonts w:ascii="Nikosh" w:hAnsi="Nikosh" w:cs="Nikosh"/>
                <w:sz w:val="20"/>
                <w:szCs w:val="20"/>
                <w:lang w:bidi="bn-IN"/>
              </w:rPr>
              <w:t>(</w:t>
            </w:r>
            <w:proofErr w:type="gramStart"/>
            <w:r w:rsidR="00EA61BC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 w:rsidR="00456B5C">
              <w:rPr>
                <w:rFonts w:ascii="Nikosh" w:hAnsi="Nikosh" w:cs="Nikosh"/>
                <w:sz w:val="20"/>
                <w:szCs w:val="20"/>
                <w:lang w:bidi="bn-IN"/>
              </w:rPr>
              <w:t>১</w:t>
            </w:r>
            <w:r w:rsidR="00EA61BC">
              <w:rPr>
                <w:rFonts w:ascii="Nikosh" w:hAnsi="Nikosh" w:cs="Nikosh"/>
                <w:sz w:val="20"/>
                <w:szCs w:val="20"/>
                <w:lang w:bidi="bn-IN"/>
              </w:rPr>
              <w:t>)</w:t>
            </w:r>
            <w:r w:rsidR="00EA61BC">
              <w:rPr>
                <w:rFonts w:ascii="Nikosh" w:hAnsi="Nikosh" w:cs="Nikosh"/>
                <w:sz w:val="20"/>
                <w:szCs w:val="20"/>
                <w:vertAlign w:val="superscript"/>
                <w:lang w:bidi="bn-IN"/>
              </w:rPr>
              <w:t>*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EB8D" w14:textId="31DC4F0C" w:rsidR="003F08BF" w:rsidRPr="003C3E73" w:rsidRDefault="00456B5C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>১</w:t>
            </w:r>
            <w:r w:rsidR="0078795C">
              <w:rPr>
                <w:rFonts w:ascii="Nikosh" w:hAnsi="Nikosh" w:cs="Nikosh"/>
                <w:sz w:val="20"/>
                <w:szCs w:val="20"/>
              </w:rPr>
              <w:t>১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9542D6" w14:textId="77777777" w:rsidR="003F08BF" w:rsidRPr="003C3E73" w:rsidRDefault="003F08BF" w:rsidP="00D003C3">
            <w:pPr>
              <w:spacing w:after="0" w:line="240" w:lineRule="auto"/>
              <w:rPr>
                <w:rFonts w:ascii="Nikosh" w:hAnsi="Nikosh" w:cs="Nikosh"/>
                <w:sz w:val="20"/>
                <w:szCs w:val="20"/>
              </w:rPr>
            </w:pPr>
          </w:p>
        </w:tc>
      </w:tr>
      <w:tr w:rsidR="003C3E73" w:rsidRPr="003C3E73" w14:paraId="0953F35E" w14:textId="77777777" w:rsidTr="00E06F7E">
        <w:trPr>
          <w:trHeight w:val="172"/>
        </w:trPr>
        <w:tc>
          <w:tcPr>
            <w:tcW w:w="1188" w:type="dxa"/>
            <w:shd w:val="clear" w:color="auto" w:fill="auto"/>
            <w:vAlign w:val="center"/>
          </w:tcPr>
          <w:p w14:paraId="1641D955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৩।</w:t>
            </w:r>
          </w:p>
        </w:tc>
        <w:tc>
          <w:tcPr>
            <w:tcW w:w="1890" w:type="dxa"/>
            <w:shd w:val="clear" w:color="auto" w:fill="auto"/>
          </w:tcPr>
          <w:p w14:paraId="773B5F0D" w14:textId="77777777" w:rsidR="003F08BF" w:rsidRPr="003C3E73" w:rsidRDefault="003F08BF" w:rsidP="00D003C3">
            <w:pPr>
              <w:spacing w:after="0" w:line="240" w:lineRule="auto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খুলনা</w:t>
            </w:r>
            <w:proofErr w:type="spellEnd"/>
            <w:r w:rsidR="003C3E73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পওর</w:t>
            </w:r>
            <w:proofErr w:type="spellEnd"/>
            <w:r w:rsidR="003C3E73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বিভাগ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 xml:space="preserve"> - ১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BBA795F" w14:textId="1CA800BA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০</w:t>
            </w:r>
            <w:r w:rsidR="00D44BB8">
              <w:rPr>
                <w:rFonts w:ascii="Nikosh" w:hAnsi="Nikosh" w:cs="Nikosh"/>
                <w:sz w:val="20"/>
                <w:szCs w:val="20"/>
              </w:rPr>
              <w:t>৯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BCF10E4" w14:textId="079CD87E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 w:rsidR="00D44BB8">
              <w:rPr>
                <w:rFonts w:ascii="Nikosh" w:hAnsi="Nikosh" w:cs="Nikosh"/>
                <w:sz w:val="20"/>
                <w:szCs w:val="20"/>
                <w:lang w:bidi="bn-IN"/>
              </w:rPr>
              <w:t>৪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803CC" w14:textId="387BCE1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০</w:t>
            </w:r>
            <w:r w:rsidR="00244428">
              <w:rPr>
                <w:rFonts w:ascii="Nikosh" w:hAnsi="Nikosh" w:cs="Nikosh"/>
                <w:sz w:val="20"/>
                <w:szCs w:val="20"/>
              </w:rPr>
              <w:t>৫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68473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</w:tr>
      <w:tr w:rsidR="004A6CED" w:rsidRPr="003C3E73" w14:paraId="2FBF0BA7" w14:textId="77777777" w:rsidTr="00D203ED">
        <w:trPr>
          <w:trHeight w:val="61"/>
        </w:trPr>
        <w:tc>
          <w:tcPr>
            <w:tcW w:w="9918" w:type="dxa"/>
            <w:gridSpan w:val="6"/>
            <w:shd w:val="clear" w:color="auto" w:fill="auto"/>
            <w:vAlign w:val="center"/>
          </w:tcPr>
          <w:p w14:paraId="071AF1E8" w14:textId="1372CE1D" w:rsidR="004A6CED" w:rsidRPr="00C845C3" w:rsidRDefault="004A6CED" w:rsidP="00D003C3">
            <w:pPr>
              <w:spacing w:after="0" w:line="240" w:lineRule="auto"/>
              <w:rPr>
                <w:rFonts w:ascii="Nikosh" w:hAnsi="Nikosh" w:cs="Nikosh"/>
                <w:b/>
                <w:sz w:val="20"/>
                <w:szCs w:val="20"/>
                <w:lang w:bidi="bn-IN"/>
              </w:rPr>
            </w:pPr>
            <w:proofErr w:type="spellStart"/>
            <w:r w:rsidRPr="00C845C3">
              <w:rPr>
                <w:rFonts w:ascii="Nikosh" w:hAnsi="Nikosh" w:cs="Nikosh"/>
                <w:b/>
                <w:sz w:val="20"/>
                <w:szCs w:val="20"/>
              </w:rPr>
              <w:t>সার্কেলঃ</w:t>
            </w:r>
            <w:proofErr w:type="spellEnd"/>
            <w:r w:rsidR="00C845C3">
              <w:rPr>
                <w:rFonts w:ascii="Nikosh" w:hAnsi="Nikosh" w:cs="Nikosh"/>
                <w:b/>
                <w:sz w:val="20"/>
                <w:szCs w:val="20"/>
              </w:rPr>
              <w:t xml:space="preserve"> </w:t>
            </w:r>
            <w:r w:rsidRPr="00C845C3">
              <w:rPr>
                <w:rFonts w:ascii="Nikosh" w:hAnsi="Nikosh" w:cs="Nikosh"/>
                <w:b/>
                <w:sz w:val="20"/>
                <w:szCs w:val="20"/>
                <w:cs/>
                <w:lang w:bidi="bn-IN"/>
              </w:rPr>
              <w:t>খুলনা পওর সার্কেল</w:t>
            </w:r>
          </w:p>
        </w:tc>
      </w:tr>
      <w:tr w:rsidR="003C3E73" w:rsidRPr="003C3E73" w14:paraId="23B59FB6" w14:textId="77777777" w:rsidTr="00E06F7E">
        <w:trPr>
          <w:trHeight w:val="58"/>
        </w:trPr>
        <w:tc>
          <w:tcPr>
            <w:tcW w:w="1188" w:type="dxa"/>
            <w:shd w:val="clear" w:color="auto" w:fill="auto"/>
            <w:vAlign w:val="center"/>
          </w:tcPr>
          <w:p w14:paraId="4F2ECC40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৪।</w:t>
            </w:r>
          </w:p>
        </w:tc>
        <w:tc>
          <w:tcPr>
            <w:tcW w:w="1890" w:type="dxa"/>
            <w:shd w:val="clear" w:color="auto" w:fill="auto"/>
          </w:tcPr>
          <w:p w14:paraId="515E9122" w14:textId="77777777" w:rsidR="003F08BF" w:rsidRPr="003C3E73" w:rsidRDefault="003F08BF" w:rsidP="00D003C3">
            <w:pPr>
              <w:spacing w:after="0" w:line="240" w:lineRule="auto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খুলনা</w:t>
            </w:r>
            <w:proofErr w:type="spellEnd"/>
            <w:r w:rsidR="003C3E73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পওর</w:t>
            </w:r>
            <w:proofErr w:type="spellEnd"/>
            <w:r w:rsidR="003C3E73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বিভাগ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 xml:space="preserve"> - ২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3F2B60B" w14:textId="13138086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 w:rsidR="000E102C">
              <w:rPr>
                <w:rFonts w:ascii="Nikosh" w:hAnsi="Nikosh" w:cs="Nikosh"/>
                <w:sz w:val="20"/>
                <w:szCs w:val="20"/>
                <w:lang w:bidi="bn-IN"/>
              </w:rPr>
              <w:t>৫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13EA508" w14:textId="3629F94C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০</w:t>
            </w:r>
            <w:r w:rsidR="000E102C">
              <w:rPr>
                <w:rFonts w:ascii="Nikosh" w:hAnsi="Nikosh" w:cs="Nikosh"/>
                <w:sz w:val="20"/>
                <w:szCs w:val="20"/>
              </w:rPr>
              <w:t>২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DDFFF" w14:textId="176CA309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 w:rsidR="00AA482F">
              <w:rPr>
                <w:rFonts w:ascii="Nikosh" w:hAnsi="Nikosh" w:cs="Nikosh"/>
                <w:sz w:val="20"/>
                <w:szCs w:val="20"/>
                <w:lang w:bidi="bn-IN"/>
              </w:rPr>
              <w:t>৩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972D67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</w:p>
        </w:tc>
      </w:tr>
      <w:tr w:rsidR="003C3E73" w:rsidRPr="003C3E73" w14:paraId="4EC8FACE" w14:textId="77777777" w:rsidTr="00E06F7E">
        <w:trPr>
          <w:trHeight w:val="58"/>
        </w:trPr>
        <w:tc>
          <w:tcPr>
            <w:tcW w:w="1188" w:type="dxa"/>
            <w:shd w:val="clear" w:color="auto" w:fill="auto"/>
            <w:vAlign w:val="center"/>
          </w:tcPr>
          <w:p w14:paraId="09BCD40D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৫।</w:t>
            </w:r>
          </w:p>
        </w:tc>
        <w:tc>
          <w:tcPr>
            <w:tcW w:w="1890" w:type="dxa"/>
            <w:shd w:val="clear" w:color="auto" w:fill="auto"/>
          </w:tcPr>
          <w:p w14:paraId="53C04FFF" w14:textId="77777777" w:rsidR="003F08BF" w:rsidRPr="003C3E73" w:rsidRDefault="003F08BF" w:rsidP="00D003C3">
            <w:pPr>
              <w:spacing w:after="0" w:line="240" w:lineRule="auto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সাতক্ষীরা</w:t>
            </w:r>
            <w:proofErr w:type="spellEnd"/>
            <w:r w:rsidR="003C3E73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পওর</w:t>
            </w:r>
            <w:proofErr w:type="spellEnd"/>
            <w:r w:rsidR="003C3E73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বিভাগ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 xml:space="preserve"> - ১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3C9BA0A" w14:textId="3B6C660E" w:rsidR="003F08BF" w:rsidRPr="003C3E73" w:rsidRDefault="00244059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>৬৪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CF2C14A" w14:textId="04500E2C" w:rsidR="003F08BF" w:rsidRPr="003C3E73" w:rsidRDefault="009134A0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r>
              <w:rPr>
                <w:rFonts w:ascii="Nikosh" w:hAnsi="Nikosh" w:cs="Nikosh"/>
                <w:sz w:val="20"/>
                <w:szCs w:val="20"/>
                <w:lang w:bidi="bn-IN"/>
              </w:rPr>
              <w:t>১৯</w:t>
            </w:r>
            <w:r w:rsidR="00DB2BC9">
              <w:rPr>
                <w:rFonts w:ascii="Nikosh" w:hAnsi="Nikosh" w:cs="Nikosh"/>
                <w:sz w:val="20"/>
                <w:szCs w:val="20"/>
                <w:lang w:bidi="bn-IN"/>
              </w:rPr>
              <w:t>(</w:t>
            </w:r>
            <w:proofErr w:type="gramStart"/>
            <w:r w:rsidR="00244428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>
              <w:rPr>
                <w:rFonts w:ascii="Nikosh" w:hAnsi="Nikosh" w:cs="Nikosh"/>
                <w:sz w:val="20"/>
                <w:szCs w:val="20"/>
                <w:lang w:bidi="bn-IN"/>
              </w:rPr>
              <w:t>৮</w:t>
            </w:r>
            <w:r w:rsidR="00DB2BC9">
              <w:rPr>
                <w:rFonts w:ascii="Nikosh" w:hAnsi="Nikosh" w:cs="Nikosh"/>
                <w:sz w:val="20"/>
                <w:szCs w:val="20"/>
                <w:lang w:bidi="bn-IN"/>
              </w:rPr>
              <w:t>)</w:t>
            </w:r>
            <w:r w:rsidR="00DB2BC9">
              <w:rPr>
                <w:rFonts w:ascii="Nikosh" w:hAnsi="Nikosh" w:cs="Nikosh"/>
                <w:sz w:val="20"/>
                <w:szCs w:val="20"/>
                <w:vertAlign w:val="superscript"/>
                <w:lang w:bidi="bn-IN"/>
              </w:rPr>
              <w:t>*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DFB70" w14:textId="3B8273EA" w:rsidR="003F08BF" w:rsidRPr="003C3E73" w:rsidRDefault="00244059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r>
              <w:rPr>
                <w:rFonts w:ascii="Nikosh" w:hAnsi="Nikosh" w:cs="Nikosh"/>
                <w:sz w:val="20"/>
                <w:szCs w:val="20"/>
                <w:lang w:bidi="bn-IN"/>
              </w:rPr>
              <w:t>৪</w:t>
            </w:r>
            <w:r w:rsidR="009134A0">
              <w:rPr>
                <w:rFonts w:ascii="Nikosh" w:hAnsi="Nikosh" w:cs="Nikosh"/>
                <w:sz w:val="20"/>
                <w:szCs w:val="20"/>
                <w:lang w:bidi="bn-IN"/>
              </w:rPr>
              <w:t>৫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D3E370" w14:textId="2310BAB3" w:rsidR="003F08BF" w:rsidRPr="003C3E73" w:rsidRDefault="003F08BF" w:rsidP="00D003C3">
            <w:pPr>
              <w:spacing w:after="0" w:line="240" w:lineRule="auto"/>
              <w:jc w:val="both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</w:p>
        </w:tc>
      </w:tr>
      <w:tr w:rsidR="003C3E73" w:rsidRPr="003C3E73" w14:paraId="5C34B15E" w14:textId="77777777" w:rsidTr="00E06F7E">
        <w:trPr>
          <w:trHeight w:val="58"/>
        </w:trPr>
        <w:tc>
          <w:tcPr>
            <w:tcW w:w="1188" w:type="dxa"/>
            <w:shd w:val="clear" w:color="auto" w:fill="auto"/>
            <w:vAlign w:val="center"/>
          </w:tcPr>
          <w:p w14:paraId="0F4A96BE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৬।</w:t>
            </w:r>
          </w:p>
        </w:tc>
        <w:tc>
          <w:tcPr>
            <w:tcW w:w="1890" w:type="dxa"/>
            <w:shd w:val="clear" w:color="auto" w:fill="auto"/>
          </w:tcPr>
          <w:p w14:paraId="1218C01B" w14:textId="77777777" w:rsidR="003F08BF" w:rsidRPr="003C3E73" w:rsidRDefault="003F08BF" w:rsidP="00D003C3">
            <w:pPr>
              <w:spacing w:after="0" w:line="240" w:lineRule="auto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সাতক্ষীরা</w:t>
            </w:r>
            <w:proofErr w:type="spellEnd"/>
            <w:r w:rsidR="003C3E73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পওর</w:t>
            </w:r>
            <w:proofErr w:type="spellEnd"/>
            <w:r w:rsidR="003C3E73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বিভাগ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 xml:space="preserve"> - ২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A8E89A0" w14:textId="11659F02" w:rsidR="003F08BF" w:rsidRPr="003C3E73" w:rsidRDefault="000822C8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r>
              <w:rPr>
                <w:rFonts w:ascii="Nikosh" w:hAnsi="Nikosh" w:cs="Nikosh"/>
                <w:sz w:val="20"/>
                <w:szCs w:val="20"/>
                <w:lang w:bidi="bn-IN"/>
              </w:rPr>
              <w:t>৪</w:t>
            </w:r>
            <w:r w:rsidR="0078795C">
              <w:rPr>
                <w:rFonts w:ascii="Nikosh" w:hAnsi="Nikosh" w:cs="Nikosh"/>
                <w:sz w:val="20"/>
                <w:szCs w:val="20"/>
                <w:lang w:bidi="bn-IN"/>
              </w:rPr>
              <w:t>৯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9429359" w14:textId="0B2A332A" w:rsidR="003F08BF" w:rsidRPr="00301589" w:rsidRDefault="000822C8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vertAlign w:val="superscript"/>
              </w:rPr>
            </w:pPr>
            <w:r>
              <w:rPr>
                <w:rFonts w:ascii="Nikosh" w:hAnsi="Nikosh" w:cs="Nikosh"/>
                <w:sz w:val="20"/>
                <w:szCs w:val="20"/>
              </w:rPr>
              <w:t>১</w:t>
            </w:r>
            <w:r w:rsidR="0078795C">
              <w:rPr>
                <w:rFonts w:ascii="Nikosh" w:hAnsi="Nikosh" w:cs="Nikosh"/>
                <w:sz w:val="20"/>
                <w:szCs w:val="20"/>
              </w:rPr>
              <w:t>১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1B7719" w14:textId="7E70FC94" w:rsidR="003F08BF" w:rsidRPr="003C3E73" w:rsidRDefault="000E102C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>৩</w:t>
            </w:r>
            <w:r w:rsidR="00E005F8">
              <w:rPr>
                <w:rFonts w:ascii="Nikosh" w:hAnsi="Nikosh" w:cs="Nikosh"/>
                <w:sz w:val="20"/>
                <w:szCs w:val="20"/>
              </w:rPr>
              <w:t>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B4FC03" w14:textId="53D72637" w:rsidR="003F08BF" w:rsidRPr="003C3E73" w:rsidRDefault="003F08BF" w:rsidP="00D003C3">
            <w:pPr>
              <w:spacing w:after="0" w:line="240" w:lineRule="auto"/>
              <w:jc w:val="both"/>
              <w:rPr>
                <w:rFonts w:ascii="Nikosh" w:hAnsi="Nikosh" w:cs="Nikosh"/>
                <w:sz w:val="20"/>
                <w:szCs w:val="20"/>
              </w:rPr>
            </w:pPr>
          </w:p>
        </w:tc>
      </w:tr>
      <w:tr w:rsidR="003C3E73" w:rsidRPr="003C3E73" w14:paraId="47DA4FC2" w14:textId="77777777" w:rsidTr="00E06F7E">
        <w:trPr>
          <w:trHeight w:val="315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85386A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৭।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FD44" w14:textId="77777777" w:rsidR="003F08BF" w:rsidRPr="003C3E73" w:rsidRDefault="003F08BF" w:rsidP="00D003C3">
            <w:pPr>
              <w:spacing w:after="0" w:line="240" w:lineRule="auto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বাগেরহাট</w:t>
            </w:r>
            <w:proofErr w:type="spellEnd"/>
            <w:r w:rsidR="003C3E73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পওর</w:t>
            </w:r>
            <w:proofErr w:type="spellEnd"/>
            <w:r w:rsidR="003C3E73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বিভাগ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C7D80B" w14:textId="4BC5E508" w:rsidR="003F08BF" w:rsidRPr="003C3E73" w:rsidRDefault="00336ADB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r>
              <w:rPr>
                <w:rFonts w:ascii="Nikosh" w:hAnsi="Nikosh" w:cs="Nikosh"/>
                <w:sz w:val="20"/>
                <w:szCs w:val="20"/>
                <w:lang w:bidi="bn-IN"/>
              </w:rPr>
              <w:t>২</w:t>
            </w:r>
            <w:r w:rsidR="00456B5C">
              <w:rPr>
                <w:rFonts w:ascii="Nikosh" w:hAnsi="Nikosh" w:cs="Nikosh"/>
                <w:sz w:val="20"/>
                <w:szCs w:val="20"/>
                <w:lang w:bidi="bn-IN"/>
              </w:rPr>
              <w:t>৬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B7FCA2" w14:textId="3BDCF4A4" w:rsidR="003F08BF" w:rsidRPr="00301589" w:rsidRDefault="00E005F8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vertAlign w:val="superscript"/>
                <w:cs/>
                <w:lang w:bidi="bn-IN"/>
              </w:rPr>
            </w:pPr>
            <w:r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 w:rsidR="0078795C">
              <w:rPr>
                <w:rFonts w:ascii="Nikosh" w:hAnsi="Nikosh" w:cs="Nikosh"/>
                <w:sz w:val="20"/>
                <w:szCs w:val="20"/>
                <w:lang w:bidi="bn-IN"/>
              </w:rPr>
              <w:t>৪(</w:t>
            </w:r>
            <w:proofErr w:type="gramStart"/>
            <w:r w:rsidR="0078795C">
              <w:rPr>
                <w:rFonts w:ascii="Nikosh" w:hAnsi="Nikosh" w:cs="Nikosh"/>
                <w:sz w:val="20"/>
                <w:szCs w:val="20"/>
                <w:lang w:bidi="bn-IN"/>
              </w:rPr>
              <w:t>০২)</w:t>
            </w:r>
            <w:r w:rsidR="0078795C">
              <w:rPr>
                <w:rFonts w:ascii="Nikosh" w:hAnsi="Nikosh" w:cs="Nikosh"/>
                <w:sz w:val="20"/>
                <w:szCs w:val="20"/>
                <w:vertAlign w:val="superscript"/>
                <w:lang w:bidi="bn-IN"/>
              </w:rPr>
              <w:t>*</w:t>
            </w:r>
            <w:proofErr w:type="gramEnd"/>
            <w:r w:rsidR="00301589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39624" w14:textId="54D9FEEE" w:rsidR="003F08BF" w:rsidRPr="003C3E73" w:rsidRDefault="00E005F8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r>
              <w:rPr>
                <w:rFonts w:ascii="Nikosh" w:hAnsi="Nikosh" w:cs="Nikosh"/>
                <w:sz w:val="20"/>
                <w:szCs w:val="20"/>
                <w:lang w:bidi="bn-IN"/>
              </w:rPr>
              <w:t>২</w:t>
            </w:r>
            <w:r w:rsidR="0078795C">
              <w:rPr>
                <w:rFonts w:ascii="Nikosh" w:hAnsi="Nikosh" w:cs="Nikosh"/>
                <w:sz w:val="20"/>
                <w:szCs w:val="20"/>
                <w:lang w:bidi="bn-IN"/>
              </w:rPr>
              <w:t>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839AE7" w14:textId="7FE1E6DD" w:rsidR="003F08BF" w:rsidRPr="006C2181" w:rsidRDefault="003F08BF" w:rsidP="00D003C3">
            <w:pPr>
              <w:spacing w:after="0" w:line="240" w:lineRule="auto"/>
              <w:jc w:val="both"/>
              <w:rPr>
                <w:cs/>
              </w:rPr>
            </w:pPr>
          </w:p>
        </w:tc>
      </w:tr>
      <w:tr w:rsidR="0043390D" w:rsidRPr="003C3E73" w14:paraId="2AB3296F" w14:textId="2562FCAF" w:rsidTr="00E06F7E">
        <w:trPr>
          <w:trHeight w:val="58"/>
        </w:trPr>
        <w:tc>
          <w:tcPr>
            <w:tcW w:w="307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EEE27" w14:textId="50170D05" w:rsidR="0043390D" w:rsidRPr="003C3E73" w:rsidRDefault="006B71A8" w:rsidP="006B71A8">
            <w:pPr>
              <w:spacing w:after="0" w:line="240" w:lineRule="auto"/>
              <w:jc w:val="right"/>
              <w:rPr>
                <w:rFonts w:ascii="Nikosh" w:hAnsi="Nikosh" w:cs="Nikosh"/>
                <w:sz w:val="20"/>
                <w:szCs w:val="20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0"/>
                <w:szCs w:val="20"/>
                <w:lang w:bidi="bn-IN"/>
              </w:rPr>
              <w:t>উপমোট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C659D" w14:textId="1065EB83" w:rsidR="0043390D" w:rsidRPr="006B71A8" w:rsidRDefault="009A3924" w:rsidP="006B71A8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  <w:lang w:bidi="bn-IN"/>
              </w:rPr>
            </w:pPr>
            <w:r>
              <w:rPr>
                <w:rFonts w:ascii="Nikosh" w:hAnsi="Nikosh" w:cs="Nikosh"/>
                <w:b/>
                <w:sz w:val="20"/>
                <w:szCs w:val="20"/>
                <w:lang w:bidi="bn-IN"/>
              </w:rPr>
              <w:t>২০</w:t>
            </w:r>
            <w:r w:rsidR="00EB71AC">
              <w:rPr>
                <w:rFonts w:ascii="Nikosh" w:hAnsi="Nikosh" w:cs="Nikosh"/>
                <w:b/>
                <w:sz w:val="20"/>
                <w:szCs w:val="20"/>
                <w:lang w:bidi="bn-IN"/>
              </w:rPr>
              <w:t>৮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B87E5" w14:textId="389A0333" w:rsidR="0043390D" w:rsidRPr="006B71A8" w:rsidRDefault="009A3924" w:rsidP="006B71A8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  <w:lang w:bidi="bn-IN"/>
              </w:rPr>
            </w:pPr>
            <w:r>
              <w:rPr>
                <w:rFonts w:ascii="Nikosh" w:hAnsi="Nikosh" w:cs="Nikosh"/>
                <w:b/>
                <w:sz w:val="20"/>
                <w:szCs w:val="20"/>
                <w:lang w:bidi="bn-IN"/>
              </w:rPr>
              <w:t>৪</w:t>
            </w:r>
            <w:r w:rsidR="00EB71AC">
              <w:rPr>
                <w:rFonts w:ascii="Nikosh" w:hAnsi="Nikosh" w:cs="Nikosh"/>
                <w:b/>
                <w:sz w:val="20"/>
                <w:szCs w:val="20"/>
                <w:lang w:bidi="bn-IN"/>
              </w:rPr>
              <w:t>৪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F4FAC" w14:textId="5BAF47FD" w:rsidR="0043390D" w:rsidRPr="006B71A8" w:rsidRDefault="00336ADB" w:rsidP="006B71A8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  <w:lang w:bidi="bn-IN"/>
              </w:rPr>
            </w:pPr>
            <w:r>
              <w:rPr>
                <w:rFonts w:ascii="Nikosh" w:hAnsi="Nikosh" w:cs="Nikosh"/>
                <w:b/>
                <w:sz w:val="20"/>
                <w:szCs w:val="20"/>
                <w:lang w:bidi="bn-IN"/>
              </w:rPr>
              <w:t>১</w:t>
            </w:r>
            <w:r w:rsidR="009A3924">
              <w:rPr>
                <w:rFonts w:ascii="Nikosh" w:hAnsi="Nikosh" w:cs="Nikosh"/>
                <w:b/>
                <w:sz w:val="20"/>
                <w:szCs w:val="20"/>
                <w:lang w:bidi="bn-IN"/>
              </w:rPr>
              <w:t>৬</w:t>
            </w:r>
            <w:r w:rsidR="00EB71AC">
              <w:rPr>
                <w:rFonts w:ascii="Nikosh" w:hAnsi="Nikosh" w:cs="Nikosh"/>
                <w:b/>
                <w:sz w:val="20"/>
                <w:szCs w:val="20"/>
                <w:lang w:bidi="bn-IN"/>
              </w:rPr>
              <w:t>৪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8479F3" w14:textId="77777777" w:rsidR="0043390D" w:rsidRPr="003C3E73" w:rsidRDefault="0043390D" w:rsidP="00D003C3">
            <w:pPr>
              <w:spacing w:after="0" w:line="240" w:lineRule="auto"/>
              <w:jc w:val="both"/>
              <w:rPr>
                <w:rFonts w:ascii="Nikosh" w:hAnsi="Nikosh" w:cs="Nikosh"/>
                <w:sz w:val="20"/>
                <w:szCs w:val="20"/>
                <w:lang w:bidi="bn-IN"/>
              </w:rPr>
            </w:pPr>
          </w:p>
        </w:tc>
      </w:tr>
      <w:tr w:rsidR="00145EF0" w:rsidRPr="003C3E73" w14:paraId="5ABE86AB" w14:textId="2B614658" w:rsidTr="00E06F7E">
        <w:trPr>
          <w:trHeight w:val="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329607" w14:textId="77777777" w:rsidR="00145EF0" w:rsidRPr="003C3E73" w:rsidRDefault="00145EF0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cs/>
                <w:lang w:bidi="bn-IN"/>
              </w:rPr>
            </w:pP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প্রোজেক্ট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24823" w14:textId="77777777" w:rsidR="00145EF0" w:rsidRPr="003C3E73" w:rsidRDefault="00145EF0" w:rsidP="00D003C3">
            <w:pPr>
              <w:spacing w:after="0" w:line="240" w:lineRule="auto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62608" w14:textId="77777777" w:rsidR="00145EF0" w:rsidRPr="003C3E73" w:rsidRDefault="00145EF0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C709" w14:textId="77777777" w:rsidR="00145EF0" w:rsidRPr="003C3E73" w:rsidRDefault="00145EF0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A512" w14:textId="77777777" w:rsidR="00145EF0" w:rsidRPr="003C3E73" w:rsidRDefault="00145EF0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D45BA2" w14:textId="77777777" w:rsidR="00145EF0" w:rsidRPr="003C3E73" w:rsidRDefault="00145EF0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</w:p>
        </w:tc>
      </w:tr>
      <w:tr w:rsidR="003C3E73" w:rsidRPr="003C3E73" w14:paraId="295927D4" w14:textId="77777777" w:rsidTr="00E06F7E">
        <w:trPr>
          <w:trHeight w:val="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133DF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 xml:space="preserve"> ৮।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FE57B" w14:textId="77777777" w:rsidR="003F08BF" w:rsidRPr="003C3E73" w:rsidRDefault="003F08BF" w:rsidP="00D003C3">
            <w:pPr>
              <w:spacing w:after="0" w:line="240" w:lineRule="auto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সিইআইপি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 xml:space="preserve"> -১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34FA3" w14:textId="3338835D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 w:rsidR="0078795C">
              <w:rPr>
                <w:rFonts w:ascii="Nikosh" w:hAnsi="Nikosh" w:cs="Nikosh"/>
                <w:sz w:val="20"/>
                <w:szCs w:val="20"/>
                <w:lang w:bidi="bn-IN"/>
              </w:rPr>
              <w:t>৫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303A6" w14:textId="18FCE09F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 w:rsidR="0078795C">
              <w:rPr>
                <w:rFonts w:ascii="Nikosh" w:hAnsi="Nikosh" w:cs="Nikosh"/>
                <w:sz w:val="20"/>
                <w:szCs w:val="20"/>
                <w:lang w:bidi="bn-IN"/>
              </w:rPr>
              <w:t>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FAC35" w14:textId="60057FE9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 w:rsidR="00CA5442">
              <w:rPr>
                <w:rFonts w:ascii="Nikosh" w:hAnsi="Nikosh" w:cs="Nikosh"/>
                <w:sz w:val="20"/>
                <w:szCs w:val="20"/>
                <w:lang w:bidi="bn-IN"/>
              </w:rPr>
              <w:t>৪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BBE29DF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</w:p>
        </w:tc>
      </w:tr>
      <w:tr w:rsidR="003C3E73" w:rsidRPr="003C3E73" w14:paraId="31CFF592" w14:textId="77777777" w:rsidTr="00E06F7E">
        <w:trPr>
          <w:trHeight w:val="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C55C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 xml:space="preserve"> ৯।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52FFD" w14:textId="77777777" w:rsidR="003F08BF" w:rsidRPr="003C3E73" w:rsidRDefault="003F08BF" w:rsidP="00D003C3">
            <w:pPr>
              <w:spacing w:after="0" w:line="240" w:lineRule="auto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জাইকা-কম্পোনেন্ট-১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EE763" w14:textId="3718B67A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lang w:bidi="bn-IN"/>
              </w:rPr>
              <w:t>৩</w:t>
            </w:r>
            <w:r w:rsidR="007E19D1">
              <w:rPr>
                <w:rFonts w:ascii="Nikosh" w:hAnsi="Nikosh" w:cs="Nikosh"/>
                <w:sz w:val="20"/>
                <w:szCs w:val="20"/>
                <w:lang w:bidi="bn-IN"/>
              </w:rPr>
              <w:t>১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78CA" w14:textId="38067F74" w:rsidR="003F08BF" w:rsidRPr="003C3E73" w:rsidRDefault="007E19D1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  <w:r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 w:rsidR="006A090D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99D39" w14:textId="78853A9E" w:rsidR="003F08BF" w:rsidRPr="003C3E73" w:rsidRDefault="008937F7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  <w:r>
              <w:rPr>
                <w:rFonts w:ascii="Nikosh" w:hAnsi="Nikosh" w:cs="Nikosh"/>
                <w:sz w:val="20"/>
                <w:szCs w:val="20"/>
                <w:lang w:bidi="bn-IN"/>
              </w:rPr>
              <w:t>৩</w:t>
            </w:r>
            <w:r w:rsidR="006A090D">
              <w:rPr>
                <w:rFonts w:ascii="Nikosh" w:hAnsi="Nikosh" w:cs="Nikosh"/>
                <w:sz w:val="20"/>
                <w:szCs w:val="20"/>
                <w:lang w:bidi="bn-IN"/>
              </w:rPr>
              <w:t>১</w:t>
            </w:r>
          </w:p>
        </w:tc>
        <w:tc>
          <w:tcPr>
            <w:tcW w:w="13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0E16442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</w:p>
        </w:tc>
      </w:tr>
      <w:tr w:rsidR="003C3E73" w:rsidRPr="003C3E73" w14:paraId="597B2E31" w14:textId="77777777" w:rsidTr="00E06F7E">
        <w:trPr>
          <w:trHeight w:val="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A15B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১০।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6E632" w14:textId="77777777" w:rsidR="003F08BF" w:rsidRPr="003C3E73" w:rsidRDefault="003F08BF" w:rsidP="00D003C3">
            <w:pPr>
              <w:spacing w:after="0" w:line="240" w:lineRule="auto"/>
              <w:rPr>
                <w:rFonts w:ascii="Nikosh" w:hAnsi="Nikosh" w:cs="Nikosh"/>
                <w:sz w:val="20"/>
                <w:szCs w:val="20"/>
              </w:rPr>
            </w:pPr>
            <w:r w:rsidRPr="003C3E73">
              <w:rPr>
                <w:rFonts w:ascii="Nikosh" w:hAnsi="Nikosh" w:cs="Nikosh"/>
                <w:sz w:val="20"/>
                <w:szCs w:val="20"/>
              </w:rPr>
              <w:t>জাইকা-কম্পোনেন্ট-৩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9C03C" w14:textId="72C6B78E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 w:rsidR="00742558">
              <w:rPr>
                <w:rFonts w:ascii="Nikosh" w:hAnsi="Nikosh" w:cs="Nikosh"/>
                <w:sz w:val="20"/>
                <w:szCs w:val="20"/>
                <w:lang w:bidi="bn-IN"/>
              </w:rPr>
              <w:t>১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0C736" w14:textId="22B1A7FA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  <w:r w:rsidR="00742558">
              <w:rPr>
                <w:rFonts w:ascii="Nikosh" w:hAnsi="Nikosh" w:cs="Nikosh"/>
                <w:sz w:val="20"/>
                <w:szCs w:val="20"/>
                <w:lang w:bidi="bn-IN"/>
              </w:rPr>
              <w:t>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67EA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  <w:r w:rsidRPr="003C3E73">
              <w:rPr>
                <w:rFonts w:ascii="Nikosh" w:hAnsi="Nikosh" w:cs="Nikosh"/>
                <w:sz w:val="20"/>
                <w:szCs w:val="20"/>
                <w:lang w:bidi="bn-IN"/>
              </w:rPr>
              <w:t>০১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AA5B3E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  <w:lang w:bidi="bn-IN"/>
              </w:rPr>
            </w:pPr>
          </w:p>
        </w:tc>
      </w:tr>
      <w:tr w:rsidR="003F08BF" w:rsidRPr="003C3E73" w14:paraId="0F963B90" w14:textId="77777777" w:rsidTr="00E06F7E">
        <w:trPr>
          <w:trHeight w:val="125"/>
        </w:trPr>
        <w:tc>
          <w:tcPr>
            <w:tcW w:w="3078" w:type="dxa"/>
            <w:gridSpan w:val="2"/>
            <w:shd w:val="clear" w:color="auto" w:fill="auto"/>
            <w:vAlign w:val="center"/>
          </w:tcPr>
          <w:p w14:paraId="65A7F161" w14:textId="77777777" w:rsidR="003F08BF" w:rsidRPr="003C3E73" w:rsidRDefault="003F08BF" w:rsidP="00D003C3">
            <w:pPr>
              <w:spacing w:after="0" w:line="240" w:lineRule="auto"/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b/>
                <w:sz w:val="20"/>
                <w:szCs w:val="20"/>
              </w:rPr>
              <w:t>সর্বমোট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E3FF6F" w14:textId="2EA36379" w:rsidR="003F08BF" w:rsidRPr="003C3E73" w:rsidRDefault="007E19D1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>
              <w:rPr>
                <w:rFonts w:ascii="Nikosh" w:hAnsi="Nikosh" w:cs="Nikosh"/>
                <w:b/>
                <w:sz w:val="20"/>
                <w:szCs w:val="20"/>
              </w:rPr>
              <w:t>২</w:t>
            </w:r>
            <w:r w:rsidR="0078795C">
              <w:rPr>
                <w:rFonts w:ascii="Nikosh" w:hAnsi="Nikosh" w:cs="Nikosh"/>
                <w:b/>
                <w:sz w:val="20"/>
                <w:szCs w:val="20"/>
              </w:rPr>
              <w:t>৪</w:t>
            </w:r>
            <w:r w:rsidR="00EB71AC">
              <w:rPr>
                <w:rFonts w:ascii="Nikosh" w:hAnsi="Nikosh" w:cs="Nikosh"/>
                <w:b/>
                <w:sz w:val="20"/>
                <w:szCs w:val="20"/>
              </w:rPr>
              <w:t>৫</w:t>
            </w:r>
            <w:bookmarkStart w:id="0" w:name="_GoBack"/>
            <w:bookmarkEnd w:id="0"/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CB466D" w14:textId="6B30D7E8" w:rsidR="003F08BF" w:rsidRPr="003C3E73" w:rsidRDefault="009A3924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>
              <w:rPr>
                <w:rFonts w:ascii="Nikosh" w:hAnsi="Nikosh" w:cs="Nikosh"/>
                <w:b/>
                <w:sz w:val="20"/>
                <w:szCs w:val="20"/>
              </w:rPr>
              <w:t>৪</w:t>
            </w:r>
            <w:r w:rsidR="00EB71AC">
              <w:rPr>
                <w:rFonts w:ascii="Nikosh" w:hAnsi="Nikosh" w:cs="Nikosh"/>
                <w:b/>
                <w:sz w:val="20"/>
                <w:szCs w:val="20"/>
              </w:rPr>
              <w:t>৫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99C3D" w14:textId="128BF5DB" w:rsidR="003F08BF" w:rsidRPr="003C3E73" w:rsidRDefault="00EB71AC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>
              <w:rPr>
                <w:rFonts w:ascii="Nikosh" w:hAnsi="Nikosh" w:cs="Nikosh"/>
                <w:b/>
                <w:sz w:val="20"/>
                <w:szCs w:val="20"/>
              </w:rPr>
              <w:t>২০০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CBA56E" w14:textId="77777777" w:rsidR="003F08BF" w:rsidRPr="003C3E73" w:rsidRDefault="003F08BF" w:rsidP="00D003C3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</w:p>
        </w:tc>
      </w:tr>
    </w:tbl>
    <w:p w14:paraId="1177CB8C" w14:textId="72ABC0FE" w:rsidR="009B79DA" w:rsidRDefault="009B79DA" w:rsidP="00CE5256">
      <w:pPr>
        <w:spacing w:after="0"/>
        <w:rPr>
          <w:rFonts w:ascii="Nikosh" w:hAnsi="Nikosh" w:cs="Nikosh"/>
          <w:sz w:val="20"/>
          <w:szCs w:val="20"/>
        </w:rPr>
      </w:pPr>
    </w:p>
    <w:p w14:paraId="4217BFB1" w14:textId="6238515B" w:rsidR="00145EF0" w:rsidRPr="00153B16" w:rsidRDefault="00F53650" w:rsidP="00742558">
      <w:pPr>
        <w:spacing w:after="0"/>
        <w:rPr>
          <w:rFonts w:ascii="Nikosh" w:hAnsi="Nikosh" w:cs="Nikosh"/>
          <w:b/>
          <w:sz w:val="20"/>
          <w:szCs w:val="20"/>
        </w:rPr>
      </w:pPr>
      <w:r w:rsidRPr="00153B16">
        <w:rPr>
          <w:rFonts w:ascii="Nikosh" w:hAnsi="Nikosh" w:cs="Nikosh"/>
          <w:b/>
          <w:sz w:val="20"/>
          <w:szCs w:val="20"/>
        </w:rPr>
        <w:t xml:space="preserve"> </w:t>
      </w:r>
      <w:proofErr w:type="gramStart"/>
      <w:r w:rsidR="00153B16" w:rsidRPr="00153B16">
        <w:rPr>
          <w:rFonts w:ascii="Nikosh" w:hAnsi="Nikosh" w:cs="Nikosh"/>
          <w:b/>
          <w:sz w:val="20"/>
          <w:szCs w:val="20"/>
        </w:rPr>
        <w:t>( )</w:t>
      </w:r>
      <w:proofErr w:type="gramEnd"/>
      <w:r w:rsidRPr="00153B16">
        <w:rPr>
          <w:rFonts w:ascii="Nikosh" w:hAnsi="Nikosh" w:cs="Nikosh"/>
          <w:b/>
          <w:sz w:val="20"/>
          <w:szCs w:val="20"/>
        </w:rPr>
        <w:t>*</w:t>
      </w:r>
      <w:r w:rsidR="00153B16">
        <w:rPr>
          <w:rFonts w:ascii="Nikosh" w:hAnsi="Nikosh" w:cs="Nikosh"/>
          <w:b/>
          <w:sz w:val="20"/>
          <w:szCs w:val="20"/>
        </w:rPr>
        <w:t xml:space="preserve"> </w:t>
      </w:r>
      <w:proofErr w:type="spellStart"/>
      <w:r w:rsidR="00BD45D4" w:rsidRPr="00153B16">
        <w:rPr>
          <w:rFonts w:ascii="Nikosh" w:hAnsi="Nikosh" w:cs="Nikosh"/>
          <w:b/>
          <w:sz w:val="20"/>
          <w:szCs w:val="20"/>
        </w:rPr>
        <w:t>প্রেরণকৃত</w:t>
      </w:r>
      <w:proofErr w:type="spellEnd"/>
      <w:r w:rsidR="00BD45D4" w:rsidRPr="00153B16">
        <w:rPr>
          <w:rFonts w:ascii="Nikosh" w:hAnsi="Nikosh" w:cs="Nikosh"/>
          <w:b/>
          <w:sz w:val="20"/>
          <w:szCs w:val="20"/>
        </w:rPr>
        <w:t xml:space="preserve"> </w:t>
      </w:r>
      <w:proofErr w:type="spellStart"/>
      <w:r w:rsidR="00BD45D4" w:rsidRPr="00153B16">
        <w:rPr>
          <w:rFonts w:ascii="Nikosh" w:hAnsi="Nikosh" w:cs="Nikosh"/>
          <w:b/>
          <w:sz w:val="20"/>
          <w:szCs w:val="20"/>
        </w:rPr>
        <w:t>ড্রাফট</w:t>
      </w:r>
      <w:proofErr w:type="spellEnd"/>
      <w:r w:rsidR="00BD45D4" w:rsidRPr="00153B16">
        <w:rPr>
          <w:rFonts w:ascii="Nikosh" w:hAnsi="Nikosh" w:cs="Nikosh"/>
          <w:b/>
          <w:sz w:val="20"/>
          <w:szCs w:val="20"/>
        </w:rPr>
        <w:t xml:space="preserve"> </w:t>
      </w:r>
      <w:proofErr w:type="spellStart"/>
      <w:r w:rsidR="00BD45D4" w:rsidRPr="00153B16">
        <w:rPr>
          <w:rFonts w:ascii="Nikosh" w:hAnsi="Nikosh" w:cs="Nikosh"/>
          <w:b/>
          <w:sz w:val="20"/>
          <w:szCs w:val="20"/>
        </w:rPr>
        <w:t>ডিজাইন</w:t>
      </w:r>
      <w:proofErr w:type="spellEnd"/>
      <w:r w:rsidR="00BD45D4" w:rsidRPr="00153B16">
        <w:rPr>
          <w:rFonts w:ascii="Nikosh" w:hAnsi="Nikosh" w:cs="Nikosh"/>
          <w:b/>
          <w:sz w:val="20"/>
          <w:szCs w:val="20"/>
        </w:rPr>
        <w:t xml:space="preserve"> </w:t>
      </w:r>
      <w:proofErr w:type="spellStart"/>
      <w:r w:rsidR="00BD45D4" w:rsidRPr="00153B16">
        <w:rPr>
          <w:rFonts w:ascii="Nikosh" w:hAnsi="Nikosh" w:cs="Nikosh"/>
          <w:b/>
          <w:sz w:val="20"/>
          <w:szCs w:val="20"/>
        </w:rPr>
        <w:t>সংখ্যা</w:t>
      </w:r>
      <w:proofErr w:type="spellEnd"/>
      <w:r w:rsidR="00BD45D4" w:rsidRPr="00153B16">
        <w:rPr>
          <w:rFonts w:ascii="Nikosh" w:hAnsi="Nikosh" w:cs="Nikosh"/>
          <w:b/>
          <w:sz w:val="20"/>
          <w:szCs w:val="20"/>
        </w:rPr>
        <w:t>।</w:t>
      </w:r>
    </w:p>
    <w:p w14:paraId="3BC8713B" w14:textId="77777777" w:rsidR="007D1C2D" w:rsidRDefault="007D1C2D" w:rsidP="00CE5256">
      <w:pPr>
        <w:spacing w:after="0"/>
        <w:rPr>
          <w:rFonts w:ascii="Nikosh" w:hAnsi="Nikosh" w:cs="Nikosh"/>
          <w:sz w:val="20"/>
          <w:szCs w:val="20"/>
        </w:rPr>
      </w:pPr>
    </w:p>
    <w:tbl>
      <w:tblPr>
        <w:tblStyle w:val="TableGrid"/>
        <w:tblW w:w="10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7D1C2D" w:rsidRPr="003C3E73" w14:paraId="23883E47" w14:textId="77777777" w:rsidTr="00C16A98">
        <w:trPr>
          <w:trHeight w:val="1553"/>
        </w:trPr>
        <w:tc>
          <w:tcPr>
            <w:tcW w:w="5310" w:type="dxa"/>
          </w:tcPr>
          <w:p w14:paraId="13ACC731" w14:textId="4BFBA4EF" w:rsidR="007D1C2D" w:rsidRDefault="007D1C2D" w:rsidP="00C16A98">
            <w:pPr>
              <w:tabs>
                <w:tab w:val="left" w:pos="540"/>
                <w:tab w:val="left" w:pos="720"/>
              </w:tabs>
              <w:spacing w:after="0" w:line="0" w:lineRule="atLeast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সংযুক্তিঃ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 xml:space="preserve"> ১)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প্রকল্প</w:t>
            </w:r>
            <w:proofErr w:type="spellEnd"/>
            <w:r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অনুযায়ী</w:t>
            </w:r>
            <w:proofErr w:type="spellEnd"/>
            <w:r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কাজের</w:t>
            </w:r>
            <w:proofErr w:type="spellEnd"/>
            <w:r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সংখ্যা</w:t>
            </w:r>
            <w:proofErr w:type="spellEnd"/>
            <w:r w:rsidR="0092296B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="0092296B">
              <w:rPr>
                <w:rFonts w:ascii="Nikosh" w:hAnsi="Nikosh" w:cs="Nikosh"/>
                <w:sz w:val="20"/>
                <w:szCs w:val="20"/>
              </w:rPr>
              <w:t>ছক</w:t>
            </w:r>
            <w:proofErr w:type="spellEnd"/>
            <w:r w:rsidR="0092296B">
              <w:rPr>
                <w:rFonts w:ascii="Nikosh" w:hAnsi="Nikosh" w:cs="Nikosh"/>
                <w:sz w:val="20"/>
                <w:szCs w:val="20"/>
              </w:rPr>
              <w:t xml:space="preserve"> (ছক-</w:t>
            </w:r>
            <w:proofErr w:type="gramStart"/>
            <w:r w:rsidR="0092296B">
              <w:rPr>
                <w:rFonts w:ascii="Nikosh" w:hAnsi="Nikosh" w:cs="Nikosh"/>
                <w:sz w:val="20"/>
                <w:szCs w:val="20"/>
              </w:rPr>
              <w:t>২)</w:t>
            </w:r>
            <w:r>
              <w:rPr>
                <w:rFonts w:ascii="Nikosh" w:hAnsi="Nikosh" w:cs="Nikosh"/>
                <w:sz w:val="20"/>
                <w:szCs w:val="20"/>
              </w:rPr>
              <w:t>।</w:t>
            </w:r>
            <w:proofErr w:type="gramEnd"/>
          </w:p>
          <w:p w14:paraId="666265B6" w14:textId="7201B02A" w:rsidR="007D1C2D" w:rsidRPr="003C3E73" w:rsidRDefault="007D1C2D" w:rsidP="00C16A98">
            <w:pPr>
              <w:tabs>
                <w:tab w:val="left" w:pos="540"/>
                <w:tab w:val="left" w:pos="720"/>
              </w:tabs>
              <w:spacing w:after="0" w:line="0" w:lineRule="atLeast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 xml:space="preserve">            ২) </w:t>
            </w:r>
            <w:r w:rsidR="0092296B">
              <w:rPr>
                <w:rFonts w:ascii="Nikosh" w:hAnsi="Nikosh" w:cs="Nikosh"/>
                <w:sz w:val="20"/>
                <w:szCs w:val="20"/>
              </w:rPr>
              <w:t xml:space="preserve">ছক-১ </w:t>
            </w:r>
            <w:r w:rsidR="00D53AFA">
              <w:rPr>
                <w:rFonts w:ascii="Nikosh" w:hAnsi="Nikosh" w:cs="Nikosh"/>
                <w:sz w:val="20"/>
                <w:szCs w:val="20"/>
              </w:rPr>
              <w:t>এ</w:t>
            </w:r>
            <w:r w:rsidR="0092296B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="0092296B">
              <w:rPr>
                <w:rFonts w:ascii="Nikosh" w:hAnsi="Nikosh" w:cs="Nikosh"/>
                <w:sz w:val="20"/>
                <w:szCs w:val="20"/>
              </w:rPr>
              <w:t>বর্ণিত</w:t>
            </w:r>
            <w:proofErr w:type="spellEnd"/>
            <w:r w:rsidR="0092296B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="0092296B">
              <w:rPr>
                <w:rFonts w:ascii="Nikosh" w:hAnsi="Nikosh" w:cs="Nikosh"/>
                <w:sz w:val="20"/>
                <w:szCs w:val="20"/>
              </w:rPr>
              <w:t>কাজের</w:t>
            </w:r>
            <w:proofErr w:type="spellEnd"/>
            <w:r w:rsidR="0092296B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="0092296B">
              <w:rPr>
                <w:rFonts w:ascii="Nikosh" w:hAnsi="Nikosh" w:cs="Nikosh"/>
                <w:sz w:val="20"/>
                <w:szCs w:val="20"/>
              </w:rPr>
              <w:t>বিবরণ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>।</w:t>
            </w:r>
          </w:p>
          <w:p w14:paraId="67E4D8D2" w14:textId="77777777" w:rsidR="007D1C2D" w:rsidRPr="003C3E73" w:rsidRDefault="007D1C2D" w:rsidP="00C16A98">
            <w:pPr>
              <w:tabs>
                <w:tab w:val="left" w:pos="540"/>
                <w:tab w:val="left" w:pos="720"/>
              </w:tabs>
              <w:spacing w:after="0" w:line="0" w:lineRule="atLeast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 xml:space="preserve">        </w:t>
            </w:r>
          </w:p>
          <w:p w14:paraId="515EEB19" w14:textId="77777777" w:rsidR="007D1C2D" w:rsidRPr="003C3E73" w:rsidRDefault="007D1C2D" w:rsidP="00C16A98">
            <w:pPr>
              <w:spacing w:after="0" w:line="0" w:lineRule="atLeast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5311" w:type="dxa"/>
          </w:tcPr>
          <w:p w14:paraId="416DECC2" w14:textId="77777777" w:rsidR="007D1C2D" w:rsidRPr="003C3E73" w:rsidRDefault="007D1C2D" w:rsidP="00C16A98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আপনার</w:t>
            </w:r>
            <w:proofErr w:type="spellEnd"/>
            <w:r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অনুগত</w:t>
            </w:r>
            <w:proofErr w:type="spellEnd"/>
          </w:p>
          <w:p w14:paraId="31209DAD" w14:textId="77777777" w:rsidR="007D1C2D" w:rsidRPr="003C3E73" w:rsidRDefault="007D1C2D" w:rsidP="00C16A98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32"/>
                <w:szCs w:val="20"/>
              </w:rPr>
            </w:pPr>
          </w:p>
          <w:p w14:paraId="32C96897" w14:textId="77777777" w:rsidR="00525114" w:rsidRDefault="00525114" w:rsidP="00C16A98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</w:p>
          <w:p w14:paraId="4B4DCF76" w14:textId="5FD613FB" w:rsidR="007D1C2D" w:rsidRPr="003C3E73" w:rsidRDefault="007D1C2D" w:rsidP="00C16A98">
            <w:pPr>
              <w:spacing w:after="0" w:line="24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 w:rsidRPr="003C3E73">
              <w:rPr>
                <w:rFonts w:ascii="Nikosh" w:hAnsi="Nikosh" w:cs="Nikosh"/>
                <w:b/>
                <w:sz w:val="20"/>
                <w:szCs w:val="20"/>
              </w:rPr>
              <w:t>(</w:t>
            </w:r>
            <w:proofErr w:type="spellStart"/>
            <w:r w:rsidRPr="003C3E73">
              <w:rPr>
                <w:rFonts w:ascii="Nikosh" w:hAnsi="Nikosh" w:cs="Nikosh"/>
                <w:b/>
                <w:sz w:val="20"/>
                <w:szCs w:val="20"/>
              </w:rPr>
              <w:t>মোহাম্মদ</w:t>
            </w:r>
            <w:proofErr w:type="spellEnd"/>
            <w:r>
              <w:rPr>
                <w:rFonts w:ascii="Nikosh" w:hAnsi="Nikosh" w:cs="Nikosh"/>
                <w:b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b/>
                <w:sz w:val="20"/>
                <w:szCs w:val="20"/>
              </w:rPr>
              <w:t>সাইফ</w:t>
            </w:r>
            <w:proofErr w:type="spellEnd"/>
            <w:r>
              <w:rPr>
                <w:rFonts w:ascii="Nikosh" w:hAnsi="Nikosh" w:cs="Nikosh"/>
                <w:b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b/>
                <w:sz w:val="20"/>
                <w:szCs w:val="20"/>
              </w:rPr>
              <w:t>উদ্দিন</w:t>
            </w:r>
            <w:proofErr w:type="spellEnd"/>
            <w:r w:rsidRPr="003C3E73">
              <w:rPr>
                <w:rFonts w:ascii="Nikosh" w:hAnsi="Nikosh" w:cs="Nikosh"/>
                <w:b/>
                <w:sz w:val="20"/>
                <w:szCs w:val="20"/>
              </w:rPr>
              <w:t>)</w:t>
            </w:r>
          </w:p>
          <w:p w14:paraId="031CC500" w14:textId="77777777" w:rsidR="007D1C2D" w:rsidRPr="003C3E73" w:rsidRDefault="007D1C2D" w:rsidP="00C16A98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তত্ত্বাবধায়ক</w:t>
            </w:r>
            <w:proofErr w:type="spellEnd"/>
            <w:r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প্রকৌশলী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 xml:space="preserve"> (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পুর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>)</w:t>
            </w:r>
          </w:p>
          <w:p w14:paraId="01BE5065" w14:textId="20C67395" w:rsidR="007D1C2D" w:rsidRPr="003C3E73" w:rsidRDefault="007D1C2D" w:rsidP="00C16A98">
            <w:pPr>
              <w:spacing w:after="0" w:line="24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পরিচিতি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 xml:space="preserve"> নম্বর-৭৮১১১১০</w:t>
            </w:r>
            <w:r w:rsidR="00E73DE2">
              <w:rPr>
                <w:rFonts w:ascii="Nikosh" w:hAnsi="Nikosh" w:cs="Nikosh"/>
                <w:sz w:val="20"/>
                <w:szCs w:val="20"/>
              </w:rPr>
              <w:t>০</w:t>
            </w:r>
            <w:r w:rsidRPr="003C3E73">
              <w:rPr>
                <w:rFonts w:ascii="Nikosh" w:hAnsi="Nikosh" w:cs="Nikosh"/>
                <w:sz w:val="20"/>
                <w:szCs w:val="20"/>
              </w:rPr>
              <w:t>১</w:t>
            </w:r>
          </w:p>
          <w:p w14:paraId="7D1ED96E" w14:textId="77777777" w:rsidR="007D1C2D" w:rsidRPr="003C3E73" w:rsidRDefault="007D1C2D" w:rsidP="00C16A98">
            <w:pPr>
              <w:spacing w:after="0" w:line="0" w:lineRule="atLeast"/>
              <w:jc w:val="center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ডিজাইন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 xml:space="preserve"> সার্কেল-৮,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বাপাউবো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 xml:space="preserve">, </w:t>
            </w:r>
            <w:proofErr w:type="spellStart"/>
            <w:r w:rsidRPr="003C3E73">
              <w:rPr>
                <w:rFonts w:ascii="Nikosh" w:hAnsi="Nikosh" w:cs="Nikosh"/>
                <w:sz w:val="20"/>
                <w:szCs w:val="20"/>
              </w:rPr>
              <w:t>ঢাকা</w:t>
            </w:r>
            <w:proofErr w:type="spellEnd"/>
            <w:r w:rsidRPr="003C3E73">
              <w:rPr>
                <w:rFonts w:ascii="Nikosh" w:hAnsi="Nikosh" w:cs="Nikosh"/>
                <w:sz w:val="20"/>
                <w:szCs w:val="20"/>
              </w:rPr>
              <w:t>।</w:t>
            </w:r>
          </w:p>
        </w:tc>
      </w:tr>
    </w:tbl>
    <w:p w14:paraId="3CC9FC97" w14:textId="77777777" w:rsidR="007D1C2D" w:rsidRPr="003C3E73" w:rsidRDefault="007D1C2D" w:rsidP="00CE5256">
      <w:pPr>
        <w:spacing w:after="0"/>
        <w:rPr>
          <w:rFonts w:ascii="Nikosh" w:hAnsi="Nikosh" w:cs="Nikosh"/>
          <w:sz w:val="20"/>
          <w:szCs w:val="20"/>
        </w:rPr>
      </w:pPr>
    </w:p>
    <w:sectPr w:rsidR="007D1C2D" w:rsidRPr="003C3E73" w:rsidSect="00C15DF0">
      <w:headerReference w:type="default" r:id="rId8"/>
      <w:footerReference w:type="default" r:id="rId9"/>
      <w:pgSz w:w="11907" w:h="16839" w:code="9"/>
      <w:pgMar w:top="446" w:right="1008" w:bottom="63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A30C5" w14:textId="77777777" w:rsidR="00270062" w:rsidRDefault="00270062" w:rsidP="004E2D16">
      <w:pPr>
        <w:spacing w:after="0" w:line="240" w:lineRule="auto"/>
      </w:pPr>
      <w:r>
        <w:separator/>
      </w:r>
    </w:p>
  </w:endnote>
  <w:endnote w:type="continuationSeparator" w:id="0">
    <w:p w14:paraId="64597C56" w14:textId="77777777" w:rsidR="00270062" w:rsidRDefault="00270062" w:rsidP="004E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DD7DC" w14:textId="77777777" w:rsidR="005E699E" w:rsidRDefault="005E699E">
    <w:pPr>
      <w:pStyle w:val="Footer"/>
    </w:pPr>
  </w:p>
  <w:p w14:paraId="410EE664" w14:textId="77777777" w:rsidR="008A78A8" w:rsidRPr="00EC7E7E" w:rsidRDefault="008A78A8" w:rsidP="00D469A0">
    <w:pPr>
      <w:pStyle w:val="Footer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24480" w14:textId="77777777" w:rsidR="00270062" w:rsidRDefault="00270062" w:rsidP="004E2D16">
      <w:pPr>
        <w:spacing w:after="0" w:line="240" w:lineRule="auto"/>
      </w:pPr>
      <w:r>
        <w:separator/>
      </w:r>
    </w:p>
  </w:footnote>
  <w:footnote w:type="continuationSeparator" w:id="0">
    <w:p w14:paraId="0F5772D2" w14:textId="77777777" w:rsidR="00270062" w:rsidRDefault="00270062" w:rsidP="004E2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B3617" w14:textId="4CD8BBA0" w:rsidR="008A78A8" w:rsidRDefault="00F852D9" w:rsidP="00C15DF0">
    <w:pPr>
      <w:pStyle w:val="Header"/>
      <w:tabs>
        <w:tab w:val="clear" w:pos="4320"/>
        <w:tab w:val="clear" w:pos="8640"/>
        <w:tab w:val="left" w:pos="4237"/>
      </w:tabs>
      <w:ind w:left="360"/>
      <w:rPr>
        <w:rFonts w:ascii="SutonnyMJ" w:hAnsi="SutonnyMJ" w:cs="Nikosh"/>
        <w:b/>
        <w:sz w:val="30"/>
        <w:szCs w:val="32"/>
      </w:rPr>
    </w:pPr>
    <w:r w:rsidRPr="000B4FAA">
      <w:rPr>
        <w:noProof/>
      </w:rPr>
      <w:drawing>
        <wp:anchor distT="0" distB="0" distL="114300" distR="114300" simplePos="0" relativeHeight="251661312" behindDoc="1" locked="0" layoutInCell="1" allowOverlap="1" wp14:anchorId="74D2922C" wp14:editId="4D3E8C88">
          <wp:simplePos x="0" y="0"/>
          <wp:positionH relativeFrom="margin">
            <wp:posOffset>3092450</wp:posOffset>
          </wp:positionH>
          <wp:positionV relativeFrom="paragraph">
            <wp:posOffset>85725</wp:posOffset>
          </wp:positionV>
          <wp:extent cx="695325" cy="485775"/>
          <wp:effectExtent l="0" t="0" r="9525" b="9525"/>
          <wp:wrapTight wrapText="bothSides">
            <wp:wrapPolygon edited="0">
              <wp:start x="0" y="0"/>
              <wp:lineTo x="0" y="21176"/>
              <wp:lineTo x="21304" y="21176"/>
              <wp:lineTo x="21304" y="0"/>
              <wp:lineTo x="0" y="0"/>
            </wp:wrapPolygon>
          </wp:wrapTight>
          <wp:docPr id="6" name="Picture 6" descr="https://www.bwdb.gov.bd/bwdb/mujibBarsh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bwdb.gov.bd/bwdb/mujibBarsh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B79DA">
      <w:rPr>
        <w:rFonts w:ascii="Cambria" w:hAnsi="Cambria"/>
        <w:i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73A222A2" wp14:editId="2E1789E7">
          <wp:simplePos x="0" y="0"/>
          <wp:positionH relativeFrom="column">
            <wp:posOffset>2122170</wp:posOffset>
          </wp:positionH>
          <wp:positionV relativeFrom="paragraph">
            <wp:posOffset>-57150</wp:posOffset>
          </wp:positionV>
          <wp:extent cx="752475" cy="752475"/>
          <wp:effectExtent l="0" t="0" r="9525" b="9525"/>
          <wp:wrapNone/>
          <wp:docPr id="5" name="Picture 1" descr="C:\Users\cpc\Desktop\102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pc\Desktop\1024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70062">
      <w:rPr>
        <w:rFonts w:ascii="SutonnyMJ" w:hAnsi="SutonnyMJ"/>
        <w:noProof/>
      </w:rPr>
      <w:pict w14:anchorId="58122FDE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style="position:absolute;left:0;text-align:left;margin-left:314.7pt;margin-top:-1.65pt;width:200.3pt;height:63.15pt;z-index:25165824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" stroked="f">
          <v:textbox style="mso-fit-shape-to-text:t">
            <w:txbxContent>
              <w:p w14:paraId="7A7055FF" w14:textId="77777777" w:rsidR="008A78A8" w:rsidRPr="00141BA4" w:rsidRDefault="008A78A8" w:rsidP="00C15DF0">
                <w:pPr>
                  <w:spacing w:after="0" w:line="240" w:lineRule="auto"/>
                  <w:rPr>
                    <w:rFonts w:ascii="SutonnyMJ" w:hAnsi="SutonnyMJ" w:cs="Nikosh"/>
                    <w:sz w:val="26"/>
                    <w:szCs w:val="28"/>
                  </w:rPr>
                </w:pPr>
                <w:proofErr w:type="spellStart"/>
                <w:proofErr w:type="gramStart"/>
                <w:r w:rsidRPr="00141BA4">
                  <w:rPr>
                    <w:rFonts w:ascii="SutonnyMJ" w:hAnsi="SutonnyMJ" w:cs="Nikosh"/>
                    <w:sz w:val="26"/>
                    <w:szCs w:val="28"/>
                  </w:rPr>
                  <w:t>cvwbfeb</w:t>
                </w:r>
                <w:proofErr w:type="spellEnd"/>
                <w:r>
                  <w:rPr>
                    <w:rFonts w:ascii="SutonnyMJ" w:hAnsi="SutonnyMJ" w:cs="Nikosh"/>
                    <w:sz w:val="26"/>
                    <w:szCs w:val="28"/>
                  </w:rPr>
                  <w:t>(</w:t>
                </w:r>
                <w:proofErr w:type="gramEnd"/>
                <w:r w:rsidRPr="00141BA4">
                  <w:rPr>
                    <w:rFonts w:ascii="SutonnyMJ" w:hAnsi="SutonnyMJ" w:cs="Nikosh"/>
                    <w:sz w:val="26"/>
                    <w:szCs w:val="28"/>
                  </w:rPr>
                  <w:t xml:space="preserve">†j‡fj-2, </w:t>
                </w:r>
                <w:proofErr w:type="spellStart"/>
                <w:r>
                  <w:rPr>
                    <w:rFonts w:ascii="SutonnyMJ" w:hAnsi="SutonnyMJ" w:cs="Nikosh"/>
                    <w:sz w:val="26"/>
                    <w:szCs w:val="28"/>
                  </w:rPr>
                  <w:t>Kÿ</w:t>
                </w:r>
                <w:proofErr w:type="spellEnd"/>
                <w:r>
                  <w:rPr>
                    <w:rFonts w:ascii="SutonnyMJ" w:hAnsi="SutonnyMJ" w:cs="Nikosh"/>
                    <w:sz w:val="26"/>
                    <w:szCs w:val="28"/>
                  </w:rPr>
                  <w:t xml:space="preserve"> bs-201)</w:t>
                </w:r>
              </w:p>
              <w:p w14:paraId="42A01883" w14:textId="77777777" w:rsidR="008A78A8" w:rsidRPr="00141BA4" w:rsidRDefault="008A78A8" w:rsidP="00C15DF0">
                <w:pPr>
                  <w:spacing w:after="0" w:line="240" w:lineRule="auto"/>
                  <w:rPr>
                    <w:rFonts w:ascii="SutonnyMJ" w:hAnsi="SutonnyMJ" w:cs="Nikosh"/>
                    <w:sz w:val="26"/>
                    <w:szCs w:val="28"/>
                  </w:rPr>
                </w:pPr>
                <w:r w:rsidRPr="00141BA4">
                  <w:rPr>
                    <w:rFonts w:ascii="SutonnyMJ" w:hAnsi="SutonnyMJ" w:cs="Nikosh"/>
                    <w:sz w:val="26"/>
                    <w:szCs w:val="28"/>
                  </w:rPr>
                  <w:t xml:space="preserve">72 </w:t>
                </w:r>
                <w:proofErr w:type="spellStart"/>
                <w:r w:rsidRPr="00141BA4">
                  <w:rPr>
                    <w:rFonts w:ascii="SutonnyMJ" w:hAnsi="SutonnyMJ" w:cs="Nikosh"/>
                    <w:sz w:val="26"/>
                    <w:szCs w:val="28"/>
                  </w:rPr>
                  <w:t>MÖx</w:t>
                </w:r>
                <w:r>
                  <w:rPr>
                    <w:rFonts w:ascii="SutonnyMJ" w:hAnsi="SutonnyMJ" w:cs="Nikosh"/>
                    <w:sz w:val="26"/>
                    <w:szCs w:val="28"/>
                  </w:rPr>
                  <w:t>b</w:t>
                </w:r>
                <w:r w:rsidRPr="00141BA4">
                  <w:rPr>
                    <w:rFonts w:ascii="SutonnyMJ" w:hAnsi="SutonnyMJ" w:cs="Nikosh"/>
                    <w:sz w:val="26"/>
                    <w:szCs w:val="28"/>
                  </w:rPr>
                  <w:t>‡ivW</w:t>
                </w:r>
                <w:proofErr w:type="spellEnd"/>
                <w:r w:rsidRPr="00141BA4">
                  <w:rPr>
                    <w:rFonts w:ascii="SutonnyMJ" w:hAnsi="SutonnyMJ" w:cs="Nikosh"/>
                    <w:sz w:val="26"/>
                    <w:szCs w:val="28"/>
                  </w:rPr>
                  <w:t>, XvKv-1215|</w:t>
                </w:r>
              </w:p>
              <w:p w14:paraId="12D9439E" w14:textId="77777777" w:rsidR="008A78A8" w:rsidRDefault="008A78A8" w:rsidP="00C15DF0">
                <w:pPr>
                  <w:spacing w:after="0" w:line="240" w:lineRule="auto"/>
                  <w:rPr>
                    <w:rFonts w:ascii="Times New Roman" w:hAnsi="Times New Roman"/>
                    <w:szCs w:val="28"/>
                  </w:rPr>
                </w:pPr>
                <w:r>
                  <w:rPr>
                    <w:rFonts w:ascii="Times New Roman" w:hAnsi="Times New Roman"/>
                    <w:szCs w:val="28"/>
                  </w:rPr>
                  <w:t>Telephone: +8802222230180</w:t>
                </w:r>
              </w:p>
              <w:p w14:paraId="3403B8B3" w14:textId="77777777" w:rsidR="008A78A8" w:rsidRPr="00F22AA4" w:rsidRDefault="008A78A8" w:rsidP="00C15DF0">
                <w:pPr>
                  <w:spacing w:after="0" w:line="240" w:lineRule="auto"/>
                  <w:rPr>
                    <w:rFonts w:ascii="Times New Roman" w:hAnsi="Times New Roman"/>
                    <w:szCs w:val="28"/>
                  </w:rPr>
                </w:pPr>
                <w:r w:rsidRPr="00141BA4">
                  <w:rPr>
                    <w:rFonts w:ascii="Times New Roman" w:hAnsi="Times New Roman"/>
                    <w:szCs w:val="28"/>
                  </w:rPr>
                  <w:t xml:space="preserve">E-mail: </w:t>
                </w:r>
                <w:hyperlink r:id="rId3" w:history="1">
                  <w:r w:rsidRPr="009B79DA">
                    <w:rPr>
                      <w:rStyle w:val="Hyperlink"/>
                      <w:rFonts w:ascii="Times New Roman" w:hAnsi="Times New Roman"/>
                      <w:color w:val="000000"/>
                      <w:szCs w:val="28"/>
                      <w:u w:val="none"/>
                    </w:rPr>
                    <w:t>design8.bwdb@gmail.com</w:t>
                  </w:r>
                </w:hyperlink>
              </w:p>
            </w:txbxContent>
          </v:textbox>
        </v:shape>
      </w:pict>
    </w:r>
    <w:proofErr w:type="spellStart"/>
    <w:r w:rsidR="008A78A8">
      <w:rPr>
        <w:rFonts w:ascii="SutonnyMJ" w:hAnsi="SutonnyMJ" w:cs="Nikosh"/>
        <w:b/>
        <w:sz w:val="30"/>
        <w:szCs w:val="32"/>
      </w:rPr>
      <w:t>evsjv</w:t>
    </w:r>
    <w:proofErr w:type="spellEnd"/>
    <w:r w:rsidR="008A78A8">
      <w:rPr>
        <w:rFonts w:ascii="SutonnyMJ" w:hAnsi="SutonnyMJ" w:cs="Nikosh"/>
        <w:b/>
        <w:sz w:val="30"/>
        <w:szCs w:val="32"/>
      </w:rPr>
      <w:t xml:space="preserve">‡`k </w:t>
    </w:r>
    <w:proofErr w:type="spellStart"/>
    <w:r w:rsidR="008A78A8">
      <w:rPr>
        <w:rFonts w:ascii="SutonnyMJ" w:hAnsi="SutonnyMJ" w:cs="Nikosh"/>
        <w:b/>
        <w:sz w:val="30"/>
        <w:szCs w:val="32"/>
      </w:rPr>
      <w:t>cvwb</w:t>
    </w:r>
    <w:proofErr w:type="spellEnd"/>
    <w:r w:rsidR="00DB6D31">
      <w:rPr>
        <w:rFonts w:ascii="SutonnyMJ" w:hAnsi="SutonnyMJ" w:cs="Nikosh"/>
        <w:b/>
        <w:sz w:val="30"/>
        <w:szCs w:val="32"/>
      </w:rPr>
      <w:t xml:space="preserve"> </w:t>
    </w:r>
    <w:proofErr w:type="spellStart"/>
    <w:r w:rsidR="008A78A8">
      <w:rPr>
        <w:rFonts w:ascii="SutonnyMJ" w:hAnsi="SutonnyMJ" w:cs="Nikosh"/>
        <w:b/>
        <w:sz w:val="30"/>
        <w:szCs w:val="32"/>
      </w:rPr>
      <w:t>Dbœqb</w:t>
    </w:r>
    <w:proofErr w:type="spellEnd"/>
    <w:r w:rsidR="008A78A8">
      <w:rPr>
        <w:rFonts w:ascii="SutonnyMJ" w:hAnsi="SutonnyMJ" w:cs="Nikosh"/>
        <w:b/>
        <w:sz w:val="30"/>
        <w:szCs w:val="32"/>
      </w:rPr>
      <w:t xml:space="preserve"> †</w:t>
    </w:r>
    <w:proofErr w:type="spellStart"/>
    <w:r w:rsidR="008A78A8">
      <w:rPr>
        <w:rFonts w:ascii="SutonnyMJ" w:hAnsi="SutonnyMJ" w:cs="Nikosh"/>
        <w:b/>
        <w:sz w:val="30"/>
        <w:szCs w:val="32"/>
      </w:rPr>
      <w:t>evW</w:t>
    </w:r>
    <w:proofErr w:type="spellEnd"/>
    <w:r w:rsidR="008A78A8">
      <w:rPr>
        <w:rFonts w:ascii="SutonnyMJ" w:hAnsi="SutonnyMJ" w:cs="Nikosh"/>
        <w:b/>
        <w:sz w:val="30"/>
        <w:szCs w:val="32"/>
      </w:rPr>
      <w:t>©</w:t>
    </w:r>
    <w:r w:rsidR="008A78A8">
      <w:rPr>
        <w:rFonts w:ascii="SutonnyMJ" w:hAnsi="SutonnyMJ" w:cs="Nikosh"/>
        <w:b/>
        <w:sz w:val="30"/>
        <w:szCs w:val="32"/>
      </w:rPr>
      <w:tab/>
    </w:r>
  </w:p>
  <w:p w14:paraId="1E46DFB5" w14:textId="2B45A3BA" w:rsidR="008A78A8" w:rsidRDefault="008A78A8" w:rsidP="00C15DF0">
    <w:pPr>
      <w:pStyle w:val="Header"/>
      <w:ind w:left="360"/>
      <w:rPr>
        <w:rFonts w:ascii="SutonnyMJ" w:hAnsi="SutonnyMJ" w:cs="Nikosh"/>
        <w:sz w:val="28"/>
        <w:szCs w:val="28"/>
      </w:rPr>
    </w:pPr>
    <w:proofErr w:type="spellStart"/>
    <w:r>
      <w:rPr>
        <w:rFonts w:ascii="SutonnyMJ" w:hAnsi="SutonnyMJ" w:cs="Nikosh"/>
        <w:sz w:val="28"/>
        <w:szCs w:val="28"/>
      </w:rPr>
      <w:t>ZË¡veavqK</w:t>
    </w:r>
    <w:proofErr w:type="spellEnd"/>
    <w:r w:rsidR="00FD26D4">
      <w:rPr>
        <w:rFonts w:ascii="SutonnyMJ" w:hAnsi="SutonnyMJ" w:cs="Nikosh"/>
        <w:sz w:val="28"/>
        <w:szCs w:val="28"/>
      </w:rPr>
      <w:t xml:space="preserve"> </w:t>
    </w:r>
    <w:proofErr w:type="spellStart"/>
    <w:r>
      <w:rPr>
        <w:rFonts w:ascii="SutonnyMJ" w:hAnsi="SutonnyMJ" w:cs="Nikosh"/>
        <w:sz w:val="28"/>
        <w:szCs w:val="28"/>
      </w:rPr>
      <w:t>cÖ‡KŠkjxi</w:t>
    </w:r>
    <w:proofErr w:type="spellEnd"/>
    <w:r>
      <w:rPr>
        <w:rFonts w:ascii="SutonnyMJ" w:hAnsi="SutonnyMJ" w:cs="Nikosh"/>
        <w:sz w:val="28"/>
        <w:szCs w:val="28"/>
      </w:rPr>
      <w:t xml:space="preserve"> `</w:t>
    </w:r>
    <w:proofErr w:type="spellStart"/>
    <w:r>
      <w:rPr>
        <w:rFonts w:ascii="SutonnyMJ" w:hAnsi="SutonnyMJ" w:cs="Nikosh"/>
        <w:sz w:val="28"/>
        <w:szCs w:val="28"/>
      </w:rPr>
      <w:t>ßi</w:t>
    </w:r>
    <w:proofErr w:type="spellEnd"/>
  </w:p>
  <w:p w14:paraId="2000E3F2" w14:textId="77777777" w:rsidR="008A78A8" w:rsidRPr="00A0767B" w:rsidRDefault="008A78A8" w:rsidP="00AD455F">
    <w:pPr>
      <w:pStyle w:val="Header"/>
      <w:ind w:left="360"/>
      <w:rPr>
        <w:rFonts w:ascii="SutonnyMJ" w:hAnsi="SutonnyMJ" w:cs="Nikosh"/>
        <w:sz w:val="28"/>
        <w:szCs w:val="28"/>
      </w:rPr>
    </w:pPr>
    <w:proofErr w:type="spellStart"/>
    <w:r>
      <w:rPr>
        <w:rFonts w:ascii="SutonnyMJ" w:hAnsi="SutonnyMJ" w:cs="Nikosh"/>
        <w:sz w:val="28"/>
        <w:szCs w:val="28"/>
      </w:rPr>
      <w:t>wWRvBb</w:t>
    </w:r>
    <w:proofErr w:type="spellEnd"/>
    <w:r>
      <w:rPr>
        <w:rFonts w:ascii="SutonnyMJ" w:hAnsi="SutonnyMJ" w:cs="Nikosh"/>
        <w:sz w:val="28"/>
        <w:szCs w:val="28"/>
      </w:rPr>
      <w:t xml:space="preserve"> mv‡K©j-8, </w:t>
    </w:r>
    <w:proofErr w:type="spellStart"/>
    <w:r>
      <w:rPr>
        <w:rFonts w:ascii="SutonnyMJ" w:hAnsi="SutonnyMJ" w:cs="Nikosh"/>
        <w:sz w:val="28"/>
        <w:szCs w:val="28"/>
      </w:rPr>
      <w:t>XvKv</w:t>
    </w:r>
    <w:proofErr w:type="spellEnd"/>
    <w:r>
      <w:rPr>
        <w:rFonts w:ascii="SutonnyMJ" w:hAnsi="SutonnyMJ" w:cs="Nikosh"/>
        <w:sz w:val="28"/>
        <w:szCs w:val="28"/>
      </w:rPr>
      <w:t>|</w:t>
    </w:r>
  </w:p>
  <w:p w14:paraId="5D356F70" w14:textId="77777777" w:rsidR="008A78A8" w:rsidRDefault="00270062" w:rsidP="000F0233">
    <w:r>
      <w:rPr>
        <w:noProof/>
      </w:rPr>
      <w:pict w14:anchorId="4CC34664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2049" type="#_x0000_t32" style="position:absolute;margin-left:-44.25pt;margin-top:18.05pt;width:570.4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TMHgIAADw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EA4"/>
    <w:multiLevelType w:val="hybridMultilevel"/>
    <w:tmpl w:val="B028626A"/>
    <w:lvl w:ilvl="0" w:tplc="C9FED0EA">
      <w:start w:val="2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46E2F"/>
    <w:multiLevelType w:val="hybridMultilevel"/>
    <w:tmpl w:val="BFCEE258"/>
    <w:lvl w:ilvl="0" w:tplc="E42C0AE8">
      <w:start w:val="1"/>
      <w:numFmt w:val="decimal"/>
      <w:lvlText w:val="(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A101CE4"/>
    <w:multiLevelType w:val="hybridMultilevel"/>
    <w:tmpl w:val="B970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97273"/>
    <w:multiLevelType w:val="hybridMultilevel"/>
    <w:tmpl w:val="BFCEE258"/>
    <w:lvl w:ilvl="0" w:tplc="E42C0AE8">
      <w:start w:val="1"/>
      <w:numFmt w:val="decimal"/>
      <w:lvlText w:val="(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C3952E1"/>
    <w:multiLevelType w:val="hybridMultilevel"/>
    <w:tmpl w:val="85FA4148"/>
    <w:lvl w:ilvl="0" w:tplc="4176AB34">
      <w:start w:val="1"/>
      <w:numFmt w:val="decimal"/>
      <w:lvlText w:val="%1|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C1D9E"/>
    <w:multiLevelType w:val="hybridMultilevel"/>
    <w:tmpl w:val="46A0BC0C"/>
    <w:lvl w:ilvl="0" w:tplc="41D04FFE">
      <w:numFmt w:val="bullet"/>
      <w:lvlText w:val=""/>
      <w:lvlJc w:val="left"/>
      <w:pPr>
        <w:ind w:left="720" w:hanging="360"/>
      </w:pPr>
      <w:rPr>
        <w:rFonts w:ascii="Symbol" w:eastAsia="Times New Roman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A6976"/>
    <w:multiLevelType w:val="hybridMultilevel"/>
    <w:tmpl w:val="BFCEE258"/>
    <w:lvl w:ilvl="0" w:tplc="E42C0AE8">
      <w:start w:val="1"/>
      <w:numFmt w:val="decimal"/>
      <w:lvlText w:val="(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7C552EDE"/>
    <w:multiLevelType w:val="hybridMultilevel"/>
    <w:tmpl w:val="EFB80882"/>
    <w:lvl w:ilvl="0" w:tplc="516AD800">
      <w:numFmt w:val="bullet"/>
      <w:lvlText w:val=""/>
      <w:lvlJc w:val="left"/>
      <w:pPr>
        <w:ind w:left="720" w:hanging="360"/>
      </w:pPr>
      <w:rPr>
        <w:rFonts w:ascii="Symbol" w:eastAsia="Times New Roman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hideSpelling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AAF"/>
    <w:rsid w:val="000009A7"/>
    <w:rsid w:val="00001490"/>
    <w:rsid w:val="0001154C"/>
    <w:rsid w:val="000135AC"/>
    <w:rsid w:val="0001397A"/>
    <w:rsid w:val="00014CFD"/>
    <w:rsid w:val="00015F3A"/>
    <w:rsid w:val="00017676"/>
    <w:rsid w:val="00021427"/>
    <w:rsid w:val="000221F5"/>
    <w:rsid w:val="000246BF"/>
    <w:rsid w:val="0002525F"/>
    <w:rsid w:val="00040B13"/>
    <w:rsid w:val="00043B1E"/>
    <w:rsid w:val="00047B51"/>
    <w:rsid w:val="000518E9"/>
    <w:rsid w:val="00053597"/>
    <w:rsid w:val="000564F8"/>
    <w:rsid w:val="000577E7"/>
    <w:rsid w:val="000578C5"/>
    <w:rsid w:val="00062594"/>
    <w:rsid w:val="00062D7D"/>
    <w:rsid w:val="00065EDA"/>
    <w:rsid w:val="00066719"/>
    <w:rsid w:val="00066B79"/>
    <w:rsid w:val="00071EA2"/>
    <w:rsid w:val="00072E84"/>
    <w:rsid w:val="00077005"/>
    <w:rsid w:val="000820AA"/>
    <w:rsid w:val="000822C8"/>
    <w:rsid w:val="000902AC"/>
    <w:rsid w:val="00092FFD"/>
    <w:rsid w:val="00095A5E"/>
    <w:rsid w:val="00096AC4"/>
    <w:rsid w:val="000A3F2E"/>
    <w:rsid w:val="000B014A"/>
    <w:rsid w:val="000B0B82"/>
    <w:rsid w:val="000C434F"/>
    <w:rsid w:val="000C5BE8"/>
    <w:rsid w:val="000D334F"/>
    <w:rsid w:val="000D6BD8"/>
    <w:rsid w:val="000E102C"/>
    <w:rsid w:val="000E21D0"/>
    <w:rsid w:val="000E3297"/>
    <w:rsid w:val="000E3C83"/>
    <w:rsid w:val="000E6106"/>
    <w:rsid w:val="000F0233"/>
    <w:rsid w:val="000F02CB"/>
    <w:rsid w:val="000F2330"/>
    <w:rsid w:val="00102A16"/>
    <w:rsid w:val="001034B0"/>
    <w:rsid w:val="001101BE"/>
    <w:rsid w:val="001120C2"/>
    <w:rsid w:val="00112737"/>
    <w:rsid w:val="00112982"/>
    <w:rsid w:val="00114079"/>
    <w:rsid w:val="00115282"/>
    <w:rsid w:val="001315C3"/>
    <w:rsid w:val="00131DBA"/>
    <w:rsid w:val="00132275"/>
    <w:rsid w:val="00132FCB"/>
    <w:rsid w:val="00135ED7"/>
    <w:rsid w:val="00141BA4"/>
    <w:rsid w:val="001455F8"/>
    <w:rsid w:val="00145EF0"/>
    <w:rsid w:val="00146078"/>
    <w:rsid w:val="00147023"/>
    <w:rsid w:val="00147124"/>
    <w:rsid w:val="00150128"/>
    <w:rsid w:val="00153B16"/>
    <w:rsid w:val="00156244"/>
    <w:rsid w:val="001621D9"/>
    <w:rsid w:val="001649D7"/>
    <w:rsid w:val="001720A6"/>
    <w:rsid w:val="00184A9B"/>
    <w:rsid w:val="0018590A"/>
    <w:rsid w:val="001903C8"/>
    <w:rsid w:val="00191419"/>
    <w:rsid w:val="00191F20"/>
    <w:rsid w:val="00193754"/>
    <w:rsid w:val="00194AAF"/>
    <w:rsid w:val="001A1B1D"/>
    <w:rsid w:val="001A205A"/>
    <w:rsid w:val="001A233C"/>
    <w:rsid w:val="001A4D3E"/>
    <w:rsid w:val="001B46F0"/>
    <w:rsid w:val="001B5EED"/>
    <w:rsid w:val="001C07AB"/>
    <w:rsid w:val="001D0794"/>
    <w:rsid w:val="001D181D"/>
    <w:rsid w:val="001D2867"/>
    <w:rsid w:val="001D79FE"/>
    <w:rsid w:val="001E0807"/>
    <w:rsid w:val="001E3FC1"/>
    <w:rsid w:val="001E4386"/>
    <w:rsid w:val="001F5738"/>
    <w:rsid w:val="002023FD"/>
    <w:rsid w:val="00211D00"/>
    <w:rsid w:val="0021284D"/>
    <w:rsid w:val="00212C95"/>
    <w:rsid w:val="00213469"/>
    <w:rsid w:val="00214FA2"/>
    <w:rsid w:val="00216641"/>
    <w:rsid w:val="00220D36"/>
    <w:rsid w:val="00221B84"/>
    <w:rsid w:val="002234B8"/>
    <w:rsid w:val="002234D2"/>
    <w:rsid w:val="00227BD0"/>
    <w:rsid w:val="00230C89"/>
    <w:rsid w:val="0023248B"/>
    <w:rsid w:val="0023472C"/>
    <w:rsid w:val="00235463"/>
    <w:rsid w:val="00244059"/>
    <w:rsid w:val="00244428"/>
    <w:rsid w:val="0024490F"/>
    <w:rsid w:val="00247868"/>
    <w:rsid w:val="00254EBA"/>
    <w:rsid w:val="0026152F"/>
    <w:rsid w:val="0026203D"/>
    <w:rsid w:val="002647AB"/>
    <w:rsid w:val="002647C8"/>
    <w:rsid w:val="002664E3"/>
    <w:rsid w:val="00270062"/>
    <w:rsid w:val="0027218B"/>
    <w:rsid w:val="00273AC8"/>
    <w:rsid w:val="00275570"/>
    <w:rsid w:val="00282021"/>
    <w:rsid w:val="00282AD3"/>
    <w:rsid w:val="00290EEA"/>
    <w:rsid w:val="00291104"/>
    <w:rsid w:val="0029291D"/>
    <w:rsid w:val="00296316"/>
    <w:rsid w:val="00297BC7"/>
    <w:rsid w:val="00297D4D"/>
    <w:rsid w:val="002A7775"/>
    <w:rsid w:val="002B1F9F"/>
    <w:rsid w:val="002B5380"/>
    <w:rsid w:val="002B59B6"/>
    <w:rsid w:val="002C417E"/>
    <w:rsid w:val="002C506D"/>
    <w:rsid w:val="002C55E5"/>
    <w:rsid w:val="002C6ACD"/>
    <w:rsid w:val="002D098E"/>
    <w:rsid w:val="002D396A"/>
    <w:rsid w:val="002D52AF"/>
    <w:rsid w:val="002D547E"/>
    <w:rsid w:val="002D71B3"/>
    <w:rsid w:val="002E113D"/>
    <w:rsid w:val="002F00F2"/>
    <w:rsid w:val="002F5138"/>
    <w:rsid w:val="002F76BE"/>
    <w:rsid w:val="00301578"/>
    <w:rsid w:val="00301589"/>
    <w:rsid w:val="00305436"/>
    <w:rsid w:val="0030679B"/>
    <w:rsid w:val="00313751"/>
    <w:rsid w:val="00315B42"/>
    <w:rsid w:val="00315D3A"/>
    <w:rsid w:val="003161E6"/>
    <w:rsid w:val="00321754"/>
    <w:rsid w:val="003261BA"/>
    <w:rsid w:val="003264B1"/>
    <w:rsid w:val="00326647"/>
    <w:rsid w:val="00326C08"/>
    <w:rsid w:val="003312FC"/>
    <w:rsid w:val="00333111"/>
    <w:rsid w:val="00335871"/>
    <w:rsid w:val="00336ADB"/>
    <w:rsid w:val="00336DE0"/>
    <w:rsid w:val="0033790A"/>
    <w:rsid w:val="003453EA"/>
    <w:rsid w:val="003473EB"/>
    <w:rsid w:val="0035080F"/>
    <w:rsid w:val="00350892"/>
    <w:rsid w:val="00357785"/>
    <w:rsid w:val="0036272D"/>
    <w:rsid w:val="00362945"/>
    <w:rsid w:val="00363D33"/>
    <w:rsid w:val="003642F3"/>
    <w:rsid w:val="00367B3B"/>
    <w:rsid w:val="00367B3C"/>
    <w:rsid w:val="00370122"/>
    <w:rsid w:val="003744DB"/>
    <w:rsid w:val="0037692A"/>
    <w:rsid w:val="003819D1"/>
    <w:rsid w:val="00383663"/>
    <w:rsid w:val="00386297"/>
    <w:rsid w:val="00386404"/>
    <w:rsid w:val="003877AA"/>
    <w:rsid w:val="0039264D"/>
    <w:rsid w:val="00395449"/>
    <w:rsid w:val="00395966"/>
    <w:rsid w:val="003959D0"/>
    <w:rsid w:val="00397A1A"/>
    <w:rsid w:val="003A22EC"/>
    <w:rsid w:val="003A59E4"/>
    <w:rsid w:val="003A60DE"/>
    <w:rsid w:val="003A7742"/>
    <w:rsid w:val="003B1AA7"/>
    <w:rsid w:val="003B773D"/>
    <w:rsid w:val="003B7C20"/>
    <w:rsid w:val="003B7FFA"/>
    <w:rsid w:val="003C1798"/>
    <w:rsid w:val="003C21B6"/>
    <w:rsid w:val="003C29CA"/>
    <w:rsid w:val="003C3E73"/>
    <w:rsid w:val="003C3F7A"/>
    <w:rsid w:val="003C5D25"/>
    <w:rsid w:val="003D2607"/>
    <w:rsid w:val="003E3D5C"/>
    <w:rsid w:val="003E4197"/>
    <w:rsid w:val="003E7438"/>
    <w:rsid w:val="003E7F02"/>
    <w:rsid w:val="003F08BF"/>
    <w:rsid w:val="003F4976"/>
    <w:rsid w:val="003F6C94"/>
    <w:rsid w:val="003F6F77"/>
    <w:rsid w:val="004038F5"/>
    <w:rsid w:val="00405720"/>
    <w:rsid w:val="004101F5"/>
    <w:rsid w:val="00414137"/>
    <w:rsid w:val="00415864"/>
    <w:rsid w:val="00422EC4"/>
    <w:rsid w:val="004245E9"/>
    <w:rsid w:val="00432041"/>
    <w:rsid w:val="0043390D"/>
    <w:rsid w:val="00433ACF"/>
    <w:rsid w:val="00437FE4"/>
    <w:rsid w:val="00442333"/>
    <w:rsid w:val="00446DF0"/>
    <w:rsid w:val="004471AB"/>
    <w:rsid w:val="00450660"/>
    <w:rsid w:val="00451051"/>
    <w:rsid w:val="00455C8A"/>
    <w:rsid w:val="00456B5C"/>
    <w:rsid w:val="00456C32"/>
    <w:rsid w:val="00457365"/>
    <w:rsid w:val="004624E7"/>
    <w:rsid w:val="00467738"/>
    <w:rsid w:val="004679C3"/>
    <w:rsid w:val="00471844"/>
    <w:rsid w:val="00471868"/>
    <w:rsid w:val="00474FB0"/>
    <w:rsid w:val="004752B9"/>
    <w:rsid w:val="00476BC6"/>
    <w:rsid w:val="00477A0C"/>
    <w:rsid w:val="00481AEE"/>
    <w:rsid w:val="00484BA5"/>
    <w:rsid w:val="00487334"/>
    <w:rsid w:val="0048785C"/>
    <w:rsid w:val="0049146F"/>
    <w:rsid w:val="004A132B"/>
    <w:rsid w:val="004A5BD9"/>
    <w:rsid w:val="004A6CED"/>
    <w:rsid w:val="004B1B3B"/>
    <w:rsid w:val="004B55D8"/>
    <w:rsid w:val="004B75A5"/>
    <w:rsid w:val="004E020E"/>
    <w:rsid w:val="004E1712"/>
    <w:rsid w:val="004E235E"/>
    <w:rsid w:val="004E2D16"/>
    <w:rsid w:val="004E5F2D"/>
    <w:rsid w:val="004E66F4"/>
    <w:rsid w:val="004E7151"/>
    <w:rsid w:val="004F312F"/>
    <w:rsid w:val="004F56FD"/>
    <w:rsid w:val="004F7D69"/>
    <w:rsid w:val="0050104A"/>
    <w:rsid w:val="005033D0"/>
    <w:rsid w:val="00507D27"/>
    <w:rsid w:val="00512B2F"/>
    <w:rsid w:val="00513574"/>
    <w:rsid w:val="005135E1"/>
    <w:rsid w:val="005176E4"/>
    <w:rsid w:val="00522CDD"/>
    <w:rsid w:val="00525114"/>
    <w:rsid w:val="00526CA9"/>
    <w:rsid w:val="00531B68"/>
    <w:rsid w:val="0053646A"/>
    <w:rsid w:val="00537CF7"/>
    <w:rsid w:val="00542F2E"/>
    <w:rsid w:val="0054526B"/>
    <w:rsid w:val="00545A82"/>
    <w:rsid w:val="00551F5C"/>
    <w:rsid w:val="00556DD0"/>
    <w:rsid w:val="00567AF1"/>
    <w:rsid w:val="00570A88"/>
    <w:rsid w:val="00572189"/>
    <w:rsid w:val="00573C4E"/>
    <w:rsid w:val="00584B6B"/>
    <w:rsid w:val="005B17F8"/>
    <w:rsid w:val="005C2D2F"/>
    <w:rsid w:val="005C6350"/>
    <w:rsid w:val="005C6831"/>
    <w:rsid w:val="005C7A87"/>
    <w:rsid w:val="005D4B7F"/>
    <w:rsid w:val="005E699E"/>
    <w:rsid w:val="005E7CB2"/>
    <w:rsid w:val="005F275D"/>
    <w:rsid w:val="005F2EF2"/>
    <w:rsid w:val="005F6FD2"/>
    <w:rsid w:val="0060095F"/>
    <w:rsid w:val="006043C7"/>
    <w:rsid w:val="00604B2C"/>
    <w:rsid w:val="00606018"/>
    <w:rsid w:val="006061EF"/>
    <w:rsid w:val="00606BBE"/>
    <w:rsid w:val="00617538"/>
    <w:rsid w:val="0062171F"/>
    <w:rsid w:val="006274C6"/>
    <w:rsid w:val="00630E51"/>
    <w:rsid w:val="0063344B"/>
    <w:rsid w:val="00636C7E"/>
    <w:rsid w:val="006402EC"/>
    <w:rsid w:val="00640EEF"/>
    <w:rsid w:val="006423C7"/>
    <w:rsid w:val="0064385D"/>
    <w:rsid w:val="00651CDE"/>
    <w:rsid w:val="00651EF7"/>
    <w:rsid w:val="006556B6"/>
    <w:rsid w:val="006607D7"/>
    <w:rsid w:val="0066151B"/>
    <w:rsid w:val="0066171F"/>
    <w:rsid w:val="00661FEF"/>
    <w:rsid w:val="00664C90"/>
    <w:rsid w:val="00664D69"/>
    <w:rsid w:val="0066661A"/>
    <w:rsid w:val="006711CF"/>
    <w:rsid w:val="006825C0"/>
    <w:rsid w:val="00683A74"/>
    <w:rsid w:val="006845E7"/>
    <w:rsid w:val="006853AC"/>
    <w:rsid w:val="00687C16"/>
    <w:rsid w:val="00691229"/>
    <w:rsid w:val="006A090D"/>
    <w:rsid w:val="006B0D5D"/>
    <w:rsid w:val="006B15A2"/>
    <w:rsid w:val="006B1EBC"/>
    <w:rsid w:val="006B303C"/>
    <w:rsid w:val="006B661A"/>
    <w:rsid w:val="006B71A8"/>
    <w:rsid w:val="006C138D"/>
    <w:rsid w:val="006C1F6D"/>
    <w:rsid w:val="006C2181"/>
    <w:rsid w:val="006C6CB7"/>
    <w:rsid w:val="006D139C"/>
    <w:rsid w:val="006D6ED8"/>
    <w:rsid w:val="006E3E57"/>
    <w:rsid w:val="006F12B9"/>
    <w:rsid w:val="006F20FC"/>
    <w:rsid w:val="006F4DA1"/>
    <w:rsid w:val="006F62CF"/>
    <w:rsid w:val="007009DB"/>
    <w:rsid w:val="00706D35"/>
    <w:rsid w:val="007112F9"/>
    <w:rsid w:val="007113B1"/>
    <w:rsid w:val="0072021C"/>
    <w:rsid w:val="00724893"/>
    <w:rsid w:val="007248C9"/>
    <w:rsid w:val="00725BE7"/>
    <w:rsid w:val="00731E72"/>
    <w:rsid w:val="007322CF"/>
    <w:rsid w:val="007341C9"/>
    <w:rsid w:val="00740021"/>
    <w:rsid w:val="00740B5A"/>
    <w:rsid w:val="00740F23"/>
    <w:rsid w:val="00742558"/>
    <w:rsid w:val="00743141"/>
    <w:rsid w:val="00750233"/>
    <w:rsid w:val="00750540"/>
    <w:rsid w:val="007521C0"/>
    <w:rsid w:val="00756EF6"/>
    <w:rsid w:val="007602C6"/>
    <w:rsid w:val="007631B3"/>
    <w:rsid w:val="00764B2C"/>
    <w:rsid w:val="00764B65"/>
    <w:rsid w:val="00764BF5"/>
    <w:rsid w:val="00772535"/>
    <w:rsid w:val="00782C9A"/>
    <w:rsid w:val="00783A5E"/>
    <w:rsid w:val="0078795C"/>
    <w:rsid w:val="0079130F"/>
    <w:rsid w:val="007A189B"/>
    <w:rsid w:val="007A7393"/>
    <w:rsid w:val="007B01BE"/>
    <w:rsid w:val="007B10AB"/>
    <w:rsid w:val="007B55D8"/>
    <w:rsid w:val="007B5BDF"/>
    <w:rsid w:val="007C609B"/>
    <w:rsid w:val="007C6EC8"/>
    <w:rsid w:val="007C7348"/>
    <w:rsid w:val="007D04D0"/>
    <w:rsid w:val="007D17CB"/>
    <w:rsid w:val="007D1C2D"/>
    <w:rsid w:val="007D1FE7"/>
    <w:rsid w:val="007E19D1"/>
    <w:rsid w:val="007E1C56"/>
    <w:rsid w:val="007E52A6"/>
    <w:rsid w:val="007E5491"/>
    <w:rsid w:val="007E7654"/>
    <w:rsid w:val="007F1D51"/>
    <w:rsid w:val="007F231E"/>
    <w:rsid w:val="007F45E4"/>
    <w:rsid w:val="00802F0A"/>
    <w:rsid w:val="0080532B"/>
    <w:rsid w:val="00815FC6"/>
    <w:rsid w:val="00830B2D"/>
    <w:rsid w:val="00830F7A"/>
    <w:rsid w:val="00832BE5"/>
    <w:rsid w:val="00832DE1"/>
    <w:rsid w:val="00834BFF"/>
    <w:rsid w:val="00836C1E"/>
    <w:rsid w:val="0084253F"/>
    <w:rsid w:val="00843F6B"/>
    <w:rsid w:val="00846480"/>
    <w:rsid w:val="00846C5D"/>
    <w:rsid w:val="00846D39"/>
    <w:rsid w:val="00851514"/>
    <w:rsid w:val="008554C8"/>
    <w:rsid w:val="00864034"/>
    <w:rsid w:val="0087316A"/>
    <w:rsid w:val="00877859"/>
    <w:rsid w:val="008867F6"/>
    <w:rsid w:val="008869FE"/>
    <w:rsid w:val="008937F7"/>
    <w:rsid w:val="008A239A"/>
    <w:rsid w:val="008A34D4"/>
    <w:rsid w:val="008A3BF5"/>
    <w:rsid w:val="008A78A8"/>
    <w:rsid w:val="008B2216"/>
    <w:rsid w:val="008C10BB"/>
    <w:rsid w:val="008D5807"/>
    <w:rsid w:val="008D7F44"/>
    <w:rsid w:val="008E12C8"/>
    <w:rsid w:val="008E5870"/>
    <w:rsid w:val="008F202C"/>
    <w:rsid w:val="008F54A5"/>
    <w:rsid w:val="008F6921"/>
    <w:rsid w:val="008F6A8A"/>
    <w:rsid w:val="00902B40"/>
    <w:rsid w:val="0090479E"/>
    <w:rsid w:val="00904CF5"/>
    <w:rsid w:val="00911AD7"/>
    <w:rsid w:val="009134A0"/>
    <w:rsid w:val="009159F6"/>
    <w:rsid w:val="00917AB5"/>
    <w:rsid w:val="00920F79"/>
    <w:rsid w:val="0092136F"/>
    <w:rsid w:val="00921F6B"/>
    <w:rsid w:val="0092296B"/>
    <w:rsid w:val="00924769"/>
    <w:rsid w:val="00927FBD"/>
    <w:rsid w:val="00930D32"/>
    <w:rsid w:val="00932830"/>
    <w:rsid w:val="00935633"/>
    <w:rsid w:val="00936211"/>
    <w:rsid w:val="009403AA"/>
    <w:rsid w:val="0094067D"/>
    <w:rsid w:val="00943453"/>
    <w:rsid w:val="009468BD"/>
    <w:rsid w:val="00950B51"/>
    <w:rsid w:val="00952925"/>
    <w:rsid w:val="00960C10"/>
    <w:rsid w:val="009630A7"/>
    <w:rsid w:val="009649AC"/>
    <w:rsid w:val="00971E21"/>
    <w:rsid w:val="00972B5F"/>
    <w:rsid w:val="00972BEB"/>
    <w:rsid w:val="00972CD9"/>
    <w:rsid w:val="00973228"/>
    <w:rsid w:val="00981950"/>
    <w:rsid w:val="00982EDC"/>
    <w:rsid w:val="0099415E"/>
    <w:rsid w:val="009A3924"/>
    <w:rsid w:val="009A746F"/>
    <w:rsid w:val="009B0669"/>
    <w:rsid w:val="009B4794"/>
    <w:rsid w:val="009B69D2"/>
    <w:rsid w:val="009B6E1C"/>
    <w:rsid w:val="009B79DA"/>
    <w:rsid w:val="009C2022"/>
    <w:rsid w:val="009C2656"/>
    <w:rsid w:val="009C4106"/>
    <w:rsid w:val="009D06A0"/>
    <w:rsid w:val="009D0D4D"/>
    <w:rsid w:val="009D31BA"/>
    <w:rsid w:val="009D46B7"/>
    <w:rsid w:val="009D5FBF"/>
    <w:rsid w:val="009D6F58"/>
    <w:rsid w:val="009D783C"/>
    <w:rsid w:val="009E1EC2"/>
    <w:rsid w:val="009E3C45"/>
    <w:rsid w:val="009E7809"/>
    <w:rsid w:val="009F15A0"/>
    <w:rsid w:val="009F4CF9"/>
    <w:rsid w:val="009F63EF"/>
    <w:rsid w:val="00A00575"/>
    <w:rsid w:val="00A01F65"/>
    <w:rsid w:val="00A04AF2"/>
    <w:rsid w:val="00A0767B"/>
    <w:rsid w:val="00A106E1"/>
    <w:rsid w:val="00A114EE"/>
    <w:rsid w:val="00A12085"/>
    <w:rsid w:val="00A12BA4"/>
    <w:rsid w:val="00A1565B"/>
    <w:rsid w:val="00A15AC6"/>
    <w:rsid w:val="00A2158A"/>
    <w:rsid w:val="00A30A05"/>
    <w:rsid w:val="00A32BE6"/>
    <w:rsid w:val="00A33DA8"/>
    <w:rsid w:val="00A369AD"/>
    <w:rsid w:val="00A37D5E"/>
    <w:rsid w:val="00A409C7"/>
    <w:rsid w:val="00A40B01"/>
    <w:rsid w:val="00A44F11"/>
    <w:rsid w:val="00A4577E"/>
    <w:rsid w:val="00A56201"/>
    <w:rsid w:val="00A57A6C"/>
    <w:rsid w:val="00A605CA"/>
    <w:rsid w:val="00A646B6"/>
    <w:rsid w:val="00A646F8"/>
    <w:rsid w:val="00A66738"/>
    <w:rsid w:val="00A721EF"/>
    <w:rsid w:val="00A73D15"/>
    <w:rsid w:val="00A74A10"/>
    <w:rsid w:val="00A810D9"/>
    <w:rsid w:val="00A85819"/>
    <w:rsid w:val="00A92B04"/>
    <w:rsid w:val="00AA482F"/>
    <w:rsid w:val="00AA50FB"/>
    <w:rsid w:val="00AB0137"/>
    <w:rsid w:val="00AB3346"/>
    <w:rsid w:val="00AC0B42"/>
    <w:rsid w:val="00AC0E23"/>
    <w:rsid w:val="00AC647A"/>
    <w:rsid w:val="00AC77E4"/>
    <w:rsid w:val="00AC7DEF"/>
    <w:rsid w:val="00AD086C"/>
    <w:rsid w:val="00AD3C32"/>
    <w:rsid w:val="00AD455F"/>
    <w:rsid w:val="00AE19E4"/>
    <w:rsid w:val="00AE2E6A"/>
    <w:rsid w:val="00AE2F93"/>
    <w:rsid w:val="00AE5EE8"/>
    <w:rsid w:val="00AE6A07"/>
    <w:rsid w:val="00AF114B"/>
    <w:rsid w:val="00AF4644"/>
    <w:rsid w:val="00AF54C0"/>
    <w:rsid w:val="00AF5BC1"/>
    <w:rsid w:val="00AF7652"/>
    <w:rsid w:val="00AF7DBE"/>
    <w:rsid w:val="00B02041"/>
    <w:rsid w:val="00B02571"/>
    <w:rsid w:val="00B02D93"/>
    <w:rsid w:val="00B03179"/>
    <w:rsid w:val="00B05C1F"/>
    <w:rsid w:val="00B064D1"/>
    <w:rsid w:val="00B06E98"/>
    <w:rsid w:val="00B11227"/>
    <w:rsid w:val="00B15E32"/>
    <w:rsid w:val="00B16861"/>
    <w:rsid w:val="00B20E12"/>
    <w:rsid w:val="00B25ECC"/>
    <w:rsid w:val="00B27AA7"/>
    <w:rsid w:val="00B37D58"/>
    <w:rsid w:val="00B37EE8"/>
    <w:rsid w:val="00B47937"/>
    <w:rsid w:val="00B50600"/>
    <w:rsid w:val="00B6175A"/>
    <w:rsid w:val="00B679A7"/>
    <w:rsid w:val="00B67D68"/>
    <w:rsid w:val="00B70ADA"/>
    <w:rsid w:val="00B72926"/>
    <w:rsid w:val="00B75B94"/>
    <w:rsid w:val="00B8124A"/>
    <w:rsid w:val="00B81584"/>
    <w:rsid w:val="00B83277"/>
    <w:rsid w:val="00B854A6"/>
    <w:rsid w:val="00B8633B"/>
    <w:rsid w:val="00BA7387"/>
    <w:rsid w:val="00BB1DE0"/>
    <w:rsid w:val="00BB2683"/>
    <w:rsid w:val="00BB2EE1"/>
    <w:rsid w:val="00BB3352"/>
    <w:rsid w:val="00BB3F8D"/>
    <w:rsid w:val="00BB7283"/>
    <w:rsid w:val="00BB7373"/>
    <w:rsid w:val="00BD45D4"/>
    <w:rsid w:val="00BD5136"/>
    <w:rsid w:val="00BE5F72"/>
    <w:rsid w:val="00BF0E52"/>
    <w:rsid w:val="00BF0FCF"/>
    <w:rsid w:val="00BF16C9"/>
    <w:rsid w:val="00BF25D1"/>
    <w:rsid w:val="00BF5F46"/>
    <w:rsid w:val="00BF72DB"/>
    <w:rsid w:val="00C0428D"/>
    <w:rsid w:val="00C13FF0"/>
    <w:rsid w:val="00C15014"/>
    <w:rsid w:val="00C15DF0"/>
    <w:rsid w:val="00C225C1"/>
    <w:rsid w:val="00C27E0B"/>
    <w:rsid w:val="00C30745"/>
    <w:rsid w:val="00C30804"/>
    <w:rsid w:val="00C34444"/>
    <w:rsid w:val="00C357A3"/>
    <w:rsid w:val="00C36D65"/>
    <w:rsid w:val="00C433AD"/>
    <w:rsid w:val="00C661DD"/>
    <w:rsid w:val="00C71B0D"/>
    <w:rsid w:val="00C73006"/>
    <w:rsid w:val="00C74C23"/>
    <w:rsid w:val="00C82208"/>
    <w:rsid w:val="00C845C3"/>
    <w:rsid w:val="00C85333"/>
    <w:rsid w:val="00C872A9"/>
    <w:rsid w:val="00C93E11"/>
    <w:rsid w:val="00CA0B6E"/>
    <w:rsid w:val="00CA2750"/>
    <w:rsid w:val="00CA47B3"/>
    <w:rsid w:val="00CA5442"/>
    <w:rsid w:val="00CA5CB7"/>
    <w:rsid w:val="00CB0FEC"/>
    <w:rsid w:val="00CC2149"/>
    <w:rsid w:val="00CD0527"/>
    <w:rsid w:val="00CD1D81"/>
    <w:rsid w:val="00CD3168"/>
    <w:rsid w:val="00CD3F6B"/>
    <w:rsid w:val="00CE34B1"/>
    <w:rsid w:val="00CE5256"/>
    <w:rsid w:val="00CE6B3E"/>
    <w:rsid w:val="00CE7C4E"/>
    <w:rsid w:val="00CF0E12"/>
    <w:rsid w:val="00CF1D4E"/>
    <w:rsid w:val="00CF4207"/>
    <w:rsid w:val="00CF4F2D"/>
    <w:rsid w:val="00CF5C33"/>
    <w:rsid w:val="00CF7960"/>
    <w:rsid w:val="00D003C3"/>
    <w:rsid w:val="00D05BBF"/>
    <w:rsid w:val="00D070E3"/>
    <w:rsid w:val="00D07EBB"/>
    <w:rsid w:val="00D07F73"/>
    <w:rsid w:val="00D171BB"/>
    <w:rsid w:val="00D20719"/>
    <w:rsid w:val="00D2225F"/>
    <w:rsid w:val="00D30D0D"/>
    <w:rsid w:val="00D36DB0"/>
    <w:rsid w:val="00D40AB8"/>
    <w:rsid w:val="00D42E52"/>
    <w:rsid w:val="00D44BB8"/>
    <w:rsid w:val="00D469A0"/>
    <w:rsid w:val="00D46D2D"/>
    <w:rsid w:val="00D53AFA"/>
    <w:rsid w:val="00D54D3F"/>
    <w:rsid w:val="00D57ED1"/>
    <w:rsid w:val="00D6332B"/>
    <w:rsid w:val="00D6594C"/>
    <w:rsid w:val="00D702C5"/>
    <w:rsid w:val="00D70DEA"/>
    <w:rsid w:val="00D718FD"/>
    <w:rsid w:val="00D7494F"/>
    <w:rsid w:val="00D7526F"/>
    <w:rsid w:val="00D76044"/>
    <w:rsid w:val="00D845FE"/>
    <w:rsid w:val="00D91AAB"/>
    <w:rsid w:val="00DA3C61"/>
    <w:rsid w:val="00DA603C"/>
    <w:rsid w:val="00DB2BC9"/>
    <w:rsid w:val="00DB3044"/>
    <w:rsid w:val="00DB4A56"/>
    <w:rsid w:val="00DB6D31"/>
    <w:rsid w:val="00DC0EF2"/>
    <w:rsid w:val="00DC5F56"/>
    <w:rsid w:val="00DD0A4F"/>
    <w:rsid w:val="00DD2A32"/>
    <w:rsid w:val="00DD5BD4"/>
    <w:rsid w:val="00DD77F2"/>
    <w:rsid w:val="00DE0F61"/>
    <w:rsid w:val="00DE281D"/>
    <w:rsid w:val="00DF2185"/>
    <w:rsid w:val="00DF2917"/>
    <w:rsid w:val="00DF7E00"/>
    <w:rsid w:val="00E005F8"/>
    <w:rsid w:val="00E024E2"/>
    <w:rsid w:val="00E02865"/>
    <w:rsid w:val="00E04C41"/>
    <w:rsid w:val="00E053C8"/>
    <w:rsid w:val="00E05E4F"/>
    <w:rsid w:val="00E06C73"/>
    <w:rsid w:val="00E06F7E"/>
    <w:rsid w:val="00E1278E"/>
    <w:rsid w:val="00E200F5"/>
    <w:rsid w:val="00E20958"/>
    <w:rsid w:val="00E2501C"/>
    <w:rsid w:val="00E268E9"/>
    <w:rsid w:val="00E26CD5"/>
    <w:rsid w:val="00E33287"/>
    <w:rsid w:val="00E34DBB"/>
    <w:rsid w:val="00E368C9"/>
    <w:rsid w:val="00E375D0"/>
    <w:rsid w:val="00E4079E"/>
    <w:rsid w:val="00E41C68"/>
    <w:rsid w:val="00E519AC"/>
    <w:rsid w:val="00E5263C"/>
    <w:rsid w:val="00E54E02"/>
    <w:rsid w:val="00E605F4"/>
    <w:rsid w:val="00E6558F"/>
    <w:rsid w:val="00E71D62"/>
    <w:rsid w:val="00E73AE0"/>
    <w:rsid w:val="00E73DE2"/>
    <w:rsid w:val="00E74E95"/>
    <w:rsid w:val="00E75112"/>
    <w:rsid w:val="00E820AE"/>
    <w:rsid w:val="00E85554"/>
    <w:rsid w:val="00E85991"/>
    <w:rsid w:val="00E92977"/>
    <w:rsid w:val="00E940E2"/>
    <w:rsid w:val="00E97B3A"/>
    <w:rsid w:val="00EA61BC"/>
    <w:rsid w:val="00EB3038"/>
    <w:rsid w:val="00EB6000"/>
    <w:rsid w:val="00EB71AC"/>
    <w:rsid w:val="00EC3E39"/>
    <w:rsid w:val="00EC458C"/>
    <w:rsid w:val="00EC79CB"/>
    <w:rsid w:val="00EC7DA5"/>
    <w:rsid w:val="00EC7E7E"/>
    <w:rsid w:val="00ED0E6F"/>
    <w:rsid w:val="00EE419E"/>
    <w:rsid w:val="00EF3560"/>
    <w:rsid w:val="00EF6C73"/>
    <w:rsid w:val="00EF7889"/>
    <w:rsid w:val="00F01827"/>
    <w:rsid w:val="00F01960"/>
    <w:rsid w:val="00F02326"/>
    <w:rsid w:val="00F02956"/>
    <w:rsid w:val="00F05736"/>
    <w:rsid w:val="00F0671A"/>
    <w:rsid w:val="00F16EB0"/>
    <w:rsid w:val="00F17A14"/>
    <w:rsid w:val="00F22AA4"/>
    <w:rsid w:val="00F24B76"/>
    <w:rsid w:val="00F33815"/>
    <w:rsid w:val="00F35978"/>
    <w:rsid w:val="00F419CF"/>
    <w:rsid w:val="00F51F5A"/>
    <w:rsid w:val="00F53650"/>
    <w:rsid w:val="00F55A19"/>
    <w:rsid w:val="00F563A3"/>
    <w:rsid w:val="00F57931"/>
    <w:rsid w:val="00F57CDE"/>
    <w:rsid w:val="00F612BF"/>
    <w:rsid w:val="00F70E56"/>
    <w:rsid w:val="00F73361"/>
    <w:rsid w:val="00F806E3"/>
    <w:rsid w:val="00F8269D"/>
    <w:rsid w:val="00F852D9"/>
    <w:rsid w:val="00F86BF1"/>
    <w:rsid w:val="00F90634"/>
    <w:rsid w:val="00F93B9E"/>
    <w:rsid w:val="00F9426E"/>
    <w:rsid w:val="00F978C3"/>
    <w:rsid w:val="00FA4989"/>
    <w:rsid w:val="00FB3303"/>
    <w:rsid w:val="00FB41E4"/>
    <w:rsid w:val="00FB6838"/>
    <w:rsid w:val="00FB6CE2"/>
    <w:rsid w:val="00FC3575"/>
    <w:rsid w:val="00FC44C9"/>
    <w:rsid w:val="00FD15CB"/>
    <w:rsid w:val="00FD26D4"/>
    <w:rsid w:val="00FD3485"/>
    <w:rsid w:val="00FD4EA9"/>
    <w:rsid w:val="00FD5712"/>
    <w:rsid w:val="00FE3487"/>
    <w:rsid w:val="00FF3AA9"/>
    <w:rsid w:val="00FF3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B41CDA2"/>
  <w15:docId w15:val="{66F50AC6-AA51-4D36-A4E5-0909207E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7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7151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4E715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715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E2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16"/>
  </w:style>
  <w:style w:type="character" w:styleId="Hyperlink">
    <w:name w:val="Hyperlink"/>
    <w:uiPriority w:val="99"/>
    <w:unhideWhenUsed/>
    <w:rsid w:val="00A076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233"/>
    <w:pPr>
      <w:ind w:left="720"/>
      <w:contextualSpacing/>
    </w:pPr>
  </w:style>
  <w:style w:type="table" w:styleId="TableGrid">
    <w:name w:val="Table Grid"/>
    <w:basedOn w:val="TableNormal"/>
    <w:uiPriority w:val="59"/>
    <w:rsid w:val="00A646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esign8.bwdb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ushrat\Work\Progress%20Report\2021.06.30\Progress%20Forward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93F7E-BB70-46F4-87E0-76F38B77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Progress Forwarding</Template>
  <TotalTime>1109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Links>
    <vt:vector size="6" baseType="variant">
      <vt:variant>
        <vt:i4>2687002</vt:i4>
      </vt:variant>
      <vt:variant>
        <vt:i4>0</vt:i4>
      </vt:variant>
      <vt:variant>
        <vt:i4>0</vt:i4>
      </vt:variant>
      <vt:variant>
        <vt:i4>5</vt:i4>
      </vt:variant>
      <vt:variant>
        <vt:lpwstr>mailto:design8.bwdb@gmail.com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191</cp:revision>
  <cp:lastPrinted>2022-11-23T06:44:00Z</cp:lastPrinted>
  <dcterms:created xsi:type="dcterms:W3CDTF">2021-08-11T09:24:00Z</dcterms:created>
  <dcterms:modified xsi:type="dcterms:W3CDTF">2023-01-03T07:17:00Z</dcterms:modified>
</cp:coreProperties>
</file>