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60655" w14:textId="77777777" w:rsidR="009B79DA" w:rsidRPr="002664E3" w:rsidRDefault="009B79DA" w:rsidP="009B79DA">
      <w:pPr>
        <w:spacing w:after="0"/>
        <w:rPr>
          <w:sz w:val="20"/>
          <w:szCs w:val="20"/>
        </w:rPr>
      </w:pPr>
    </w:p>
    <w:tbl>
      <w:tblPr>
        <w:tblW w:w="1098" w:type="dxa"/>
        <w:tblLook w:val="04A0" w:firstRow="1" w:lastRow="0" w:firstColumn="1" w:lastColumn="0" w:noHBand="0" w:noVBand="1"/>
      </w:tblPr>
      <w:tblGrid>
        <w:gridCol w:w="5387"/>
        <w:gridCol w:w="4499"/>
        <w:gridCol w:w="221"/>
      </w:tblGrid>
      <w:tr w:rsidR="00624727" w:rsidRPr="002664E3" w14:paraId="1A4C5433" w14:textId="77777777" w:rsidTr="00624727">
        <w:trPr>
          <w:gridAfter w:val="1"/>
          <w:wAfter w:w="9009" w:type="dxa"/>
          <w:trHeight w:val="2083"/>
        </w:trPr>
        <w:tc>
          <w:tcPr>
            <w:tcW w:w="601" w:type="dxa"/>
          </w:tcPr>
          <w:p w14:paraId="69B915B4" w14:textId="77777777" w:rsidR="00624727" w:rsidRPr="002664E3" w:rsidRDefault="00624727" w:rsidP="00E26CD5">
            <w:pPr>
              <w:spacing w:after="0" w:line="240" w:lineRule="auto"/>
              <w:rPr>
                <w:sz w:val="20"/>
                <w:szCs w:val="20"/>
              </w:rPr>
            </w:pPr>
          </w:p>
          <w:p w14:paraId="7C8286F5" w14:textId="77777777" w:rsidR="00624727" w:rsidRPr="002664E3" w:rsidRDefault="00624727" w:rsidP="00E26CD5">
            <w:pPr>
              <w:spacing w:after="0" w:line="240" w:lineRule="auto"/>
              <w:rPr>
                <w:sz w:val="20"/>
                <w:szCs w:val="20"/>
              </w:rPr>
            </w:pPr>
          </w:p>
          <w:p w14:paraId="36806CC6" w14:textId="77777777" w:rsidR="00624727" w:rsidRPr="002664E3" w:rsidRDefault="00624727" w:rsidP="00E26CD5">
            <w:pPr>
              <w:tabs>
                <w:tab w:val="left" w:pos="2355"/>
              </w:tabs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7" w:type="dxa"/>
          </w:tcPr>
          <w:p w14:paraId="77D9C6DC" w14:textId="77777777" w:rsidR="00624727" w:rsidRPr="002664E3" w:rsidRDefault="00624727" w:rsidP="00E26CD5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624727" w:rsidRPr="002664E3" w14:paraId="71BD4FBF" w14:textId="77777777" w:rsidTr="00624727">
        <w:trPr>
          <w:trHeight w:val="2083"/>
        </w:trPr>
        <w:tc>
          <w:tcPr>
            <w:tcW w:w="601" w:type="dxa"/>
            <w:gridSpan w:val="2"/>
          </w:tcPr>
          <w:p w14:paraId="280905A8" w14:textId="77777777" w:rsidR="00624727" w:rsidRDefault="00624727" w:rsidP="00E26CD5">
            <w:pPr>
              <w:spacing w:after="0" w:line="240" w:lineRule="auto"/>
              <w:rPr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Y="-12809"/>
              <w:tblW w:w="10728" w:type="dxa"/>
              <w:tblLook w:val="04A0" w:firstRow="1" w:lastRow="0" w:firstColumn="1" w:lastColumn="0" w:noHBand="0" w:noVBand="1"/>
            </w:tblPr>
            <w:tblGrid>
              <w:gridCol w:w="10728"/>
            </w:tblGrid>
            <w:tr w:rsidR="00624727" w:rsidRPr="002664E3" w14:paraId="51A7F87F" w14:textId="77777777" w:rsidTr="00B86721">
              <w:trPr>
                <w:trHeight w:val="2083"/>
              </w:trPr>
              <w:tc>
                <w:tcPr>
                  <w:tcW w:w="10728" w:type="dxa"/>
                  <w:hideMark/>
                </w:tcPr>
                <w:p w14:paraId="30ECCAD9" w14:textId="79864435" w:rsidR="00624727" w:rsidRPr="00055916" w:rsidRDefault="007D647B" w:rsidP="00624727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055916">
                    <w:rPr>
                      <w:rFonts w:ascii="Times New Roman" w:hAnsi="Times New Roman"/>
                      <w:sz w:val="20"/>
                      <w:szCs w:val="20"/>
                    </w:rPr>
                    <w:lastRenderedPageBreak/>
                    <w:t xml:space="preserve">                                                                                                                                                                </w:t>
                  </w:r>
                  <w:r w:rsidR="00F85F28">
                    <w:rPr>
                      <w:rFonts w:ascii="Times New Roman" w:hAnsi="Times New Roman"/>
                      <w:sz w:val="20"/>
                      <w:szCs w:val="20"/>
                    </w:rPr>
                    <w:t>(</w:t>
                  </w:r>
                  <w:r w:rsidRPr="00055916">
                    <w:rPr>
                      <w:rFonts w:ascii="Nirmala UI" w:hAnsi="Nirmala UI" w:cs="Nirmala UI"/>
                      <w:sz w:val="20"/>
                      <w:szCs w:val="20"/>
                    </w:rPr>
                    <w:t>সংযক্তি</w:t>
                  </w:r>
                  <w:r w:rsidRPr="00055916">
                    <w:rPr>
                      <w:rFonts w:ascii="Times New Roman" w:hAnsi="Times New Roman"/>
                      <w:sz w:val="20"/>
                      <w:szCs w:val="20"/>
                    </w:rPr>
                    <w:t>-</w:t>
                  </w:r>
                  <w:r w:rsidRPr="00055916">
                    <w:rPr>
                      <w:rFonts w:ascii="Nirmala UI" w:hAnsi="Nirmala UI" w:cs="Nirmala UI"/>
                      <w:sz w:val="20"/>
                      <w:szCs w:val="20"/>
                    </w:rPr>
                    <w:t>১</w:t>
                  </w:r>
                  <w:r w:rsidR="00F85F28">
                    <w:rPr>
                      <w:rFonts w:ascii="Nirmala UI" w:hAnsi="Nirmala UI" w:cs="Nirmala UI"/>
                      <w:sz w:val="20"/>
                      <w:szCs w:val="20"/>
                    </w:rPr>
                    <w:t>)</w:t>
                  </w:r>
                </w:p>
                <w:tbl>
                  <w:tblPr>
                    <w:tblpPr w:leftFromText="180" w:rightFromText="180" w:vertAnchor="text" w:horzAnchor="page" w:tblpX="446" w:tblpY="1610"/>
                    <w:tblOverlap w:val="never"/>
                    <w:tblW w:w="931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569"/>
                    <w:gridCol w:w="1153"/>
                    <w:gridCol w:w="2269"/>
                    <w:gridCol w:w="1018"/>
                    <w:gridCol w:w="1023"/>
                    <w:gridCol w:w="1158"/>
                    <w:gridCol w:w="1267"/>
                    <w:gridCol w:w="858"/>
                  </w:tblGrid>
                  <w:tr w:rsidR="00090410" w:rsidRPr="00055916" w14:paraId="18DFF448" w14:textId="6B3B7CFB" w:rsidTr="00090410">
                    <w:trPr>
                      <w:trHeight w:val="344"/>
                    </w:trPr>
                    <w:tc>
                      <w:tcPr>
                        <w:tcW w:w="578" w:type="dxa"/>
                        <w:shd w:val="clear" w:color="auto" w:fill="auto"/>
                        <w:vAlign w:val="center"/>
                      </w:tcPr>
                      <w:p w14:paraId="072EBE6D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cs/>
                            <w:lang w:bidi="bn-IN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b/>
                            <w:cs/>
                            <w:lang w:bidi="bn-IN"/>
                          </w:rPr>
                          <w:t>SI. No.</w:t>
                        </w:r>
                      </w:p>
                    </w:tc>
                    <w:tc>
                      <w:tcPr>
                        <w:tcW w:w="1205" w:type="dxa"/>
                        <w:shd w:val="clear" w:color="auto" w:fill="auto"/>
                        <w:vAlign w:val="center"/>
                      </w:tcPr>
                      <w:p w14:paraId="274C1C0A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055916">
                          <w:rPr>
                            <w:rFonts w:ascii="Times New Roman" w:hAnsi="Times New Roman"/>
                            <w:b/>
                          </w:rPr>
                          <w:t>Circle/ Division Name</w:t>
                        </w:r>
                      </w:p>
                    </w:tc>
                    <w:tc>
                      <w:tcPr>
                        <w:tcW w:w="2560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2DDC6734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055916">
                          <w:rPr>
                            <w:rFonts w:ascii="Times New Roman" w:hAnsi="Times New Roman"/>
                            <w:b/>
                          </w:rPr>
                          <w:t>Project Name</w:t>
                        </w:r>
                      </w:p>
                    </w:tc>
                    <w:tc>
                      <w:tcPr>
                        <w:tcW w:w="1071" w:type="dxa"/>
                        <w:tcBorders>
                          <w:lef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7B6FF8E0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055916">
                          <w:rPr>
                            <w:rFonts w:ascii="Times New Roman" w:hAnsi="Times New Roman"/>
                            <w:b/>
                          </w:rPr>
                          <w:t>Total No. of Design Work</w:t>
                        </w:r>
                      </w:p>
                    </w:tc>
                    <w:tc>
                      <w:tcPr>
                        <w:tcW w:w="1023" w:type="dxa"/>
                        <w:shd w:val="clear" w:color="auto" w:fill="auto"/>
                        <w:vAlign w:val="center"/>
                      </w:tcPr>
                      <w:p w14:paraId="11AB920E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055916">
                          <w:rPr>
                            <w:rFonts w:ascii="Times New Roman" w:hAnsi="Times New Roman"/>
                            <w:b/>
                          </w:rPr>
                          <w:t>Ongoing Design Work</w:t>
                        </w:r>
                      </w:p>
                    </w:tc>
                    <w:tc>
                      <w:tcPr>
                        <w:tcW w:w="1158" w:type="dxa"/>
                        <w:shd w:val="clear" w:color="auto" w:fill="auto"/>
                        <w:vAlign w:val="center"/>
                      </w:tcPr>
                      <w:p w14:paraId="7E0ECD1E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055916">
                          <w:rPr>
                            <w:rFonts w:ascii="Times New Roman" w:hAnsi="Times New Roman"/>
                            <w:b/>
                          </w:rPr>
                          <w:t>Approved Design Work</w:t>
                        </w:r>
                      </w:p>
                    </w:tc>
                    <w:tc>
                      <w:tcPr>
                        <w:tcW w:w="860" w:type="dxa"/>
                      </w:tcPr>
                      <w:p w14:paraId="7E4F9ADD" w14:textId="77777777" w:rsidR="00090410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14:paraId="7B392A59" w14:textId="2095B714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 xml:space="preserve">Incomplete </w:t>
                        </w:r>
                        <w:r w:rsidR="005B0E7B">
                          <w:rPr>
                            <w:rFonts w:ascii="Times New Roman" w:hAnsi="Times New Roman"/>
                            <w:b/>
                          </w:rPr>
                          <w:t>Data</w:t>
                        </w:r>
                      </w:p>
                    </w:tc>
                    <w:tc>
                      <w:tcPr>
                        <w:tcW w:w="860" w:type="dxa"/>
                      </w:tcPr>
                      <w:p w14:paraId="64368B43" w14:textId="48D0D3D9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Draft Design Sent</w:t>
                        </w:r>
                      </w:p>
                    </w:tc>
                  </w:tr>
                  <w:tr w:rsidR="00090410" w:rsidRPr="00055916" w14:paraId="44C01A76" w14:textId="1B8980B4" w:rsidTr="00090410">
                    <w:trPr>
                      <w:trHeight w:val="264"/>
                    </w:trPr>
                    <w:tc>
                      <w:tcPr>
                        <w:tcW w:w="578" w:type="dxa"/>
                        <w:shd w:val="clear" w:color="auto" w:fill="auto"/>
                      </w:tcPr>
                      <w:p w14:paraId="62AB35B6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1205" w:type="dxa"/>
                        <w:shd w:val="clear" w:color="auto" w:fill="auto"/>
                      </w:tcPr>
                      <w:p w14:paraId="5D3872DD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2560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599B69C4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1071" w:type="dxa"/>
                        <w:tcBorders>
                          <w:left w:val="single" w:sz="4" w:space="0" w:color="auto"/>
                        </w:tcBorders>
                        <w:shd w:val="clear" w:color="auto" w:fill="auto"/>
                      </w:tcPr>
                      <w:p w14:paraId="3A356A1B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023" w:type="dxa"/>
                        <w:shd w:val="clear" w:color="auto" w:fill="auto"/>
                      </w:tcPr>
                      <w:p w14:paraId="2E3468D9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1158" w:type="dxa"/>
                        <w:shd w:val="clear" w:color="auto" w:fill="auto"/>
                      </w:tcPr>
                      <w:p w14:paraId="2BA71AE9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860" w:type="dxa"/>
                      </w:tcPr>
                      <w:p w14:paraId="22D3FA20" w14:textId="6521D08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860" w:type="dxa"/>
                      </w:tcPr>
                      <w:p w14:paraId="051B3A6F" w14:textId="5D49AD6C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</w:tr>
                  <w:tr w:rsidR="00090410" w:rsidRPr="00055916" w14:paraId="309E2D20" w14:textId="009D5AEB" w:rsidTr="00F74674">
                    <w:trPr>
                      <w:trHeight w:val="264"/>
                    </w:trPr>
                    <w:tc>
                      <w:tcPr>
                        <w:tcW w:w="9315" w:type="dxa"/>
                        <w:gridSpan w:val="8"/>
                        <w:tcBorders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2FB58B64" w14:textId="013EE69D" w:rsidR="00090410" w:rsidRPr="00055916" w:rsidRDefault="00090410" w:rsidP="00624727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</w:rPr>
                        </w:pPr>
                        <w:r w:rsidRPr="00055916">
                          <w:rPr>
                            <w:rFonts w:ascii="Times New Roman" w:hAnsi="Times New Roman"/>
                            <w:b/>
                          </w:rPr>
                          <w:t xml:space="preserve">Circle: </w:t>
                        </w:r>
                        <w:proofErr w:type="spellStart"/>
                        <w:r w:rsidRPr="00055916">
                          <w:rPr>
                            <w:rFonts w:ascii="Times New Roman" w:hAnsi="Times New Roman"/>
                            <w:b/>
                          </w:rPr>
                          <w:t>Jashore</w:t>
                        </w:r>
                        <w:proofErr w:type="spellEnd"/>
                        <w:r w:rsidRPr="00055916">
                          <w:rPr>
                            <w:rFonts w:ascii="Times New Roman" w:hAnsi="Times New Roman"/>
                            <w:b/>
                          </w:rPr>
                          <w:t xml:space="preserve"> O &amp; M Circle</w:t>
                        </w:r>
                      </w:p>
                    </w:tc>
                  </w:tr>
                  <w:tr w:rsidR="00090410" w:rsidRPr="00055916" w14:paraId="1AAE9BB8" w14:textId="62B140A3" w:rsidTr="00090410">
                    <w:trPr>
                      <w:trHeight w:val="576"/>
                    </w:trPr>
                    <w:tc>
                      <w:tcPr>
                        <w:tcW w:w="578" w:type="dxa"/>
                        <w:vMerge w:val="restart"/>
                        <w:shd w:val="clear" w:color="auto" w:fill="auto"/>
                        <w:vAlign w:val="center"/>
                      </w:tcPr>
                      <w:p w14:paraId="3F360030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1205" w:type="dxa"/>
                        <w:vMerge w:val="restart"/>
                        <w:shd w:val="clear" w:color="auto" w:fill="auto"/>
                      </w:tcPr>
                      <w:p w14:paraId="15B209EE" w14:textId="77777777" w:rsidR="00090410" w:rsidRPr="00055916" w:rsidRDefault="00090410" w:rsidP="0062472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cs/>
                            <w:lang w:bidi="bn-IN"/>
                          </w:rPr>
                        </w:pPr>
                      </w:p>
                      <w:p w14:paraId="6A33B6CA" w14:textId="77777777" w:rsidR="00090410" w:rsidRPr="00055916" w:rsidRDefault="00090410" w:rsidP="0062472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cs/>
                            <w:lang w:bidi="bn-IN"/>
                          </w:rPr>
                        </w:pPr>
                      </w:p>
                      <w:p w14:paraId="0167BB01" w14:textId="037DD38F" w:rsidR="00E641AE" w:rsidRDefault="00090410" w:rsidP="00E641A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Vrinda"/>
                            <w:sz w:val="20"/>
                            <w:szCs w:val="20"/>
                            <w:cs/>
                            <w:lang w:bidi="bn-IN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  <w:cs/>
                            <w:lang w:bidi="bn-IN"/>
                          </w:rPr>
                          <w:t>Jashore</w:t>
                        </w:r>
                      </w:p>
                      <w:p w14:paraId="5CF86096" w14:textId="36AC0C7C" w:rsidR="00090410" w:rsidRPr="004049D6" w:rsidRDefault="00090410" w:rsidP="00E641A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Vrinda"/>
                            <w:sz w:val="20"/>
                            <w:szCs w:val="20"/>
                            <w:cs/>
                            <w:lang w:bidi="bn-IN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  <w:cs/>
                            <w:lang w:bidi="bn-IN"/>
                          </w:rPr>
                          <w:t>O &amp; M Divisio</w:t>
                        </w:r>
                        <w:r>
                          <w:rPr>
                            <w:rFonts w:ascii="Times New Roman" w:hAnsi="Times New Roman" w:cs="Vrinda" w:hint="cs"/>
                            <w:sz w:val="20"/>
                            <w:szCs w:val="20"/>
                            <w:cs/>
                            <w:lang w:bidi="bn-IN"/>
                          </w:rPr>
                          <w:t>n</w:t>
                        </w:r>
                      </w:p>
                    </w:tc>
                    <w:tc>
                      <w:tcPr>
                        <w:tcW w:w="2560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3F9E4856" w14:textId="77777777" w:rsidR="00090410" w:rsidRPr="00055916" w:rsidRDefault="00090410" w:rsidP="0062472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 xml:space="preserve">Drainage Improvement of </w:t>
                        </w:r>
                        <w:proofErr w:type="spellStart"/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Bhairab</w:t>
                        </w:r>
                        <w:proofErr w:type="spellEnd"/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 xml:space="preserve"> River</w:t>
                        </w:r>
                      </w:p>
                      <w:p w14:paraId="3649F006" w14:textId="77777777" w:rsidR="00090410" w:rsidRPr="00055916" w:rsidRDefault="00090410" w:rsidP="0062472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071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4D89D56B" w14:textId="2C923008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1023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3BCD4F66" w14:textId="763E0125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158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4E6BDA9D" w14:textId="16874E36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cs/>
                            <w:lang w:bidi="bn-IN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02</w:t>
                        </w:r>
                      </w:p>
                    </w:tc>
                    <w:tc>
                      <w:tcPr>
                        <w:tcW w:w="860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6C508EBB" w14:textId="77777777" w:rsidR="00090410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</w:p>
                    </w:tc>
                    <w:tc>
                      <w:tcPr>
                        <w:tcW w:w="860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4509933B" w14:textId="77777777" w:rsidR="00090410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</w:p>
                    </w:tc>
                  </w:tr>
                  <w:tr w:rsidR="00090410" w:rsidRPr="00055916" w14:paraId="1AE8440B" w14:textId="1B6210B5" w:rsidTr="00090410">
                    <w:trPr>
                      <w:trHeight w:val="173"/>
                    </w:trPr>
                    <w:tc>
                      <w:tcPr>
                        <w:tcW w:w="578" w:type="dxa"/>
                        <w:vMerge/>
                        <w:shd w:val="clear" w:color="auto" w:fill="auto"/>
                        <w:vAlign w:val="center"/>
                      </w:tcPr>
                      <w:p w14:paraId="7BA46429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05" w:type="dxa"/>
                        <w:vMerge/>
                        <w:shd w:val="clear" w:color="auto" w:fill="auto"/>
                      </w:tcPr>
                      <w:p w14:paraId="6CA36337" w14:textId="77777777" w:rsidR="00090410" w:rsidRPr="00055916" w:rsidRDefault="00090410" w:rsidP="0062472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cs/>
                            <w:lang w:bidi="bn-IN"/>
                          </w:rPr>
                        </w:pPr>
                      </w:p>
                    </w:tc>
                    <w:tc>
                      <w:tcPr>
                        <w:tcW w:w="2560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53222B97" w14:textId="62849A79" w:rsidR="00090410" w:rsidRPr="00055916" w:rsidRDefault="00090410" w:rsidP="00E20D9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 xml:space="preserve">Water Logging Removal of </w:t>
                        </w:r>
                        <w:proofErr w:type="spellStart"/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Bhabadaha</w:t>
                        </w:r>
                        <w:proofErr w:type="spellEnd"/>
                      </w:p>
                    </w:tc>
                    <w:tc>
                      <w:tcPr>
                        <w:tcW w:w="107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60EF2E5F" w14:textId="3355C52C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01</w:t>
                        </w:r>
                      </w:p>
                    </w:tc>
                    <w:tc>
                      <w:tcPr>
                        <w:tcW w:w="1023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52D2EFA4" w14:textId="312020B9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00</w:t>
                        </w:r>
                      </w:p>
                    </w:tc>
                    <w:tc>
                      <w:tcPr>
                        <w:tcW w:w="1158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01404D75" w14:textId="640E6426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01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041871E1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1C27B42A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</w:p>
                    </w:tc>
                  </w:tr>
                  <w:tr w:rsidR="00090410" w:rsidRPr="00055916" w14:paraId="5967BCC0" w14:textId="3A3782E1" w:rsidTr="00090410">
                    <w:trPr>
                      <w:trHeight w:val="239"/>
                    </w:trPr>
                    <w:tc>
                      <w:tcPr>
                        <w:tcW w:w="578" w:type="dxa"/>
                        <w:vMerge/>
                        <w:shd w:val="clear" w:color="auto" w:fill="auto"/>
                        <w:vAlign w:val="center"/>
                      </w:tcPr>
                      <w:p w14:paraId="37989DCA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05" w:type="dxa"/>
                        <w:vMerge/>
                        <w:shd w:val="clear" w:color="auto" w:fill="auto"/>
                      </w:tcPr>
                      <w:p w14:paraId="74EA0DD8" w14:textId="77777777" w:rsidR="00090410" w:rsidRPr="00055916" w:rsidRDefault="00090410" w:rsidP="0062472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cs/>
                            <w:lang w:bidi="bn-IN"/>
                          </w:rPr>
                        </w:pPr>
                      </w:p>
                    </w:tc>
                    <w:tc>
                      <w:tcPr>
                        <w:tcW w:w="2560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522211E7" w14:textId="77777777" w:rsidR="00090410" w:rsidRPr="00055916" w:rsidRDefault="00090410" w:rsidP="0062472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 xml:space="preserve">Drainage Congestion Removal from </w:t>
                        </w:r>
                        <w:proofErr w:type="spellStart"/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Kobadak</w:t>
                        </w:r>
                        <w:proofErr w:type="spellEnd"/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 xml:space="preserve"> River (Phase-2)</w:t>
                        </w:r>
                      </w:p>
                    </w:tc>
                    <w:tc>
                      <w:tcPr>
                        <w:tcW w:w="107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00159D45" w14:textId="78A91C31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3</w:t>
                        </w:r>
                        <w:r w:rsidR="00750523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1023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583F0514" w14:textId="423A19BB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0</w:t>
                        </w:r>
                        <w:r w:rsidR="00750523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1158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04B2C622" w14:textId="5B96BDBE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37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70E1C29B" w14:textId="77777777" w:rsidR="00090410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7EA4C07C" w14:textId="77777777" w:rsidR="00090410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</w:p>
                    </w:tc>
                  </w:tr>
                  <w:tr w:rsidR="00090410" w:rsidRPr="00055916" w14:paraId="71B217E1" w14:textId="11795195" w:rsidTr="00090410">
                    <w:trPr>
                      <w:trHeight w:val="499"/>
                    </w:trPr>
                    <w:tc>
                      <w:tcPr>
                        <w:tcW w:w="578" w:type="dxa"/>
                        <w:vMerge w:val="restart"/>
                        <w:shd w:val="clear" w:color="auto" w:fill="auto"/>
                        <w:vAlign w:val="center"/>
                      </w:tcPr>
                      <w:p w14:paraId="7BC0E6A4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205" w:type="dxa"/>
                        <w:vMerge w:val="restart"/>
                        <w:shd w:val="clear" w:color="auto" w:fill="auto"/>
                      </w:tcPr>
                      <w:p w14:paraId="159C2A8C" w14:textId="2CBE791E" w:rsidR="00E641AE" w:rsidRDefault="00090410" w:rsidP="00E641A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Vrinda"/>
                            <w:sz w:val="20"/>
                            <w:szCs w:val="20"/>
                            <w:cs/>
                            <w:lang w:bidi="bn-IN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  <w:cs/>
                            <w:lang w:bidi="bn-IN"/>
                          </w:rPr>
                          <w:t>Narail</w:t>
                        </w:r>
                      </w:p>
                      <w:p w14:paraId="38BDB4A6" w14:textId="0D29BF4A" w:rsidR="00090410" w:rsidRPr="00055916" w:rsidRDefault="00090410" w:rsidP="00E641A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cs/>
                            <w:lang w:bidi="bn-IN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  <w:cs/>
                            <w:lang w:bidi="bn-IN"/>
                          </w:rPr>
                          <w:t>O &amp; M Division</w:t>
                        </w:r>
                      </w:p>
                    </w:tc>
                    <w:tc>
                      <w:tcPr>
                        <w:tcW w:w="2560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7886DF9E" w14:textId="2D583D9C" w:rsidR="00090410" w:rsidRPr="00055916" w:rsidRDefault="00090410" w:rsidP="0062472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cs/>
                            <w:lang w:bidi="bn-IN"/>
                          </w:rPr>
                        </w:pPr>
                        <w:proofErr w:type="spellStart"/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Modhumoti-Nabaganga</w:t>
                        </w:r>
                        <w:proofErr w:type="spellEnd"/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71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693DB3F8" w14:textId="53373F54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cs/>
                            <w:lang w:bidi="bn-IN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7</w:t>
                        </w:r>
                      </w:p>
                    </w:tc>
                    <w:tc>
                      <w:tcPr>
                        <w:tcW w:w="1023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7F2E2FCB" w14:textId="796C9F02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cs/>
                            <w:lang w:bidi="bn-IN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0</w:t>
                        </w:r>
                      </w:p>
                    </w:tc>
                    <w:tc>
                      <w:tcPr>
                        <w:tcW w:w="1158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29EC84DF" w14:textId="0E14B858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860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6238C495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60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763B7068" w14:textId="11CAC5B2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01</w:t>
                        </w:r>
                      </w:p>
                    </w:tc>
                  </w:tr>
                  <w:tr w:rsidR="00090410" w:rsidRPr="00055916" w14:paraId="11F56CF0" w14:textId="61543739" w:rsidTr="00090410">
                    <w:trPr>
                      <w:trHeight w:val="249"/>
                    </w:trPr>
                    <w:tc>
                      <w:tcPr>
                        <w:tcW w:w="578" w:type="dxa"/>
                        <w:vMerge/>
                        <w:shd w:val="clear" w:color="auto" w:fill="auto"/>
                        <w:vAlign w:val="center"/>
                      </w:tcPr>
                      <w:p w14:paraId="584B0DC5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05" w:type="dxa"/>
                        <w:vMerge/>
                        <w:shd w:val="clear" w:color="auto" w:fill="auto"/>
                      </w:tcPr>
                      <w:p w14:paraId="525C224C" w14:textId="77777777" w:rsidR="00090410" w:rsidRPr="00055916" w:rsidRDefault="00090410" w:rsidP="0062472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cs/>
                            <w:lang w:bidi="bn-IN"/>
                          </w:rPr>
                        </w:pPr>
                      </w:p>
                    </w:tc>
                    <w:tc>
                      <w:tcPr>
                        <w:tcW w:w="2560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339C8E62" w14:textId="77777777" w:rsidR="00090410" w:rsidRPr="00055916" w:rsidRDefault="00090410" w:rsidP="0062472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Others</w:t>
                        </w:r>
                      </w:p>
                    </w:tc>
                    <w:tc>
                      <w:tcPr>
                        <w:tcW w:w="1071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180F181A" w14:textId="247BA23E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cs/>
                            <w:lang w:bidi="bn-IN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0</w:t>
                        </w:r>
                        <w:r w:rsidR="00FC5F37"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6</w:t>
                        </w:r>
                      </w:p>
                    </w:tc>
                    <w:tc>
                      <w:tcPr>
                        <w:tcW w:w="1023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161C5066" w14:textId="7A10DD24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0</w:t>
                        </w:r>
                        <w:r w:rsidR="00750523"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0</w:t>
                        </w:r>
                      </w:p>
                    </w:tc>
                    <w:tc>
                      <w:tcPr>
                        <w:tcW w:w="1158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5745204F" w14:textId="00A5F1DE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0</w:t>
                        </w:r>
                        <w:r w:rsidR="00750523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</w:tcPr>
                      <w:p w14:paraId="733AD545" w14:textId="227586AC" w:rsidR="00090410" w:rsidRPr="00055916" w:rsidRDefault="00750523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01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</w:tcPr>
                      <w:p w14:paraId="76D75FD8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90410" w:rsidRPr="00055916" w14:paraId="061F6096" w14:textId="3F84CF04" w:rsidTr="00090410">
                    <w:trPr>
                      <w:trHeight w:val="397"/>
                    </w:trPr>
                    <w:tc>
                      <w:tcPr>
                        <w:tcW w:w="578" w:type="dxa"/>
                        <w:vMerge w:val="restart"/>
                        <w:shd w:val="clear" w:color="auto" w:fill="auto"/>
                        <w:vAlign w:val="center"/>
                      </w:tcPr>
                      <w:p w14:paraId="0F60FECB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3.</w:t>
                        </w:r>
                      </w:p>
                    </w:tc>
                    <w:tc>
                      <w:tcPr>
                        <w:tcW w:w="1205" w:type="dxa"/>
                        <w:vMerge w:val="restart"/>
                        <w:shd w:val="clear" w:color="auto" w:fill="auto"/>
                      </w:tcPr>
                      <w:p w14:paraId="5B7FE06B" w14:textId="77777777" w:rsidR="00E641AE" w:rsidRDefault="00090410" w:rsidP="00E641A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Khulna</w:t>
                        </w:r>
                      </w:p>
                      <w:p w14:paraId="171B6FCA" w14:textId="53D83CA9" w:rsidR="00090410" w:rsidRPr="00055916" w:rsidRDefault="00090410" w:rsidP="00E641A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O &amp; M Division-1</w:t>
                        </w:r>
                      </w:p>
                    </w:tc>
                    <w:tc>
                      <w:tcPr>
                        <w:tcW w:w="2560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129C5B26" w14:textId="77777777" w:rsidR="00090410" w:rsidRPr="00055916" w:rsidRDefault="00090410" w:rsidP="0062472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Sheikh Rasel Eco Park</w:t>
                        </w:r>
                      </w:p>
                    </w:tc>
                    <w:tc>
                      <w:tcPr>
                        <w:tcW w:w="1071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13616E37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03</w:t>
                        </w:r>
                      </w:p>
                    </w:tc>
                    <w:tc>
                      <w:tcPr>
                        <w:tcW w:w="1023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1BCDEA4E" w14:textId="5C31162C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cs/>
                            <w:lang w:bidi="bn-IN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0</w:t>
                        </w:r>
                        <w:r w:rsidR="00FC5F37"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0</w:t>
                        </w:r>
                      </w:p>
                    </w:tc>
                    <w:tc>
                      <w:tcPr>
                        <w:tcW w:w="1158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45A28043" w14:textId="61EF739A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0</w:t>
                        </w:r>
                        <w:r w:rsidR="00FC5F37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860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3D6F5AEB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60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65069582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90410" w:rsidRPr="00055916" w14:paraId="7320E21B" w14:textId="48A279E3" w:rsidTr="00090410">
                    <w:trPr>
                      <w:trHeight w:val="295"/>
                    </w:trPr>
                    <w:tc>
                      <w:tcPr>
                        <w:tcW w:w="578" w:type="dxa"/>
                        <w:vMerge/>
                        <w:shd w:val="clear" w:color="auto" w:fill="auto"/>
                        <w:vAlign w:val="center"/>
                      </w:tcPr>
                      <w:p w14:paraId="7CC91096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05" w:type="dxa"/>
                        <w:vMerge/>
                        <w:shd w:val="clear" w:color="auto" w:fill="auto"/>
                      </w:tcPr>
                      <w:p w14:paraId="488E503D" w14:textId="77777777" w:rsidR="00090410" w:rsidRPr="00055916" w:rsidRDefault="00090410" w:rsidP="0062472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560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16A916D8" w14:textId="77777777" w:rsidR="00090410" w:rsidRPr="00055916" w:rsidRDefault="00090410" w:rsidP="0062472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Others</w:t>
                        </w:r>
                      </w:p>
                    </w:tc>
                    <w:tc>
                      <w:tcPr>
                        <w:tcW w:w="1071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6FDE1869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02</w:t>
                        </w:r>
                      </w:p>
                    </w:tc>
                    <w:tc>
                      <w:tcPr>
                        <w:tcW w:w="1023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365B59F9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00</w:t>
                        </w:r>
                      </w:p>
                    </w:tc>
                    <w:tc>
                      <w:tcPr>
                        <w:tcW w:w="1158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69977999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02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</w:tcPr>
                      <w:p w14:paraId="36D3D613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</w:tcPr>
                      <w:p w14:paraId="1C2AD541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90410" w:rsidRPr="00055916" w14:paraId="429248C0" w14:textId="3243E5A5" w:rsidTr="00AB5B2A">
                    <w:trPr>
                      <w:trHeight w:val="61"/>
                    </w:trPr>
                    <w:tc>
                      <w:tcPr>
                        <w:tcW w:w="9315" w:type="dxa"/>
                        <w:gridSpan w:val="8"/>
                        <w:tcBorders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71CDCC45" w14:textId="2D7D482D" w:rsidR="00090410" w:rsidRPr="00055916" w:rsidRDefault="00090410" w:rsidP="00624727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</w:rPr>
                        </w:pPr>
                        <w:r w:rsidRPr="00055916">
                          <w:rPr>
                            <w:rFonts w:ascii="Times New Roman" w:hAnsi="Times New Roman"/>
                            <w:b/>
                          </w:rPr>
                          <w:t>Circle: Khulna O &amp; M Circle</w:t>
                        </w:r>
                      </w:p>
                    </w:tc>
                  </w:tr>
                  <w:tr w:rsidR="00090410" w:rsidRPr="00055916" w14:paraId="7BF23188" w14:textId="7F227164" w:rsidTr="00090410">
                    <w:trPr>
                      <w:trHeight w:val="345"/>
                    </w:trPr>
                    <w:tc>
                      <w:tcPr>
                        <w:tcW w:w="578" w:type="dxa"/>
                        <w:vMerge w:val="restart"/>
                        <w:shd w:val="clear" w:color="auto" w:fill="auto"/>
                        <w:vAlign w:val="center"/>
                      </w:tcPr>
                      <w:p w14:paraId="00FDBF93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4.</w:t>
                        </w:r>
                      </w:p>
                    </w:tc>
                    <w:tc>
                      <w:tcPr>
                        <w:tcW w:w="1205" w:type="dxa"/>
                        <w:vMerge w:val="restart"/>
                        <w:shd w:val="clear" w:color="auto" w:fill="auto"/>
                      </w:tcPr>
                      <w:p w14:paraId="602DFF09" w14:textId="5F9DE864" w:rsidR="00E641AE" w:rsidRDefault="00090410" w:rsidP="00E641A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Khulna</w:t>
                        </w:r>
                      </w:p>
                      <w:p w14:paraId="21AB2B5E" w14:textId="299BFC62" w:rsidR="00090410" w:rsidRPr="00055916" w:rsidRDefault="00090410" w:rsidP="00E641A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O &amp; M Division-2</w:t>
                        </w:r>
                      </w:p>
                    </w:tc>
                    <w:tc>
                      <w:tcPr>
                        <w:tcW w:w="2560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3EAB7B22" w14:textId="77777777" w:rsidR="00090410" w:rsidRPr="00055916" w:rsidRDefault="00090410" w:rsidP="0062472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cs/>
                            <w:lang w:bidi="bn-IN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  <w:cs/>
                            <w:lang w:bidi="bn-IN"/>
                          </w:rPr>
                          <w:t>NDR/ Deposit Work</w:t>
                        </w:r>
                      </w:p>
                    </w:tc>
                    <w:tc>
                      <w:tcPr>
                        <w:tcW w:w="1071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539F9F5B" w14:textId="10EFB385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cs/>
                            <w:lang w:bidi="bn-IN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4</w:t>
                        </w:r>
                      </w:p>
                    </w:tc>
                    <w:tc>
                      <w:tcPr>
                        <w:tcW w:w="1023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2DB139AE" w14:textId="63CADF95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1158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02FE96F7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cs/>
                            <w:lang w:bidi="bn-IN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02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540E4BCF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6765131F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</w:p>
                    </w:tc>
                  </w:tr>
                  <w:tr w:rsidR="00090410" w:rsidRPr="00055916" w14:paraId="48117640" w14:textId="2B9B679A" w:rsidTr="00090410">
                    <w:trPr>
                      <w:trHeight w:val="150"/>
                    </w:trPr>
                    <w:tc>
                      <w:tcPr>
                        <w:tcW w:w="578" w:type="dxa"/>
                        <w:vMerge/>
                        <w:shd w:val="clear" w:color="auto" w:fill="auto"/>
                        <w:vAlign w:val="center"/>
                      </w:tcPr>
                      <w:p w14:paraId="42C5B9AB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05" w:type="dxa"/>
                        <w:vMerge/>
                        <w:shd w:val="clear" w:color="auto" w:fill="auto"/>
                      </w:tcPr>
                      <w:p w14:paraId="3670BCF9" w14:textId="77777777" w:rsidR="00090410" w:rsidRPr="00055916" w:rsidRDefault="00090410" w:rsidP="0062472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560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68C6CAA0" w14:textId="5AED0708" w:rsidR="00090410" w:rsidRPr="00055916" w:rsidRDefault="00090410" w:rsidP="00715A8D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 xml:space="preserve">Protection of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Sundarban</w:t>
                        </w:r>
                        <w:proofErr w:type="spellEnd"/>
                      </w:p>
                      <w:p w14:paraId="1E0E6CDC" w14:textId="77777777" w:rsidR="00090410" w:rsidRPr="00055916" w:rsidRDefault="00090410" w:rsidP="0062472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cs/>
                            <w:lang w:bidi="bn-IN"/>
                          </w:rPr>
                        </w:pPr>
                      </w:p>
                    </w:tc>
                    <w:tc>
                      <w:tcPr>
                        <w:tcW w:w="107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2A72E394" w14:textId="23FA61E6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01</w:t>
                        </w:r>
                      </w:p>
                    </w:tc>
                    <w:tc>
                      <w:tcPr>
                        <w:tcW w:w="1023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14916C53" w14:textId="79578C6E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00</w:t>
                        </w:r>
                      </w:p>
                    </w:tc>
                    <w:tc>
                      <w:tcPr>
                        <w:tcW w:w="1158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29F5718A" w14:textId="2F9AE868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01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</w:tcPr>
                      <w:p w14:paraId="7E657AAA" w14:textId="77777777" w:rsidR="00090410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</w:tcPr>
                      <w:p w14:paraId="03E24289" w14:textId="77777777" w:rsidR="00090410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</w:p>
                    </w:tc>
                  </w:tr>
                  <w:tr w:rsidR="00090410" w:rsidRPr="00055916" w14:paraId="27BB03A7" w14:textId="1A1F2F1B" w:rsidTr="00090410">
                    <w:trPr>
                      <w:trHeight w:val="511"/>
                    </w:trPr>
                    <w:tc>
                      <w:tcPr>
                        <w:tcW w:w="578" w:type="dxa"/>
                        <w:vMerge w:val="restart"/>
                        <w:shd w:val="clear" w:color="auto" w:fill="auto"/>
                        <w:vAlign w:val="center"/>
                      </w:tcPr>
                      <w:p w14:paraId="15632A45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5.</w:t>
                        </w:r>
                      </w:p>
                    </w:tc>
                    <w:tc>
                      <w:tcPr>
                        <w:tcW w:w="1205" w:type="dxa"/>
                        <w:vMerge w:val="restart"/>
                        <w:shd w:val="clear" w:color="auto" w:fill="auto"/>
                      </w:tcPr>
                      <w:p w14:paraId="185946DA" w14:textId="77777777" w:rsidR="00090410" w:rsidRPr="00055916" w:rsidRDefault="00090410" w:rsidP="0062472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14:paraId="33FFCBFF" w14:textId="77777777" w:rsidR="00090410" w:rsidRPr="00055916" w:rsidRDefault="00090410" w:rsidP="0062472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14:paraId="55D5422E" w14:textId="7158BB9F" w:rsidR="00E641AE" w:rsidRDefault="00090410" w:rsidP="00E641A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Satkhira</w:t>
                        </w:r>
                        <w:proofErr w:type="spellEnd"/>
                      </w:p>
                      <w:p w14:paraId="7741D551" w14:textId="47E9224A" w:rsidR="00090410" w:rsidRPr="00055916" w:rsidRDefault="00090410" w:rsidP="00E641A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O &amp; M Division-1</w:t>
                        </w:r>
                      </w:p>
                    </w:tc>
                    <w:tc>
                      <w:tcPr>
                        <w:tcW w:w="2560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33A182E8" w14:textId="77777777" w:rsidR="00090410" w:rsidRPr="00055916" w:rsidRDefault="00090410" w:rsidP="0062472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Rehabilitation of Polder-15</w:t>
                        </w:r>
                      </w:p>
                    </w:tc>
                    <w:tc>
                      <w:tcPr>
                        <w:tcW w:w="1071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5627C922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41</w:t>
                        </w:r>
                      </w:p>
                    </w:tc>
                    <w:tc>
                      <w:tcPr>
                        <w:tcW w:w="1023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4F5C08CC" w14:textId="5FF7608D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cs/>
                            <w:lang w:bidi="bn-IN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1</w:t>
                        </w:r>
                        <w:r w:rsidR="00557CE3"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8</w:t>
                        </w:r>
                      </w:p>
                    </w:tc>
                    <w:tc>
                      <w:tcPr>
                        <w:tcW w:w="1158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18CA6615" w14:textId="39130331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cs/>
                            <w:lang w:bidi="bn-IN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1</w:t>
                        </w:r>
                        <w:r w:rsidR="00CB1819"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9</w:t>
                        </w:r>
                      </w:p>
                    </w:tc>
                    <w:tc>
                      <w:tcPr>
                        <w:tcW w:w="860" w:type="dxa"/>
                        <w:tcBorders>
                          <w:bottom w:val="single" w:sz="4" w:space="0" w:color="auto"/>
                        </w:tcBorders>
                      </w:tcPr>
                      <w:p w14:paraId="5B9E7C99" w14:textId="7C365B89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</w:p>
                    </w:tc>
                    <w:tc>
                      <w:tcPr>
                        <w:tcW w:w="860" w:type="dxa"/>
                        <w:tcBorders>
                          <w:bottom w:val="single" w:sz="4" w:space="0" w:color="auto"/>
                        </w:tcBorders>
                      </w:tcPr>
                      <w:p w14:paraId="395ECE2A" w14:textId="35995B87" w:rsidR="00090410" w:rsidRPr="00055916" w:rsidRDefault="00FC5F37" w:rsidP="00FC5F3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04</w:t>
                        </w:r>
                      </w:p>
                    </w:tc>
                  </w:tr>
                  <w:tr w:rsidR="00090410" w:rsidRPr="00055916" w14:paraId="7D39E560" w14:textId="0517F34F" w:rsidTr="00090410">
                    <w:trPr>
                      <w:trHeight w:val="555"/>
                    </w:trPr>
                    <w:tc>
                      <w:tcPr>
                        <w:tcW w:w="578" w:type="dxa"/>
                        <w:vMerge/>
                        <w:shd w:val="clear" w:color="auto" w:fill="auto"/>
                        <w:vAlign w:val="center"/>
                      </w:tcPr>
                      <w:p w14:paraId="4C87F735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05" w:type="dxa"/>
                        <w:vMerge/>
                        <w:shd w:val="clear" w:color="auto" w:fill="auto"/>
                      </w:tcPr>
                      <w:p w14:paraId="1723886B" w14:textId="77777777" w:rsidR="00090410" w:rsidRPr="00055916" w:rsidRDefault="00090410" w:rsidP="0062472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560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49353462" w14:textId="77777777" w:rsidR="00090410" w:rsidRPr="00055916" w:rsidRDefault="00090410" w:rsidP="0062472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Drainage Improvement of Polder 1, 2, 6-8 &amp; 6-8(</w:t>
                        </w:r>
                        <w:proofErr w:type="spellStart"/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ext</w:t>
                        </w:r>
                        <w:proofErr w:type="spellEnd"/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)</w:t>
                        </w:r>
                      </w:p>
                      <w:p w14:paraId="19276055" w14:textId="77777777" w:rsidR="00090410" w:rsidRPr="00055916" w:rsidRDefault="00090410" w:rsidP="0062472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07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16A7505C" w14:textId="6080BAED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1023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2BC284BB" w14:textId="42ECB37E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2</w:t>
                        </w:r>
                      </w:p>
                    </w:tc>
                    <w:tc>
                      <w:tcPr>
                        <w:tcW w:w="1158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606AD352" w14:textId="42D7039A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9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3CC9BA96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02DDCD35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</w:p>
                    </w:tc>
                  </w:tr>
                  <w:tr w:rsidR="00090410" w:rsidRPr="00055916" w14:paraId="0A90847A" w14:textId="121623E0" w:rsidTr="00090410">
                    <w:trPr>
                      <w:trHeight w:val="261"/>
                    </w:trPr>
                    <w:tc>
                      <w:tcPr>
                        <w:tcW w:w="578" w:type="dxa"/>
                        <w:vMerge/>
                        <w:shd w:val="clear" w:color="auto" w:fill="auto"/>
                        <w:vAlign w:val="center"/>
                      </w:tcPr>
                      <w:p w14:paraId="312185FE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05" w:type="dxa"/>
                        <w:vMerge/>
                        <w:shd w:val="clear" w:color="auto" w:fill="auto"/>
                      </w:tcPr>
                      <w:p w14:paraId="6E1E2D53" w14:textId="77777777" w:rsidR="00090410" w:rsidRPr="00055916" w:rsidRDefault="00090410" w:rsidP="0062472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560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16BDB101" w14:textId="77777777" w:rsidR="00090410" w:rsidRPr="00055916" w:rsidRDefault="00090410" w:rsidP="0062472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Others</w:t>
                        </w:r>
                      </w:p>
                    </w:tc>
                    <w:tc>
                      <w:tcPr>
                        <w:tcW w:w="1071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063C43EA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06</w:t>
                        </w:r>
                      </w:p>
                    </w:tc>
                    <w:tc>
                      <w:tcPr>
                        <w:tcW w:w="1023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51062599" w14:textId="0D69A825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02</w:t>
                        </w:r>
                      </w:p>
                    </w:tc>
                    <w:tc>
                      <w:tcPr>
                        <w:tcW w:w="1158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73DD4442" w14:textId="06D3791E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04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auto"/>
                        </w:tcBorders>
                      </w:tcPr>
                      <w:p w14:paraId="23AC0199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auto"/>
                        </w:tcBorders>
                      </w:tcPr>
                      <w:p w14:paraId="766B1600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</w:p>
                    </w:tc>
                  </w:tr>
                  <w:tr w:rsidR="00090410" w:rsidRPr="00055916" w14:paraId="44C1C1F9" w14:textId="0537F5BD" w:rsidTr="00090410">
                    <w:trPr>
                      <w:trHeight w:val="585"/>
                    </w:trPr>
                    <w:tc>
                      <w:tcPr>
                        <w:tcW w:w="578" w:type="dxa"/>
                        <w:vMerge w:val="restart"/>
                        <w:shd w:val="clear" w:color="auto" w:fill="auto"/>
                        <w:vAlign w:val="center"/>
                      </w:tcPr>
                      <w:p w14:paraId="6536F065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6.</w:t>
                        </w:r>
                      </w:p>
                    </w:tc>
                    <w:tc>
                      <w:tcPr>
                        <w:tcW w:w="1205" w:type="dxa"/>
                        <w:vMerge w:val="restart"/>
                        <w:shd w:val="clear" w:color="auto" w:fill="auto"/>
                      </w:tcPr>
                      <w:p w14:paraId="07B135C0" w14:textId="77777777" w:rsidR="00090410" w:rsidRPr="00055916" w:rsidRDefault="00090410" w:rsidP="0062472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14:paraId="3830E747" w14:textId="77777777" w:rsidR="00E641AE" w:rsidRDefault="00E641AE" w:rsidP="00E641A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14:paraId="7037822C" w14:textId="50D28B25" w:rsidR="00E641AE" w:rsidRDefault="00090410" w:rsidP="00E641A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Satkhira</w:t>
                        </w:r>
                        <w:proofErr w:type="spellEnd"/>
                      </w:p>
                      <w:p w14:paraId="3467BF2C" w14:textId="7422A597" w:rsidR="00090410" w:rsidRPr="00055916" w:rsidRDefault="00090410" w:rsidP="00E641A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O &amp; M Division-2</w:t>
                        </w:r>
                      </w:p>
                    </w:tc>
                    <w:tc>
                      <w:tcPr>
                        <w:tcW w:w="2560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0B1DCC36" w14:textId="77777777" w:rsidR="00090410" w:rsidRPr="00055916" w:rsidRDefault="00090410" w:rsidP="00624727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Drainage Improvement of Polder 1, 2, 6-8 &amp; 6-8(</w:t>
                        </w:r>
                        <w:proofErr w:type="spellStart"/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ext</w:t>
                        </w:r>
                        <w:proofErr w:type="spellEnd"/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)</w:t>
                        </w:r>
                      </w:p>
                      <w:p w14:paraId="112FE333" w14:textId="77777777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cs/>
                            <w:lang w:bidi="bn-IN"/>
                          </w:rPr>
                        </w:pPr>
                      </w:p>
                    </w:tc>
                    <w:tc>
                      <w:tcPr>
                        <w:tcW w:w="1071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752BDC1D" w14:textId="37AE92A9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cs/>
                            <w:lang w:bidi="bn-IN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8</w:t>
                        </w:r>
                      </w:p>
                    </w:tc>
                    <w:tc>
                      <w:tcPr>
                        <w:tcW w:w="1023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2EA83468" w14:textId="1A147224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158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05EF349B" w14:textId="72A21EE6" w:rsidR="00090410" w:rsidRPr="00055916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31</w:t>
                        </w:r>
                      </w:p>
                    </w:tc>
                    <w:tc>
                      <w:tcPr>
                        <w:tcW w:w="860" w:type="dxa"/>
                        <w:tcBorders>
                          <w:bottom w:val="single" w:sz="4" w:space="0" w:color="auto"/>
                        </w:tcBorders>
                      </w:tcPr>
                      <w:p w14:paraId="7FB5EB59" w14:textId="77777777" w:rsidR="00090410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60" w:type="dxa"/>
                        <w:tcBorders>
                          <w:bottom w:val="single" w:sz="4" w:space="0" w:color="auto"/>
                        </w:tcBorders>
                      </w:tcPr>
                      <w:p w14:paraId="4EDB1153" w14:textId="41EF2293" w:rsidR="00090410" w:rsidRDefault="00090410" w:rsidP="0062472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03</w:t>
                        </w:r>
                      </w:p>
                    </w:tc>
                  </w:tr>
                  <w:tr w:rsidR="00090410" w:rsidRPr="00055916" w14:paraId="585C7612" w14:textId="453489CC" w:rsidTr="00090410">
                    <w:trPr>
                      <w:trHeight w:val="228"/>
                    </w:trPr>
                    <w:tc>
                      <w:tcPr>
                        <w:tcW w:w="578" w:type="dxa"/>
                        <w:vMerge/>
                        <w:shd w:val="clear" w:color="auto" w:fill="auto"/>
                        <w:vAlign w:val="center"/>
                      </w:tcPr>
                      <w:p w14:paraId="1A06FF17" w14:textId="77777777" w:rsidR="00090410" w:rsidRPr="00055916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05" w:type="dxa"/>
                        <w:vMerge/>
                        <w:shd w:val="clear" w:color="auto" w:fill="auto"/>
                      </w:tcPr>
                      <w:p w14:paraId="1974E0F6" w14:textId="77777777" w:rsidR="00090410" w:rsidRPr="00055916" w:rsidRDefault="00090410" w:rsidP="00A820AD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560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33E6FB69" w14:textId="6770AAC9" w:rsidR="00090410" w:rsidRPr="00055916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Rehabilitation of Polder 14/1</w:t>
                        </w:r>
                      </w:p>
                    </w:tc>
                    <w:tc>
                      <w:tcPr>
                        <w:tcW w:w="107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3F47ADE8" w14:textId="6D8793C1" w:rsidR="00090410" w:rsidRPr="00055916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09</w:t>
                        </w:r>
                      </w:p>
                    </w:tc>
                    <w:tc>
                      <w:tcPr>
                        <w:tcW w:w="1023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3BE7710D" w14:textId="48F1D822" w:rsidR="00090410" w:rsidRPr="00055916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02</w:t>
                        </w:r>
                      </w:p>
                    </w:tc>
                    <w:tc>
                      <w:tcPr>
                        <w:tcW w:w="1158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38E8DC69" w14:textId="28EEA14E" w:rsidR="00090410" w:rsidRPr="00055916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01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47046C58" w14:textId="177D6D58" w:rsidR="00090410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06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0B973F7D" w14:textId="77777777" w:rsidR="00090410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</w:p>
                    </w:tc>
                  </w:tr>
                  <w:tr w:rsidR="00090410" w:rsidRPr="00055916" w14:paraId="08743353" w14:textId="446B52DC" w:rsidTr="00090410">
                    <w:trPr>
                      <w:trHeight w:val="227"/>
                    </w:trPr>
                    <w:tc>
                      <w:tcPr>
                        <w:tcW w:w="578" w:type="dxa"/>
                        <w:vMerge/>
                        <w:shd w:val="clear" w:color="auto" w:fill="auto"/>
                        <w:vAlign w:val="center"/>
                      </w:tcPr>
                      <w:p w14:paraId="583B58FA" w14:textId="77777777" w:rsidR="00090410" w:rsidRPr="00055916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05" w:type="dxa"/>
                        <w:vMerge/>
                        <w:shd w:val="clear" w:color="auto" w:fill="auto"/>
                      </w:tcPr>
                      <w:p w14:paraId="77D161C2" w14:textId="77777777" w:rsidR="00090410" w:rsidRPr="00055916" w:rsidRDefault="00090410" w:rsidP="00A820AD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560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36A041BE" w14:textId="77777777" w:rsidR="00090410" w:rsidRPr="00055916" w:rsidRDefault="00090410" w:rsidP="00A820AD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Others</w:t>
                        </w:r>
                      </w:p>
                    </w:tc>
                    <w:tc>
                      <w:tcPr>
                        <w:tcW w:w="1071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3D06F003" w14:textId="77777777" w:rsidR="00090410" w:rsidRPr="00055916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cs/>
                            <w:lang w:bidi="bn-IN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01</w:t>
                        </w:r>
                      </w:p>
                    </w:tc>
                    <w:tc>
                      <w:tcPr>
                        <w:tcW w:w="1023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4E3282B3" w14:textId="77777777" w:rsidR="00090410" w:rsidRPr="00055916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00</w:t>
                        </w:r>
                      </w:p>
                    </w:tc>
                    <w:tc>
                      <w:tcPr>
                        <w:tcW w:w="1158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02CCDE2E" w14:textId="77777777" w:rsidR="00090410" w:rsidRPr="00055916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01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auto"/>
                        </w:tcBorders>
                      </w:tcPr>
                      <w:p w14:paraId="6CC700D7" w14:textId="77777777" w:rsidR="00090410" w:rsidRPr="00055916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auto"/>
                        </w:tcBorders>
                      </w:tcPr>
                      <w:p w14:paraId="6456A174" w14:textId="77777777" w:rsidR="00090410" w:rsidRPr="00055916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90410" w:rsidRPr="00055916" w14:paraId="28FA51AA" w14:textId="6A7CCFAE" w:rsidTr="00090410">
                    <w:trPr>
                      <w:trHeight w:val="465"/>
                    </w:trPr>
                    <w:tc>
                      <w:tcPr>
                        <w:tcW w:w="578" w:type="dxa"/>
                        <w:vMerge w:val="restart"/>
                        <w:shd w:val="clear" w:color="auto" w:fill="auto"/>
                        <w:vAlign w:val="center"/>
                      </w:tcPr>
                      <w:p w14:paraId="6CE1BBDD" w14:textId="77777777" w:rsidR="00090410" w:rsidRPr="00055916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7.</w:t>
                        </w:r>
                      </w:p>
                    </w:tc>
                    <w:tc>
                      <w:tcPr>
                        <w:tcW w:w="1205" w:type="dxa"/>
                        <w:vMerge w:val="restart"/>
                        <w:shd w:val="clear" w:color="auto" w:fill="auto"/>
                      </w:tcPr>
                      <w:p w14:paraId="2AF0ED69" w14:textId="77777777" w:rsidR="00090410" w:rsidRPr="00055916" w:rsidRDefault="00090410" w:rsidP="00A820AD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14:paraId="7F8F753D" w14:textId="77777777" w:rsidR="00E641AE" w:rsidRDefault="00E641AE" w:rsidP="00E641A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14:paraId="15A767F3" w14:textId="77777777" w:rsidR="00E641AE" w:rsidRDefault="00E641AE" w:rsidP="00E641A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14:paraId="373A40BE" w14:textId="77777777" w:rsidR="00E641AE" w:rsidRDefault="00E641AE" w:rsidP="00E641A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14:paraId="3AD2ACAB" w14:textId="524B8BAD" w:rsidR="00E641AE" w:rsidRDefault="00090410" w:rsidP="00E641A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Bagerhat</w:t>
                        </w:r>
                      </w:p>
                      <w:p w14:paraId="77D0A17E" w14:textId="6A2F7CC6" w:rsidR="00090410" w:rsidRPr="00055916" w:rsidRDefault="00090410" w:rsidP="00E641A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O &amp; M Division</w:t>
                        </w:r>
                      </w:p>
                    </w:tc>
                    <w:tc>
                      <w:tcPr>
                        <w:tcW w:w="2560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19D06280" w14:textId="77777777" w:rsidR="00090410" w:rsidRPr="00055916" w:rsidRDefault="00090410" w:rsidP="00A820AD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  <w:proofErr w:type="spellStart"/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Sundarban</w:t>
                        </w:r>
                        <w:proofErr w:type="spellEnd"/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 xml:space="preserve"> Protection Work</w:t>
                        </w:r>
                      </w:p>
                      <w:p w14:paraId="6A5F8890" w14:textId="77777777" w:rsidR="00090410" w:rsidRPr="00055916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cs/>
                            <w:lang w:bidi="bn-IN"/>
                          </w:rPr>
                        </w:pPr>
                      </w:p>
                    </w:tc>
                    <w:tc>
                      <w:tcPr>
                        <w:tcW w:w="1071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6E06E1C3" w14:textId="77777777" w:rsidR="00090410" w:rsidRPr="00055916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cs/>
                            <w:lang w:bidi="bn-IN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03</w:t>
                        </w:r>
                      </w:p>
                    </w:tc>
                    <w:tc>
                      <w:tcPr>
                        <w:tcW w:w="1023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190FF3CC" w14:textId="4B5ABF3D" w:rsidR="00090410" w:rsidRPr="00055916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cs/>
                            <w:lang w:bidi="bn-IN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00</w:t>
                        </w:r>
                      </w:p>
                    </w:tc>
                    <w:tc>
                      <w:tcPr>
                        <w:tcW w:w="1158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140899A0" w14:textId="61657EA2" w:rsidR="00090410" w:rsidRPr="00055916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cs/>
                            <w:lang w:bidi="bn-IN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03</w:t>
                        </w:r>
                      </w:p>
                    </w:tc>
                    <w:tc>
                      <w:tcPr>
                        <w:tcW w:w="860" w:type="dxa"/>
                        <w:tcBorders>
                          <w:bottom w:val="single" w:sz="4" w:space="0" w:color="auto"/>
                        </w:tcBorders>
                      </w:tcPr>
                      <w:p w14:paraId="00BC66FD" w14:textId="77777777" w:rsidR="00090410" w:rsidRPr="00055916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</w:p>
                    </w:tc>
                    <w:tc>
                      <w:tcPr>
                        <w:tcW w:w="860" w:type="dxa"/>
                        <w:tcBorders>
                          <w:bottom w:val="single" w:sz="4" w:space="0" w:color="auto"/>
                        </w:tcBorders>
                      </w:tcPr>
                      <w:p w14:paraId="51383FAB" w14:textId="77777777" w:rsidR="00090410" w:rsidRPr="00055916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</w:p>
                    </w:tc>
                  </w:tr>
                  <w:tr w:rsidR="00090410" w:rsidRPr="00055916" w14:paraId="3BD3D508" w14:textId="75EF6DD1" w:rsidTr="00090410">
                    <w:trPr>
                      <w:trHeight w:val="210"/>
                    </w:trPr>
                    <w:tc>
                      <w:tcPr>
                        <w:tcW w:w="578" w:type="dxa"/>
                        <w:vMerge/>
                        <w:shd w:val="clear" w:color="auto" w:fill="auto"/>
                        <w:vAlign w:val="center"/>
                      </w:tcPr>
                      <w:p w14:paraId="5FD34C64" w14:textId="77777777" w:rsidR="00090410" w:rsidRPr="00055916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05" w:type="dxa"/>
                        <w:vMerge/>
                        <w:shd w:val="clear" w:color="auto" w:fill="auto"/>
                      </w:tcPr>
                      <w:p w14:paraId="48267131" w14:textId="77777777" w:rsidR="00090410" w:rsidRPr="00055916" w:rsidRDefault="00090410" w:rsidP="00A820AD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560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05D14EFA" w14:textId="1B89A00C" w:rsidR="00090410" w:rsidRPr="00055916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Rehabilitation of Polder 36/1</w:t>
                        </w:r>
                      </w:p>
                    </w:tc>
                    <w:tc>
                      <w:tcPr>
                        <w:tcW w:w="107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49CF8F0F" w14:textId="321A73AA" w:rsidR="00090410" w:rsidRPr="00055916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01</w:t>
                        </w:r>
                      </w:p>
                    </w:tc>
                    <w:tc>
                      <w:tcPr>
                        <w:tcW w:w="1023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3AAFFBCE" w14:textId="4FABF82E" w:rsidR="00090410" w:rsidRPr="00055916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00</w:t>
                        </w:r>
                      </w:p>
                    </w:tc>
                    <w:tc>
                      <w:tcPr>
                        <w:tcW w:w="1158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0C5BE103" w14:textId="6D79FB8E" w:rsidR="00090410" w:rsidRPr="00055916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01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46121A9C" w14:textId="77777777" w:rsidR="00090410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7D54DDF0" w14:textId="77777777" w:rsidR="00090410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</w:p>
                    </w:tc>
                  </w:tr>
                  <w:tr w:rsidR="00090410" w:rsidRPr="00055916" w14:paraId="11E643C5" w14:textId="3BD3397F" w:rsidTr="00090410">
                    <w:trPr>
                      <w:trHeight w:val="210"/>
                    </w:trPr>
                    <w:tc>
                      <w:tcPr>
                        <w:tcW w:w="578" w:type="dxa"/>
                        <w:vMerge/>
                        <w:shd w:val="clear" w:color="auto" w:fill="auto"/>
                        <w:vAlign w:val="center"/>
                      </w:tcPr>
                      <w:p w14:paraId="16BFEBF9" w14:textId="77777777" w:rsidR="00090410" w:rsidRPr="00055916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05" w:type="dxa"/>
                        <w:vMerge/>
                        <w:shd w:val="clear" w:color="auto" w:fill="auto"/>
                      </w:tcPr>
                      <w:p w14:paraId="5BCC7B5C" w14:textId="77777777" w:rsidR="00090410" w:rsidRPr="00055916" w:rsidRDefault="00090410" w:rsidP="00A820AD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560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4EA55256" w14:textId="0C2FDF2A" w:rsidR="00090410" w:rsidRDefault="00090410" w:rsidP="001E08B9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 xml:space="preserve">Protection of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Morrelganj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Upazilla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Sadar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 xml:space="preserve"> from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Panguchi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 xml:space="preserve"> River Erosion &amp; Re-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exacavation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Bishakhali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Rievr</w:t>
                        </w:r>
                        <w:proofErr w:type="spellEnd"/>
                      </w:p>
                    </w:tc>
                    <w:tc>
                      <w:tcPr>
                        <w:tcW w:w="107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375485E2" w14:textId="6D6CC1A5" w:rsidR="00090410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12</w:t>
                        </w:r>
                      </w:p>
                    </w:tc>
                    <w:tc>
                      <w:tcPr>
                        <w:tcW w:w="1023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40A1045F" w14:textId="580B4165" w:rsidR="00090410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06</w:t>
                        </w:r>
                      </w:p>
                    </w:tc>
                    <w:tc>
                      <w:tcPr>
                        <w:tcW w:w="1158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7C317F1C" w14:textId="411BE80A" w:rsidR="00090410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06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2102DB9B" w14:textId="77777777" w:rsidR="00090410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315199F9" w14:textId="77777777" w:rsidR="00090410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</w:p>
                    </w:tc>
                  </w:tr>
                  <w:tr w:rsidR="00090410" w:rsidRPr="00055916" w14:paraId="5753EF95" w14:textId="228CC152" w:rsidTr="00090410">
                    <w:trPr>
                      <w:trHeight w:val="227"/>
                    </w:trPr>
                    <w:tc>
                      <w:tcPr>
                        <w:tcW w:w="578" w:type="dxa"/>
                        <w:vMerge/>
                        <w:shd w:val="clear" w:color="auto" w:fill="auto"/>
                        <w:vAlign w:val="center"/>
                      </w:tcPr>
                      <w:p w14:paraId="261BA5A0" w14:textId="77777777" w:rsidR="00090410" w:rsidRPr="00055916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05" w:type="dxa"/>
                        <w:vMerge/>
                        <w:shd w:val="clear" w:color="auto" w:fill="auto"/>
                      </w:tcPr>
                      <w:p w14:paraId="0DADADD1" w14:textId="77777777" w:rsidR="00090410" w:rsidRPr="00055916" w:rsidRDefault="00090410" w:rsidP="00A820AD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560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5AF1D15D" w14:textId="77777777" w:rsidR="00090410" w:rsidRPr="00055916" w:rsidRDefault="00090410" w:rsidP="00A820AD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Others</w:t>
                        </w:r>
                      </w:p>
                    </w:tc>
                    <w:tc>
                      <w:tcPr>
                        <w:tcW w:w="107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09F9BD99" w14:textId="03CF8F87" w:rsidR="00090410" w:rsidRPr="00055916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cs/>
                            <w:lang w:bidi="bn-IN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10</w:t>
                        </w:r>
                      </w:p>
                    </w:tc>
                    <w:tc>
                      <w:tcPr>
                        <w:tcW w:w="1023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4CEB3DC5" w14:textId="45265ACA" w:rsidR="00090410" w:rsidRPr="00055916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4</w:t>
                        </w:r>
                      </w:p>
                    </w:tc>
                    <w:tc>
                      <w:tcPr>
                        <w:tcW w:w="1158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77AD8854" w14:textId="22D6DEA6" w:rsidR="00090410" w:rsidRPr="00055916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  <w:r w:rsidRPr="00055916"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  <w:t>6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3C1E90FB" w14:textId="77777777" w:rsidR="00090410" w:rsidRPr="00055916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0CE134CB" w14:textId="77777777" w:rsidR="00090410" w:rsidRPr="00055916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</w:p>
                    </w:tc>
                  </w:tr>
                  <w:tr w:rsidR="00090410" w:rsidRPr="00055916" w14:paraId="490DC8BD" w14:textId="36B30698" w:rsidTr="00090410">
                    <w:trPr>
                      <w:trHeight w:val="227"/>
                    </w:trPr>
                    <w:tc>
                      <w:tcPr>
                        <w:tcW w:w="1783" w:type="dxa"/>
                        <w:gridSpan w:val="2"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5FFB8A65" w14:textId="733F681B" w:rsidR="00090410" w:rsidRPr="00101435" w:rsidRDefault="00090410" w:rsidP="00A820AD">
                        <w:pPr>
                          <w:spacing w:after="0" w:line="240" w:lineRule="auto"/>
                          <w:jc w:val="right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101435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Total</w:t>
                        </w:r>
                      </w:p>
                    </w:tc>
                    <w:tc>
                      <w:tcPr>
                        <w:tcW w:w="2560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295910E7" w14:textId="77777777" w:rsidR="00090410" w:rsidRPr="00055916" w:rsidRDefault="00090410" w:rsidP="00A820AD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0"/>
                            <w:szCs w:val="20"/>
                            <w:lang w:bidi="bn-IN"/>
                          </w:rPr>
                        </w:pPr>
                      </w:p>
                    </w:tc>
                    <w:tc>
                      <w:tcPr>
                        <w:tcW w:w="107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278D259C" w14:textId="067DF28E" w:rsidR="00090410" w:rsidRPr="00055916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  <w:lang w:bidi="bn-IN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  <w:lang w:bidi="bn-IN"/>
                          </w:rPr>
                          <w:t>194</w:t>
                        </w:r>
                      </w:p>
                    </w:tc>
                    <w:tc>
                      <w:tcPr>
                        <w:tcW w:w="1023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6CE88E23" w14:textId="205AB0C1" w:rsidR="00090410" w:rsidRPr="00DA7525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Nirmala UI" w:hAnsi="Nirmala UI" w:cs="Nirmala UI"/>
                            <w:b/>
                            <w:sz w:val="20"/>
                            <w:szCs w:val="20"/>
                            <w:lang w:bidi="bn-IN"/>
                          </w:rPr>
                        </w:pPr>
                        <w:r>
                          <w:rPr>
                            <w:rFonts w:ascii="Nirmala UI" w:hAnsi="Nirmala UI" w:cs="Nirmala UI"/>
                            <w:b/>
                            <w:sz w:val="20"/>
                            <w:szCs w:val="20"/>
                            <w:lang w:bidi="bn-IN"/>
                          </w:rPr>
                          <w:t>43</w:t>
                        </w:r>
                      </w:p>
                    </w:tc>
                    <w:tc>
                      <w:tcPr>
                        <w:tcW w:w="1158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30A1C4F5" w14:textId="49A98813" w:rsidR="00090410" w:rsidRPr="00055916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  <w:lang w:bidi="bn-IN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  <w:lang w:bidi="bn-IN"/>
                          </w:rPr>
                          <w:t>130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2C849810" w14:textId="26263965" w:rsidR="00090410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  <w:lang w:bidi="bn-IN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  <w:lang w:bidi="bn-IN"/>
                          </w:rPr>
                          <w:t>6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0D10CD90" w14:textId="2BD1F2E5" w:rsidR="00090410" w:rsidRDefault="00090410" w:rsidP="00A820A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  <w:lang w:bidi="bn-IN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  <w:lang w:bidi="bn-IN"/>
                          </w:rPr>
                          <w:t>15</w:t>
                        </w:r>
                      </w:p>
                    </w:tc>
                  </w:tr>
                </w:tbl>
                <w:p w14:paraId="6C8F0733" w14:textId="14DAC7E7" w:rsidR="007D647B" w:rsidRPr="00055916" w:rsidRDefault="007D647B" w:rsidP="00624727">
                  <w:pPr>
                    <w:spacing w:after="120" w:line="0" w:lineRule="atLeast"/>
                    <w:rPr>
                      <w:rFonts w:ascii="Times New Roman" w:hAnsi="Times New Roman"/>
                      <w:b/>
                      <w:sz w:val="20"/>
                      <w:szCs w:val="20"/>
                      <w:u w:val="single"/>
                    </w:rPr>
                  </w:pPr>
                </w:p>
                <w:p w14:paraId="3941810E" w14:textId="77777777" w:rsidR="00055916" w:rsidRDefault="00055916" w:rsidP="00034DA9">
                  <w:pPr>
                    <w:spacing w:after="120" w:line="0" w:lineRule="atLeast"/>
                    <w:jc w:val="center"/>
                    <w:rPr>
                      <w:rFonts w:ascii="Nirmala UI" w:hAnsi="Nirmala UI" w:cs="Nirmala UI"/>
                      <w:b/>
                      <w:sz w:val="24"/>
                      <w:szCs w:val="24"/>
                      <w:u w:val="single"/>
                    </w:rPr>
                  </w:pPr>
                </w:p>
                <w:p w14:paraId="4A1B04B7" w14:textId="1B417566" w:rsidR="00624727" w:rsidRPr="00055916" w:rsidRDefault="007D647B" w:rsidP="00034DA9">
                  <w:pPr>
                    <w:spacing w:after="120" w:line="0" w:lineRule="atLeast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 w:rsidRPr="00055916">
                    <w:rPr>
                      <w:rFonts w:ascii="Nirmala UI" w:hAnsi="Nirmala UI" w:cs="Nirmala UI"/>
                      <w:b/>
                      <w:sz w:val="24"/>
                      <w:szCs w:val="24"/>
                      <w:u w:val="single"/>
                    </w:rPr>
                    <w:t>ছক</w:t>
                  </w:r>
                  <w:r w:rsidRPr="00055916"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  <w:t>-</w:t>
                  </w:r>
                  <w:r w:rsidRPr="00055916">
                    <w:rPr>
                      <w:rFonts w:ascii="Nirmala UI" w:hAnsi="Nirmala UI" w:cs="Nirmala UI"/>
                      <w:b/>
                      <w:sz w:val="24"/>
                      <w:szCs w:val="24"/>
                      <w:u w:val="single"/>
                    </w:rPr>
                    <w:t>২</w:t>
                  </w:r>
                  <w:r w:rsidR="00A643EC" w:rsidRPr="00055916"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  <w:t xml:space="preserve">: </w:t>
                  </w:r>
                  <w:proofErr w:type="spellStart"/>
                  <w:r w:rsidR="00A643EC" w:rsidRPr="00055916">
                    <w:rPr>
                      <w:rFonts w:ascii="Nirmala UI" w:hAnsi="Nirmala UI" w:cs="Nirmala UI"/>
                      <w:b/>
                      <w:sz w:val="24"/>
                      <w:szCs w:val="24"/>
                      <w:u w:val="single"/>
                    </w:rPr>
                    <w:t>প্রকল্প</w:t>
                  </w:r>
                  <w:proofErr w:type="spellEnd"/>
                  <w:r w:rsidR="00A643EC" w:rsidRPr="00055916"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proofErr w:type="spellStart"/>
                  <w:r w:rsidR="00A643EC" w:rsidRPr="00055916">
                    <w:rPr>
                      <w:rFonts w:ascii="Nirmala UI" w:hAnsi="Nirmala UI" w:cs="Nirmala UI"/>
                      <w:b/>
                      <w:sz w:val="24"/>
                      <w:szCs w:val="24"/>
                      <w:u w:val="single"/>
                    </w:rPr>
                    <w:t>অনুযায়ী</w:t>
                  </w:r>
                  <w:proofErr w:type="spellEnd"/>
                  <w:r w:rsidR="00A643EC" w:rsidRPr="00055916"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proofErr w:type="spellStart"/>
                  <w:r w:rsidR="00A643EC" w:rsidRPr="00055916">
                    <w:rPr>
                      <w:rFonts w:ascii="Nirmala UI" w:hAnsi="Nirmala UI" w:cs="Nirmala UI"/>
                      <w:b/>
                      <w:sz w:val="24"/>
                      <w:szCs w:val="24"/>
                      <w:u w:val="single"/>
                    </w:rPr>
                    <w:t>কাজের</w:t>
                  </w:r>
                  <w:proofErr w:type="spellEnd"/>
                  <w:r w:rsidR="00A643EC" w:rsidRPr="00055916"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proofErr w:type="spellStart"/>
                  <w:r w:rsidR="00A643EC" w:rsidRPr="00055916">
                    <w:rPr>
                      <w:rFonts w:ascii="Nirmala UI" w:hAnsi="Nirmala UI" w:cs="Nirmala UI"/>
                      <w:b/>
                      <w:sz w:val="24"/>
                      <w:szCs w:val="24"/>
                      <w:u w:val="single"/>
                    </w:rPr>
                    <w:t>সংখ্যা</w:t>
                  </w:r>
                  <w:r w:rsidR="000920AC" w:rsidRPr="00055916">
                    <w:rPr>
                      <w:rFonts w:ascii="Nirmala UI" w:hAnsi="Nirmala UI" w:cs="Nirmala UI"/>
                      <w:b/>
                      <w:sz w:val="24"/>
                      <w:szCs w:val="24"/>
                      <w:u w:val="single"/>
                    </w:rPr>
                    <w:t>র</w:t>
                  </w:r>
                  <w:proofErr w:type="spellEnd"/>
                  <w:r w:rsidR="00A643EC" w:rsidRPr="00055916"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proofErr w:type="spellStart"/>
                  <w:r w:rsidR="00A643EC" w:rsidRPr="00055916">
                    <w:rPr>
                      <w:rFonts w:ascii="Nirmala UI" w:hAnsi="Nirmala UI" w:cs="Nirmala UI"/>
                      <w:b/>
                      <w:sz w:val="24"/>
                      <w:szCs w:val="24"/>
                      <w:u w:val="single"/>
                    </w:rPr>
                    <w:t>ছক</w:t>
                  </w:r>
                  <w:proofErr w:type="spellEnd"/>
                  <w:r w:rsidR="00A643EC" w:rsidRPr="00055916">
                    <w:rPr>
                      <w:rFonts w:ascii="Nirmala UI" w:hAnsi="Nirmala UI" w:cs="Nirmala UI"/>
                      <w:b/>
                      <w:sz w:val="24"/>
                      <w:szCs w:val="24"/>
                      <w:u w:val="single"/>
                    </w:rPr>
                    <w:t>।</w:t>
                  </w:r>
                </w:p>
                <w:p w14:paraId="72C5AA94" w14:textId="6953913A" w:rsidR="00624727" w:rsidRPr="00055916" w:rsidRDefault="00624727" w:rsidP="00034DA9">
                  <w:pPr>
                    <w:spacing w:after="120" w:line="0" w:lineRule="atLeast"/>
                    <w:rPr>
                      <w:rFonts w:ascii="Times New Roman" w:hAnsi="Times New Roman"/>
                      <w:b/>
                      <w:sz w:val="20"/>
                      <w:szCs w:val="20"/>
                      <w:u w:val="single"/>
                    </w:rPr>
                  </w:pPr>
                  <w:r w:rsidRPr="00055916">
                    <w:rPr>
                      <w:rFonts w:ascii="Times New Roman" w:hAnsi="Times New Roman"/>
                      <w:sz w:val="20"/>
                      <w:szCs w:val="20"/>
                    </w:rPr>
                    <w:t xml:space="preserve">                                                                                  </w:t>
                  </w:r>
                </w:p>
                <w:p w14:paraId="242DF19E" w14:textId="77777777" w:rsidR="00624727" w:rsidRPr="00055916" w:rsidRDefault="00624727" w:rsidP="0062472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14:paraId="119B0C00" w14:textId="77777777" w:rsidR="00624727" w:rsidRPr="00055916" w:rsidRDefault="00624727" w:rsidP="0062472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14:paraId="04280810" w14:textId="77777777" w:rsidR="00624727" w:rsidRPr="00055916" w:rsidRDefault="00624727" w:rsidP="0062472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14:paraId="0EC9F9CC" w14:textId="77777777" w:rsidR="00624727" w:rsidRPr="00055916" w:rsidRDefault="00624727" w:rsidP="0062472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14:paraId="7580D27C" w14:textId="77777777" w:rsidR="00624727" w:rsidRPr="00055916" w:rsidRDefault="00624727" w:rsidP="0062472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14:paraId="6A17D4E8" w14:textId="77777777" w:rsidR="00624727" w:rsidRPr="00055916" w:rsidRDefault="00624727" w:rsidP="0062472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14:paraId="2F4FBDD8" w14:textId="77777777" w:rsidR="00624727" w:rsidRPr="00055916" w:rsidRDefault="00624727" w:rsidP="0062472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14:paraId="2132E116" w14:textId="77777777" w:rsidR="00624727" w:rsidRPr="00055916" w:rsidRDefault="00624727" w:rsidP="0062472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14:paraId="37F1C5C3" w14:textId="77777777" w:rsidR="00624727" w:rsidRPr="00055916" w:rsidRDefault="00624727" w:rsidP="0062472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14:paraId="513C893A" w14:textId="77777777" w:rsidR="00624727" w:rsidRPr="00055916" w:rsidRDefault="00624727" w:rsidP="0062472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14:paraId="1A69698A" w14:textId="77777777" w:rsidR="00624727" w:rsidRPr="00055916" w:rsidRDefault="00624727" w:rsidP="0062472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14:paraId="59028316" w14:textId="77777777" w:rsidR="00624727" w:rsidRPr="00055916" w:rsidRDefault="00624727" w:rsidP="0062472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14:paraId="640B7AC2" w14:textId="77777777" w:rsidR="00624727" w:rsidRPr="00055916" w:rsidRDefault="00624727" w:rsidP="0062472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14:paraId="506BC66C" w14:textId="5CC74769" w:rsidR="00034DA9" w:rsidRPr="00055916" w:rsidRDefault="00034DA9" w:rsidP="0062472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</w:tbl>
          <w:p w14:paraId="48789422" w14:textId="06A94D59" w:rsidR="00624727" w:rsidRPr="002664E3" w:rsidRDefault="00624727" w:rsidP="00E26CD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7" w:type="dxa"/>
          </w:tcPr>
          <w:p w14:paraId="54D7B165" w14:textId="77777777" w:rsidR="00624727" w:rsidRPr="002664E3" w:rsidRDefault="00624727" w:rsidP="00E26CD5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7D46E0A5" w14:textId="00165B58" w:rsidR="008A78A8" w:rsidRDefault="008A78A8" w:rsidP="009B79DA">
      <w:pPr>
        <w:rPr>
          <w:rFonts w:cs="Arial Unicode MS"/>
          <w:sz w:val="20"/>
          <w:szCs w:val="20"/>
          <w:lang w:bidi="bn-IN"/>
        </w:rPr>
      </w:pPr>
    </w:p>
    <w:p w14:paraId="74BAEDA5" w14:textId="423BD95D" w:rsidR="00102125" w:rsidRDefault="00102125" w:rsidP="009B79DA">
      <w:pPr>
        <w:rPr>
          <w:rFonts w:cs="Arial Unicode MS"/>
          <w:sz w:val="20"/>
          <w:szCs w:val="20"/>
          <w:lang w:bidi="bn-IN"/>
        </w:rPr>
      </w:pPr>
    </w:p>
    <w:p w14:paraId="0D0EA72B" w14:textId="062FE30F" w:rsidR="00102125" w:rsidRDefault="00102125" w:rsidP="009B79DA">
      <w:pPr>
        <w:rPr>
          <w:rFonts w:cs="Arial Unicode MS"/>
          <w:sz w:val="20"/>
          <w:szCs w:val="20"/>
          <w:lang w:bidi="bn-IN"/>
        </w:rPr>
      </w:pPr>
    </w:p>
    <w:p w14:paraId="76266008" w14:textId="393F0BD7" w:rsidR="00102125" w:rsidRDefault="00102125" w:rsidP="009B79DA">
      <w:pPr>
        <w:rPr>
          <w:rFonts w:cs="Arial Unicode MS"/>
          <w:sz w:val="20"/>
          <w:szCs w:val="20"/>
          <w:lang w:bidi="bn-IN"/>
        </w:rPr>
      </w:pPr>
    </w:p>
    <w:tbl>
      <w:tblPr>
        <w:tblW w:w="1098" w:type="dxa"/>
        <w:tblLook w:val="04A0" w:firstRow="1" w:lastRow="0" w:firstColumn="1" w:lastColumn="0" w:noHBand="0" w:noVBand="1"/>
      </w:tblPr>
      <w:tblGrid>
        <w:gridCol w:w="9886"/>
        <w:gridCol w:w="221"/>
      </w:tblGrid>
      <w:tr w:rsidR="00102125" w:rsidRPr="002664E3" w14:paraId="00745EA0" w14:textId="77777777" w:rsidTr="008134D9">
        <w:trPr>
          <w:trHeight w:val="2083"/>
        </w:trPr>
        <w:tc>
          <w:tcPr>
            <w:tcW w:w="601" w:type="dxa"/>
          </w:tcPr>
          <w:p w14:paraId="52AA322B" w14:textId="77777777" w:rsidR="00102125" w:rsidRPr="00A31077" w:rsidRDefault="00102125" w:rsidP="008134D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tbl>
            <w:tblPr>
              <w:tblpPr w:leftFromText="180" w:rightFromText="180" w:vertAnchor="text" w:horzAnchor="margin" w:tblpY="-12809"/>
              <w:tblW w:w="10728" w:type="dxa"/>
              <w:tblLook w:val="04A0" w:firstRow="1" w:lastRow="0" w:firstColumn="1" w:lastColumn="0" w:noHBand="0" w:noVBand="1"/>
            </w:tblPr>
            <w:tblGrid>
              <w:gridCol w:w="10728"/>
            </w:tblGrid>
            <w:tr w:rsidR="00102125" w:rsidRPr="00A31077" w14:paraId="0DB55F42" w14:textId="77777777" w:rsidTr="008134D9">
              <w:trPr>
                <w:trHeight w:val="2083"/>
              </w:trPr>
              <w:tc>
                <w:tcPr>
                  <w:tcW w:w="10728" w:type="dxa"/>
                  <w:hideMark/>
                </w:tcPr>
                <w:p w14:paraId="66538ABD" w14:textId="77777777" w:rsidR="00102125" w:rsidRPr="00A31077" w:rsidRDefault="00102125" w:rsidP="008134D9">
                  <w:pPr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A31077">
                    <w:rPr>
                      <w:rFonts w:ascii="Times New Roman" w:hAnsi="Times New Roman"/>
                      <w:sz w:val="18"/>
                      <w:szCs w:val="18"/>
                    </w:rPr>
                    <w:lastRenderedPageBreak/>
                    <w:t xml:space="preserve">                                                                                                                                                                (</w:t>
                  </w:r>
                  <w:r w:rsidRPr="00A31077">
                    <w:rPr>
                      <w:rFonts w:ascii="Nirmala UI" w:hAnsi="Nirmala UI" w:cs="Nirmala UI"/>
                      <w:sz w:val="18"/>
                      <w:szCs w:val="18"/>
                    </w:rPr>
                    <w:t>সংযক্তি</w:t>
                  </w:r>
                  <w:r w:rsidRPr="00A31077">
                    <w:rPr>
                      <w:rFonts w:ascii="Times New Roman" w:hAnsi="Times New Roman"/>
                      <w:sz w:val="18"/>
                      <w:szCs w:val="18"/>
                    </w:rPr>
                    <w:t>-</w:t>
                  </w:r>
                  <w:r w:rsidRPr="00A31077">
                    <w:rPr>
                      <w:rFonts w:ascii="Nirmala UI" w:hAnsi="Nirmala UI" w:cs="Nirmala UI"/>
                      <w:sz w:val="18"/>
                      <w:szCs w:val="18"/>
                    </w:rPr>
                    <w:t>১</w:t>
                  </w:r>
                  <w:r w:rsidRPr="00A31077">
                    <w:rPr>
                      <w:rFonts w:ascii="Times New Roman" w:hAnsi="Times New Roman"/>
                      <w:sz w:val="18"/>
                      <w:szCs w:val="18"/>
                    </w:rPr>
                    <w:t>)</w:t>
                  </w:r>
                </w:p>
                <w:tbl>
                  <w:tblPr>
                    <w:tblpPr w:leftFromText="180" w:rightFromText="180" w:vertAnchor="text" w:horzAnchor="page" w:tblpX="446" w:tblpY="1610"/>
                    <w:tblOverlap w:val="never"/>
                    <w:tblW w:w="9323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502"/>
                    <w:gridCol w:w="993"/>
                    <w:gridCol w:w="1958"/>
                    <w:gridCol w:w="843"/>
                    <w:gridCol w:w="1009"/>
                    <w:gridCol w:w="1122"/>
                    <w:gridCol w:w="768"/>
                    <w:gridCol w:w="1037"/>
                    <w:gridCol w:w="1091"/>
                  </w:tblGrid>
                  <w:tr w:rsidR="00330656" w:rsidRPr="00A31077" w14:paraId="419E2622" w14:textId="66FA4B95" w:rsidTr="00777C45">
                    <w:trPr>
                      <w:trHeight w:val="321"/>
                    </w:trPr>
                    <w:tc>
                      <w:tcPr>
                        <w:tcW w:w="502" w:type="dxa"/>
                        <w:shd w:val="clear" w:color="auto" w:fill="auto"/>
                        <w:vAlign w:val="center"/>
                      </w:tcPr>
                      <w:p w14:paraId="2DFE5CD0" w14:textId="77777777" w:rsidR="00330656" w:rsidRPr="00A31077" w:rsidRDefault="00330656" w:rsidP="008134D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cs/>
                            <w:lang w:bidi="bn-IN"/>
                          </w:rPr>
                        </w:pPr>
                        <w:r w:rsidRPr="00A31077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cs/>
                            <w:lang w:bidi="bn-IN"/>
                          </w:rPr>
                          <w:t>SI. No.</w:t>
                        </w:r>
                      </w:p>
                    </w:tc>
                    <w:tc>
                      <w:tcPr>
                        <w:tcW w:w="993" w:type="dxa"/>
                        <w:shd w:val="clear" w:color="auto" w:fill="auto"/>
                        <w:vAlign w:val="center"/>
                      </w:tcPr>
                      <w:p w14:paraId="123B5D79" w14:textId="77777777" w:rsidR="00330656" w:rsidRPr="00A31077" w:rsidRDefault="00330656" w:rsidP="008134D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</w:pPr>
                        <w:r w:rsidRPr="00A31077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  <w:t>Circle/ Division Name</w:t>
                        </w:r>
                      </w:p>
                    </w:tc>
                    <w:tc>
                      <w:tcPr>
                        <w:tcW w:w="1958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0A7DB07E" w14:textId="77777777" w:rsidR="00330656" w:rsidRPr="00A31077" w:rsidRDefault="00330656" w:rsidP="008134D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</w:pPr>
                        <w:r w:rsidRPr="00A31077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  <w:t>Project Name</w:t>
                        </w:r>
                      </w:p>
                    </w:tc>
                    <w:tc>
                      <w:tcPr>
                        <w:tcW w:w="843" w:type="dxa"/>
                        <w:tcBorders>
                          <w:lef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12E89AD5" w14:textId="77777777" w:rsidR="00330656" w:rsidRPr="00A31077" w:rsidRDefault="00330656" w:rsidP="008134D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</w:pPr>
                        <w:r w:rsidRPr="00A31077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  <w:t>Total No. of Design Work</w:t>
                        </w:r>
                      </w:p>
                    </w:tc>
                    <w:tc>
                      <w:tcPr>
                        <w:tcW w:w="1009" w:type="dxa"/>
                        <w:shd w:val="clear" w:color="auto" w:fill="auto"/>
                        <w:vAlign w:val="center"/>
                      </w:tcPr>
                      <w:p w14:paraId="008894AE" w14:textId="77777777" w:rsidR="00330656" w:rsidRPr="00A31077" w:rsidRDefault="00330656" w:rsidP="008134D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</w:pPr>
                        <w:r w:rsidRPr="00A31077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  <w:t>Ongoing Design Work</w:t>
                        </w:r>
                      </w:p>
                    </w:tc>
                    <w:tc>
                      <w:tcPr>
                        <w:tcW w:w="1122" w:type="dxa"/>
                        <w:shd w:val="clear" w:color="auto" w:fill="auto"/>
                        <w:vAlign w:val="center"/>
                      </w:tcPr>
                      <w:p w14:paraId="12BC8CA3" w14:textId="14613204" w:rsidR="00330656" w:rsidRPr="00A31077" w:rsidRDefault="00330656" w:rsidP="008134D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</w:pPr>
                        <w:r w:rsidRPr="00A31077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  <w:t xml:space="preserve">Incomplete Data </w:t>
                        </w:r>
                      </w:p>
                    </w:tc>
                    <w:tc>
                      <w:tcPr>
                        <w:tcW w:w="768" w:type="dxa"/>
                      </w:tcPr>
                      <w:p w14:paraId="666C103F" w14:textId="6A2737EB" w:rsidR="00330656" w:rsidRPr="00A31077" w:rsidRDefault="00330656" w:rsidP="008134D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</w:pPr>
                        <w:r w:rsidRPr="00A31077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  <w:t>Draft Design Sent</w:t>
                        </w:r>
                      </w:p>
                      <w:p w14:paraId="5AB82DB8" w14:textId="6E8C00F0" w:rsidR="00330656" w:rsidRPr="00A31077" w:rsidRDefault="00330656" w:rsidP="008134D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33" w:type="dxa"/>
                      </w:tcPr>
                      <w:p w14:paraId="66BED27E" w14:textId="427FFC54" w:rsidR="00330656" w:rsidRPr="00A31077" w:rsidRDefault="00330656" w:rsidP="008134D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</w:pPr>
                        <w:r w:rsidRPr="00A31077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  <w:t>Approved Design Work</w:t>
                        </w:r>
                      </w:p>
                    </w:tc>
                    <w:tc>
                      <w:tcPr>
                        <w:tcW w:w="1091" w:type="dxa"/>
                      </w:tcPr>
                      <w:p w14:paraId="13E44C0B" w14:textId="77777777" w:rsidR="00330656" w:rsidRDefault="00330656" w:rsidP="008134D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</w:pPr>
                      </w:p>
                      <w:p w14:paraId="2B327789" w14:textId="2D2231FC" w:rsidR="00330656" w:rsidRPr="00A31077" w:rsidRDefault="00330656" w:rsidP="008134D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  <w:t>Comments</w:t>
                        </w:r>
                      </w:p>
                    </w:tc>
                  </w:tr>
                  <w:tr w:rsidR="00330656" w:rsidRPr="00A31077" w14:paraId="3D43291E" w14:textId="4A208588" w:rsidTr="00777C45">
                    <w:trPr>
                      <w:trHeight w:val="246"/>
                    </w:trPr>
                    <w:tc>
                      <w:tcPr>
                        <w:tcW w:w="502" w:type="dxa"/>
                        <w:shd w:val="clear" w:color="auto" w:fill="auto"/>
                      </w:tcPr>
                      <w:p w14:paraId="6B29B194" w14:textId="77777777" w:rsidR="00330656" w:rsidRPr="00A31077" w:rsidRDefault="00330656" w:rsidP="008134D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A31077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993" w:type="dxa"/>
                        <w:shd w:val="clear" w:color="auto" w:fill="auto"/>
                      </w:tcPr>
                      <w:p w14:paraId="398E62B1" w14:textId="77777777" w:rsidR="00330656" w:rsidRPr="00A31077" w:rsidRDefault="00330656" w:rsidP="008134D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A31077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958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266CF7BE" w14:textId="77777777" w:rsidR="00330656" w:rsidRPr="00A31077" w:rsidRDefault="00330656" w:rsidP="008134D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A31077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843" w:type="dxa"/>
                        <w:tcBorders>
                          <w:left w:val="single" w:sz="4" w:space="0" w:color="auto"/>
                        </w:tcBorders>
                        <w:shd w:val="clear" w:color="auto" w:fill="auto"/>
                      </w:tcPr>
                      <w:p w14:paraId="3D690CE4" w14:textId="77777777" w:rsidR="00330656" w:rsidRPr="00A31077" w:rsidRDefault="00330656" w:rsidP="008134D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A31077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1009" w:type="dxa"/>
                        <w:shd w:val="clear" w:color="auto" w:fill="auto"/>
                      </w:tcPr>
                      <w:p w14:paraId="02204AA4" w14:textId="77777777" w:rsidR="00330656" w:rsidRPr="00A31077" w:rsidRDefault="00330656" w:rsidP="008134D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A31077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5</w:t>
                        </w:r>
                      </w:p>
                    </w:tc>
                    <w:tc>
                      <w:tcPr>
                        <w:tcW w:w="1122" w:type="dxa"/>
                        <w:shd w:val="clear" w:color="auto" w:fill="auto"/>
                      </w:tcPr>
                      <w:p w14:paraId="2BDC37D1" w14:textId="77777777" w:rsidR="00330656" w:rsidRPr="00A31077" w:rsidRDefault="00330656" w:rsidP="008134D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A31077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768" w:type="dxa"/>
                      </w:tcPr>
                      <w:p w14:paraId="3A561649" w14:textId="77777777" w:rsidR="00330656" w:rsidRPr="00A31077" w:rsidRDefault="00330656" w:rsidP="008134D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A31077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7</w:t>
                        </w:r>
                      </w:p>
                    </w:tc>
                    <w:tc>
                      <w:tcPr>
                        <w:tcW w:w="1033" w:type="dxa"/>
                      </w:tcPr>
                      <w:p w14:paraId="13A1B255" w14:textId="77777777" w:rsidR="00330656" w:rsidRPr="00A31077" w:rsidRDefault="00330656" w:rsidP="008134D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A31077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1091" w:type="dxa"/>
                      </w:tcPr>
                      <w:p w14:paraId="5CAF862D" w14:textId="77777777" w:rsidR="00330656" w:rsidRPr="00A31077" w:rsidRDefault="00330656" w:rsidP="008134D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30656" w:rsidRPr="00A31077" w14:paraId="470DE9C9" w14:textId="54BB4908" w:rsidTr="00777C45">
                    <w:trPr>
                      <w:trHeight w:val="246"/>
                    </w:trPr>
                    <w:tc>
                      <w:tcPr>
                        <w:tcW w:w="8232" w:type="dxa"/>
                        <w:gridSpan w:val="8"/>
                        <w:tcBorders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548D2D41" w14:textId="77777777" w:rsidR="00330656" w:rsidRPr="00A31077" w:rsidRDefault="00330656" w:rsidP="008134D9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</w:pPr>
                        <w:r w:rsidRPr="00A31077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  <w:t xml:space="preserve">Circle: </w:t>
                        </w:r>
                        <w:proofErr w:type="spellStart"/>
                        <w:r w:rsidRPr="00A31077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  <w:t>Jashore</w:t>
                        </w:r>
                        <w:proofErr w:type="spellEnd"/>
                        <w:r w:rsidRPr="00A31077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  <w:t xml:space="preserve"> O &amp; M Circle</w:t>
                        </w:r>
                      </w:p>
                    </w:tc>
                    <w:tc>
                      <w:tcPr>
                        <w:tcW w:w="1091" w:type="dxa"/>
                        <w:tcBorders>
                          <w:right w:val="single" w:sz="4" w:space="0" w:color="auto"/>
                        </w:tcBorders>
                      </w:tcPr>
                      <w:p w14:paraId="2FEDAC32" w14:textId="77777777" w:rsidR="00330656" w:rsidRPr="00A31077" w:rsidRDefault="00330656" w:rsidP="008134D9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172FE" w:rsidRPr="00A31077" w14:paraId="64CC10D9" w14:textId="4BF3D068" w:rsidTr="00777C45">
                    <w:trPr>
                      <w:trHeight w:val="352"/>
                    </w:trPr>
                    <w:tc>
                      <w:tcPr>
                        <w:tcW w:w="502" w:type="dxa"/>
                        <w:vMerge w:val="restart"/>
                        <w:shd w:val="clear" w:color="auto" w:fill="auto"/>
                        <w:vAlign w:val="center"/>
                      </w:tcPr>
                      <w:p w14:paraId="7BCE8F52" w14:textId="77777777" w:rsidR="000172FE" w:rsidRPr="00C21962" w:rsidRDefault="000172FE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21962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1.</w:t>
                        </w:r>
                      </w:p>
                    </w:tc>
                    <w:tc>
                      <w:tcPr>
                        <w:tcW w:w="993" w:type="dxa"/>
                        <w:vMerge w:val="restart"/>
                        <w:shd w:val="clear" w:color="auto" w:fill="auto"/>
                      </w:tcPr>
                      <w:p w14:paraId="3E5D2BAF" w14:textId="77777777" w:rsidR="000172FE" w:rsidRPr="00C21962" w:rsidRDefault="000172FE" w:rsidP="00102125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6"/>
                            <w:szCs w:val="16"/>
                            <w:cs/>
                            <w:lang w:bidi="bn-IN"/>
                          </w:rPr>
                        </w:pPr>
                      </w:p>
                      <w:p w14:paraId="1761ABD3" w14:textId="77777777" w:rsidR="000172FE" w:rsidRPr="00C21962" w:rsidRDefault="000172FE" w:rsidP="00102125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6"/>
                            <w:szCs w:val="16"/>
                            <w:cs/>
                            <w:lang w:bidi="bn-IN"/>
                          </w:rPr>
                        </w:pPr>
                      </w:p>
                      <w:p w14:paraId="19096990" w14:textId="77777777" w:rsidR="000172FE" w:rsidRPr="00C21962" w:rsidRDefault="000172FE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cs/>
                            <w:lang w:bidi="bn-IN"/>
                          </w:rPr>
                        </w:pPr>
                        <w:r w:rsidRPr="00C21962">
                          <w:rPr>
                            <w:rFonts w:ascii="Times New Roman" w:hAnsi="Times New Roman"/>
                            <w:sz w:val="16"/>
                            <w:szCs w:val="16"/>
                            <w:cs/>
                            <w:lang w:bidi="bn-IN"/>
                          </w:rPr>
                          <w:t>Jashore</w:t>
                        </w:r>
                      </w:p>
                      <w:p w14:paraId="19237DBA" w14:textId="77777777" w:rsidR="000172FE" w:rsidRPr="00C21962" w:rsidRDefault="000172FE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cs/>
                            <w:lang w:bidi="bn-IN"/>
                          </w:rPr>
                        </w:pPr>
                        <w:r w:rsidRPr="00C21962">
                          <w:rPr>
                            <w:rFonts w:ascii="Times New Roman" w:hAnsi="Times New Roman"/>
                            <w:sz w:val="16"/>
                            <w:szCs w:val="16"/>
                            <w:cs/>
                            <w:lang w:bidi="bn-IN"/>
                          </w:rPr>
                          <w:t>O &amp; M Division</w:t>
                        </w:r>
                      </w:p>
                    </w:tc>
                    <w:tc>
                      <w:tcPr>
                        <w:tcW w:w="1958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30D594C4" w14:textId="66FDC5AE" w:rsidR="000172FE" w:rsidRPr="00C21962" w:rsidRDefault="000172FE" w:rsidP="00102125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21962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 xml:space="preserve">Drainage Improvement of </w:t>
                        </w:r>
                        <w:proofErr w:type="spellStart"/>
                        <w:r w:rsidRPr="00C21962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Bhairab</w:t>
                        </w:r>
                        <w:proofErr w:type="spellEnd"/>
                        <w:r w:rsidRPr="00C21962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 xml:space="preserve"> River</w:t>
                        </w:r>
                      </w:p>
                    </w:tc>
                    <w:tc>
                      <w:tcPr>
                        <w:tcW w:w="843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0CB8F960" w14:textId="77777777" w:rsidR="000172FE" w:rsidRPr="00C21962" w:rsidRDefault="000172FE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21962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02</w:t>
                        </w:r>
                      </w:p>
                    </w:tc>
                    <w:tc>
                      <w:tcPr>
                        <w:tcW w:w="1009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2F439282" w14:textId="77777777" w:rsidR="000172FE" w:rsidRPr="00C21962" w:rsidRDefault="000172FE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21962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00</w:t>
                        </w:r>
                      </w:p>
                    </w:tc>
                    <w:tc>
                      <w:tcPr>
                        <w:tcW w:w="1122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4E585104" w14:textId="009AF723" w:rsidR="000172FE" w:rsidRPr="00C21962" w:rsidRDefault="000172FE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cs/>
                            <w:lang w:bidi="bn-IN"/>
                          </w:rPr>
                        </w:pPr>
                      </w:p>
                    </w:tc>
                    <w:tc>
                      <w:tcPr>
                        <w:tcW w:w="768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2D28E919" w14:textId="77777777" w:rsidR="000172FE" w:rsidRPr="00C21962" w:rsidRDefault="000172FE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15832FC3" w14:textId="3D1F4AA7" w:rsidR="000172FE" w:rsidRPr="00C21962" w:rsidRDefault="000172FE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  <w:r w:rsidRPr="00C21962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02</w:t>
                        </w:r>
                      </w:p>
                    </w:tc>
                    <w:tc>
                      <w:tcPr>
                        <w:tcW w:w="1091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638F023E" w14:textId="77777777" w:rsidR="000172FE" w:rsidRPr="00C21962" w:rsidRDefault="000172FE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</w:p>
                    </w:tc>
                  </w:tr>
                  <w:tr w:rsidR="000172FE" w:rsidRPr="00A31077" w14:paraId="61E35BA7" w14:textId="0055E3E9" w:rsidTr="00777C45">
                    <w:trPr>
                      <w:trHeight w:val="161"/>
                    </w:trPr>
                    <w:tc>
                      <w:tcPr>
                        <w:tcW w:w="502" w:type="dxa"/>
                        <w:vMerge/>
                        <w:shd w:val="clear" w:color="auto" w:fill="auto"/>
                        <w:vAlign w:val="center"/>
                      </w:tcPr>
                      <w:p w14:paraId="03AF39D7" w14:textId="77777777" w:rsidR="000172FE" w:rsidRPr="00C21962" w:rsidRDefault="000172FE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93" w:type="dxa"/>
                        <w:vMerge/>
                        <w:shd w:val="clear" w:color="auto" w:fill="auto"/>
                      </w:tcPr>
                      <w:p w14:paraId="744A9AE2" w14:textId="77777777" w:rsidR="000172FE" w:rsidRPr="00C21962" w:rsidRDefault="000172FE" w:rsidP="00102125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6"/>
                            <w:szCs w:val="16"/>
                            <w:cs/>
                            <w:lang w:bidi="bn-IN"/>
                          </w:rPr>
                        </w:pPr>
                      </w:p>
                    </w:tc>
                    <w:tc>
                      <w:tcPr>
                        <w:tcW w:w="1958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6D24CFA1" w14:textId="77777777" w:rsidR="000172FE" w:rsidRPr="00C21962" w:rsidRDefault="000172FE" w:rsidP="00102125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21962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 xml:space="preserve">Water Logging Removal of </w:t>
                        </w:r>
                        <w:proofErr w:type="spellStart"/>
                        <w:r w:rsidRPr="00C21962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Bhabadaha</w:t>
                        </w:r>
                        <w:proofErr w:type="spellEnd"/>
                      </w:p>
                    </w:tc>
                    <w:tc>
                      <w:tcPr>
                        <w:tcW w:w="8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383E3353" w14:textId="77777777" w:rsidR="000172FE" w:rsidRPr="00C21962" w:rsidRDefault="000172FE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21962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01</w:t>
                        </w:r>
                      </w:p>
                    </w:tc>
                    <w:tc>
                      <w:tcPr>
                        <w:tcW w:w="1009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4543B6EB" w14:textId="77777777" w:rsidR="000172FE" w:rsidRPr="00C21962" w:rsidRDefault="000172FE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21962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00</w:t>
                        </w:r>
                      </w:p>
                    </w:tc>
                    <w:tc>
                      <w:tcPr>
                        <w:tcW w:w="1122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51CD1EF3" w14:textId="5407B01D" w:rsidR="000172FE" w:rsidRPr="00C21962" w:rsidRDefault="000172FE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</w:p>
                    </w:tc>
                    <w:tc>
                      <w:tcPr>
                        <w:tcW w:w="768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4529385A" w14:textId="77777777" w:rsidR="000172FE" w:rsidRPr="00C21962" w:rsidRDefault="000172FE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5963B9FF" w14:textId="747FAAC0" w:rsidR="000172FE" w:rsidRPr="00C21962" w:rsidRDefault="000172FE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  <w:r w:rsidRPr="00C21962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01</w:t>
                        </w:r>
                      </w:p>
                    </w:tc>
                    <w:tc>
                      <w:tcPr>
                        <w:tcW w:w="1091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7A151DE2" w14:textId="77777777" w:rsidR="000172FE" w:rsidRPr="00C21962" w:rsidRDefault="000172FE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</w:p>
                    </w:tc>
                  </w:tr>
                  <w:tr w:rsidR="000172FE" w:rsidRPr="00A31077" w14:paraId="61AB1A66" w14:textId="172868CF" w:rsidTr="00777C45">
                    <w:trPr>
                      <w:trHeight w:val="486"/>
                    </w:trPr>
                    <w:tc>
                      <w:tcPr>
                        <w:tcW w:w="502" w:type="dxa"/>
                        <w:vMerge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6A4004B6" w14:textId="77777777" w:rsidR="000172FE" w:rsidRPr="00C21962" w:rsidRDefault="000172FE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93" w:type="dxa"/>
                        <w:vMerge/>
                        <w:tcBorders>
                          <w:bottom w:val="single" w:sz="4" w:space="0" w:color="auto"/>
                        </w:tcBorders>
                        <w:shd w:val="clear" w:color="auto" w:fill="auto"/>
                      </w:tcPr>
                      <w:p w14:paraId="35019B4D" w14:textId="77777777" w:rsidR="000172FE" w:rsidRPr="00C21962" w:rsidRDefault="000172FE" w:rsidP="00102125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6"/>
                            <w:szCs w:val="16"/>
                            <w:cs/>
                            <w:lang w:bidi="bn-IN"/>
                          </w:rPr>
                        </w:pPr>
                      </w:p>
                    </w:tc>
                    <w:tc>
                      <w:tcPr>
                        <w:tcW w:w="1958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19AFA301" w14:textId="6CBC023E" w:rsidR="000172FE" w:rsidRPr="00C21962" w:rsidRDefault="000172FE" w:rsidP="00102125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21962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 xml:space="preserve">Drainage Congestion Removal from </w:t>
                        </w:r>
                        <w:proofErr w:type="spellStart"/>
                        <w:r w:rsidRPr="00C21962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Kobadak</w:t>
                        </w:r>
                        <w:proofErr w:type="spellEnd"/>
                        <w:r w:rsid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 xml:space="preserve"> </w:t>
                        </w:r>
                        <w:r w:rsidRPr="00C21962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River (Phase-2)</w:t>
                        </w:r>
                      </w:p>
                    </w:tc>
                    <w:tc>
                      <w:tcPr>
                        <w:tcW w:w="8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020D2287" w14:textId="371FE834" w:rsidR="000172FE" w:rsidRPr="00C21962" w:rsidRDefault="000172FE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21962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3</w:t>
                        </w:r>
                        <w:r w:rsidR="005B2748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009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4CF23B42" w14:textId="42BD5969" w:rsidR="000172FE" w:rsidRPr="00C21962" w:rsidRDefault="000172FE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21962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0</w:t>
                        </w:r>
                        <w:r w:rsidR="005B2748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122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03D81EE3" w14:textId="45FC1D6E" w:rsidR="000172FE" w:rsidRPr="00C21962" w:rsidRDefault="000172FE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</w:p>
                    </w:tc>
                    <w:tc>
                      <w:tcPr>
                        <w:tcW w:w="768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15258EA8" w14:textId="77777777" w:rsidR="000172FE" w:rsidRPr="00C21962" w:rsidRDefault="000172FE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5CDE929B" w14:textId="60C68FE5" w:rsidR="000172FE" w:rsidRPr="00C21962" w:rsidRDefault="000172FE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  <w:r w:rsidRPr="00C21962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37</w:t>
                        </w:r>
                      </w:p>
                    </w:tc>
                    <w:tc>
                      <w:tcPr>
                        <w:tcW w:w="1091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03207718" w14:textId="77777777" w:rsidR="000172FE" w:rsidRPr="00C21962" w:rsidRDefault="000172FE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</w:p>
                      <w:p w14:paraId="0F52E9D8" w14:textId="77777777" w:rsidR="000172FE" w:rsidRPr="00C21962" w:rsidRDefault="000172FE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</w:p>
                      <w:p w14:paraId="407C105A" w14:textId="77777777" w:rsidR="000172FE" w:rsidRPr="00C21962" w:rsidRDefault="000172FE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</w:p>
                      <w:p w14:paraId="076F9345" w14:textId="77777777" w:rsidR="000172FE" w:rsidRPr="00C21962" w:rsidRDefault="000172FE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</w:p>
                      <w:p w14:paraId="044978E3" w14:textId="728C3238" w:rsidR="000172FE" w:rsidRPr="00C21962" w:rsidRDefault="000172FE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</w:p>
                    </w:tc>
                  </w:tr>
                  <w:tr w:rsidR="000172FE" w:rsidRPr="00A31077" w14:paraId="24A1CD45" w14:textId="77777777" w:rsidTr="00777C45">
                    <w:trPr>
                      <w:trHeight w:val="131"/>
                    </w:trPr>
                    <w:tc>
                      <w:tcPr>
                        <w:tcW w:w="1495" w:type="dxa"/>
                        <w:gridSpan w:val="2"/>
                        <w:tcBorders>
                          <w:top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3DF267B0" w14:textId="214D2899" w:rsidR="000172FE" w:rsidRPr="00114E60" w:rsidRDefault="00114E60" w:rsidP="00102125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cs/>
                            <w:lang w:bidi="bn-IN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bidi="bn-IN"/>
                          </w:rPr>
                          <w:t xml:space="preserve">         </w:t>
                        </w:r>
                        <w:r w:rsidRPr="00114E60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>Sub Total</w:t>
                        </w:r>
                      </w:p>
                    </w:tc>
                    <w:tc>
                      <w:tcPr>
                        <w:tcW w:w="1958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1780A0A9" w14:textId="77777777" w:rsidR="000172FE" w:rsidRPr="00A31077" w:rsidRDefault="000172FE" w:rsidP="00102125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3CA03615" w14:textId="4500D762" w:rsidR="000172FE" w:rsidRPr="00650EA5" w:rsidRDefault="00650EA5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</w:pPr>
                        <w:r w:rsidRPr="00650EA5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  <w:t>4</w:t>
                        </w:r>
                        <w:r w:rsidR="00E63FDF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009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6947906E" w14:textId="427EB634" w:rsidR="000172FE" w:rsidRPr="00650EA5" w:rsidRDefault="00650EA5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</w:pPr>
                        <w:r w:rsidRPr="00650EA5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  <w:t>0</w:t>
                        </w:r>
                        <w:r w:rsidR="00E63FDF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122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797CACC4" w14:textId="77777777" w:rsidR="000172FE" w:rsidRPr="00650EA5" w:rsidRDefault="000172FE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</w:pPr>
                      </w:p>
                    </w:tc>
                    <w:tc>
                      <w:tcPr>
                        <w:tcW w:w="768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3EFCCF1E" w14:textId="77777777" w:rsidR="000172FE" w:rsidRPr="00650EA5" w:rsidRDefault="000172FE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03A28BBE" w14:textId="16072473" w:rsidR="000172FE" w:rsidRPr="00650EA5" w:rsidRDefault="00650EA5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</w:pPr>
                        <w:r w:rsidRPr="00650EA5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>40</w:t>
                        </w:r>
                      </w:p>
                    </w:tc>
                    <w:tc>
                      <w:tcPr>
                        <w:tcW w:w="1091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0DD7A356" w14:textId="77777777" w:rsidR="000172FE" w:rsidRDefault="000172FE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bidi="bn-IN"/>
                          </w:rPr>
                        </w:pPr>
                      </w:p>
                    </w:tc>
                  </w:tr>
                  <w:tr w:rsidR="00330656" w:rsidRPr="00A31077" w14:paraId="0D09050B" w14:textId="11AF4BF9" w:rsidTr="00777C45">
                    <w:trPr>
                      <w:trHeight w:val="335"/>
                    </w:trPr>
                    <w:tc>
                      <w:tcPr>
                        <w:tcW w:w="502" w:type="dxa"/>
                        <w:vMerge w:val="restart"/>
                        <w:shd w:val="clear" w:color="auto" w:fill="auto"/>
                        <w:vAlign w:val="center"/>
                      </w:tcPr>
                      <w:p w14:paraId="7C20AFF1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2.</w:t>
                        </w:r>
                      </w:p>
                    </w:tc>
                    <w:tc>
                      <w:tcPr>
                        <w:tcW w:w="993" w:type="dxa"/>
                        <w:vMerge w:val="restart"/>
                        <w:shd w:val="clear" w:color="auto" w:fill="auto"/>
                      </w:tcPr>
                      <w:p w14:paraId="0D0A982E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cs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cs/>
                            <w:lang w:bidi="bn-IN"/>
                          </w:rPr>
                          <w:t>Narail</w:t>
                        </w:r>
                      </w:p>
                      <w:p w14:paraId="6A7CD847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cs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cs/>
                            <w:lang w:bidi="bn-IN"/>
                          </w:rPr>
                          <w:t>O &amp; M Division</w:t>
                        </w:r>
                      </w:p>
                    </w:tc>
                    <w:tc>
                      <w:tcPr>
                        <w:tcW w:w="1958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52820524" w14:textId="77777777" w:rsidR="00330656" w:rsidRPr="00C87E3A" w:rsidRDefault="00330656" w:rsidP="00102125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6"/>
                            <w:szCs w:val="16"/>
                            <w:cs/>
                            <w:lang w:bidi="bn-IN"/>
                          </w:rPr>
                        </w:pPr>
                        <w:proofErr w:type="spellStart"/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Modhumoti-Nabaganga</w:t>
                        </w:r>
                        <w:proofErr w:type="spellEnd"/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43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610C1EC0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cs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07</w:t>
                        </w:r>
                      </w:p>
                    </w:tc>
                    <w:tc>
                      <w:tcPr>
                        <w:tcW w:w="1009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2904A270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cs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00</w:t>
                        </w:r>
                      </w:p>
                    </w:tc>
                    <w:tc>
                      <w:tcPr>
                        <w:tcW w:w="1122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31D871BD" w14:textId="7401E28B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768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7FA3A572" w14:textId="77777777" w:rsidR="00330656" w:rsidRPr="00C87E3A" w:rsidRDefault="00330656" w:rsidP="002D645A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  <w:p w14:paraId="4D853ACA" w14:textId="0CC8EC64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01</w:t>
                        </w:r>
                      </w:p>
                      <w:p w14:paraId="57902B56" w14:textId="58D494D7" w:rsidR="00330656" w:rsidRPr="00C87E3A" w:rsidRDefault="00330656" w:rsidP="00842055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50DB6D9D" w14:textId="3C8B1FAE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06</w:t>
                        </w:r>
                      </w:p>
                    </w:tc>
                    <w:tc>
                      <w:tcPr>
                        <w:tcW w:w="1091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0D024915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330656" w:rsidRPr="00A31077" w14:paraId="436B59E3" w14:textId="2BBA51E5" w:rsidTr="00777C45">
                    <w:trPr>
                      <w:trHeight w:val="303"/>
                    </w:trPr>
                    <w:tc>
                      <w:tcPr>
                        <w:tcW w:w="502" w:type="dxa"/>
                        <w:vMerge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2E1324C7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93" w:type="dxa"/>
                        <w:vMerge/>
                        <w:tcBorders>
                          <w:bottom w:val="single" w:sz="4" w:space="0" w:color="auto"/>
                        </w:tcBorders>
                        <w:shd w:val="clear" w:color="auto" w:fill="auto"/>
                      </w:tcPr>
                      <w:p w14:paraId="2F76BF75" w14:textId="77777777" w:rsidR="00330656" w:rsidRPr="00C87E3A" w:rsidRDefault="00330656" w:rsidP="00102125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6"/>
                            <w:szCs w:val="16"/>
                            <w:cs/>
                            <w:lang w:bidi="bn-IN"/>
                          </w:rPr>
                        </w:pPr>
                      </w:p>
                    </w:tc>
                    <w:tc>
                      <w:tcPr>
                        <w:tcW w:w="1958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799BCB2F" w14:textId="77777777" w:rsidR="00330656" w:rsidRPr="00C87E3A" w:rsidRDefault="00330656" w:rsidP="00102125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Others</w:t>
                        </w:r>
                      </w:p>
                    </w:tc>
                    <w:tc>
                      <w:tcPr>
                        <w:tcW w:w="8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68CEC88D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cs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06</w:t>
                        </w:r>
                      </w:p>
                    </w:tc>
                    <w:tc>
                      <w:tcPr>
                        <w:tcW w:w="1009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5FF0BA70" w14:textId="27A1DB8A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0</w:t>
                        </w:r>
                        <w:r w:rsidR="00E63FDF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1</w:t>
                        </w:r>
                      </w:p>
                    </w:tc>
                    <w:tc>
                      <w:tcPr>
                        <w:tcW w:w="1122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312D4623" w14:textId="075CE9AF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768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30E87253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6076AA2D" w14:textId="0BC4A9AA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0</w:t>
                        </w:r>
                        <w:r w:rsidR="00E63FD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091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17296D87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  <w:p w14:paraId="25E47890" w14:textId="44554AF5" w:rsidR="00E16992" w:rsidRPr="00C87E3A" w:rsidRDefault="00E16992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E16992" w:rsidRPr="00A31077" w14:paraId="2ED3CC83" w14:textId="77777777" w:rsidTr="00777C45">
                    <w:trPr>
                      <w:trHeight w:val="100"/>
                    </w:trPr>
                    <w:tc>
                      <w:tcPr>
                        <w:tcW w:w="1495" w:type="dxa"/>
                        <w:gridSpan w:val="2"/>
                        <w:tcBorders>
                          <w:top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489D53F7" w14:textId="6DB0C9EC" w:rsidR="00E16992" w:rsidRPr="00A31077" w:rsidRDefault="00650EA5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cs/>
                            <w:lang w:bidi="bn-IN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 xml:space="preserve">          </w:t>
                        </w:r>
                        <w:r w:rsidR="00114E60" w:rsidRPr="00114E60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>Sub Total</w:t>
                        </w:r>
                      </w:p>
                    </w:tc>
                    <w:tc>
                      <w:tcPr>
                        <w:tcW w:w="1958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56AB149A" w14:textId="77777777" w:rsidR="00E16992" w:rsidRPr="00A31077" w:rsidRDefault="00E16992" w:rsidP="00102125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8"/>
                            <w:szCs w:val="18"/>
                            <w:lang w:bidi="bn-IN"/>
                          </w:rPr>
                        </w:pPr>
                      </w:p>
                    </w:tc>
                    <w:tc>
                      <w:tcPr>
                        <w:tcW w:w="843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7C424B08" w14:textId="5271D3DD" w:rsidR="00E16992" w:rsidRPr="00650EA5" w:rsidRDefault="00650EA5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</w:pPr>
                        <w:r w:rsidRPr="00650EA5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>13</w:t>
                        </w:r>
                      </w:p>
                    </w:tc>
                    <w:tc>
                      <w:tcPr>
                        <w:tcW w:w="1009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1645721D" w14:textId="707EF386" w:rsidR="00E16992" w:rsidRPr="00650EA5" w:rsidRDefault="00650EA5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</w:pPr>
                        <w:r w:rsidRPr="00650EA5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>0</w:t>
                        </w:r>
                        <w:r w:rsidR="00E63FDF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>1</w:t>
                        </w:r>
                      </w:p>
                    </w:tc>
                    <w:tc>
                      <w:tcPr>
                        <w:tcW w:w="1122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01376DEC" w14:textId="77777777" w:rsidR="00E16992" w:rsidRPr="00650EA5" w:rsidRDefault="00E16992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8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</w:tcPr>
                      <w:p w14:paraId="4680B0BB" w14:textId="57DD4C85" w:rsidR="00E16992" w:rsidRPr="00650EA5" w:rsidRDefault="00650EA5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</w:pPr>
                        <w:r w:rsidRPr="00650EA5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  <w:t>01</w:t>
                        </w:r>
                      </w:p>
                    </w:tc>
                    <w:tc>
                      <w:tcPr>
                        <w:tcW w:w="1033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5208C00A" w14:textId="39D43820" w:rsidR="00E16992" w:rsidRPr="00650EA5" w:rsidRDefault="00650EA5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</w:pPr>
                        <w:r w:rsidRPr="00650EA5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  <w:t>1</w:t>
                        </w:r>
                        <w:r w:rsidR="00E63FDF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091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</w:tcPr>
                      <w:p w14:paraId="34BC173A" w14:textId="77777777" w:rsidR="00E16992" w:rsidRDefault="00E16992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30656" w:rsidRPr="00A31077" w14:paraId="2D45C4B4" w14:textId="48F1F2E5" w:rsidTr="00777C45">
                    <w:trPr>
                      <w:trHeight w:val="371"/>
                    </w:trPr>
                    <w:tc>
                      <w:tcPr>
                        <w:tcW w:w="502" w:type="dxa"/>
                        <w:vMerge w:val="restart"/>
                        <w:shd w:val="clear" w:color="auto" w:fill="auto"/>
                        <w:vAlign w:val="center"/>
                      </w:tcPr>
                      <w:p w14:paraId="086435A1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3.</w:t>
                        </w:r>
                      </w:p>
                    </w:tc>
                    <w:tc>
                      <w:tcPr>
                        <w:tcW w:w="993" w:type="dxa"/>
                        <w:vMerge w:val="restart"/>
                        <w:shd w:val="clear" w:color="auto" w:fill="auto"/>
                      </w:tcPr>
                      <w:p w14:paraId="076A2501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Khulna</w:t>
                        </w:r>
                      </w:p>
                      <w:p w14:paraId="0E1A3DBB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O &amp; M Division-1</w:t>
                        </w:r>
                      </w:p>
                    </w:tc>
                    <w:tc>
                      <w:tcPr>
                        <w:tcW w:w="1958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1FBEE269" w14:textId="77777777" w:rsidR="00330656" w:rsidRPr="00C87E3A" w:rsidRDefault="00330656" w:rsidP="00102125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Sheikh Rasel Eco Park</w:t>
                        </w:r>
                      </w:p>
                    </w:tc>
                    <w:tc>
                      <w:tcPr>
                        <w:tcW w:w="843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7900A7D0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03</w:t>
                        </w:r>
                      </w:p>
                    </w:tc>
                    <w:tc>
                      <w:tcPr>
                        <w:tcW w:w="1009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2932D651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cs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00</w:t>
                        </w:r>
                      </w:p>
                    </w:tc>
                    <w:tc>
                      <w:tcPr>
                        <w:tcW w:w="1122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1E54AFBA" w14:textId="127D835E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768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31E6454B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69FD161A" w14:textId="1E4022C1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03</w:t>
                        </w:r>
                      </w:p>
                    </w:tc>
                    <w:tc>
                      <w:tcPr>
                        <w:tcW w:w="1091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05001915" w14:textId="77777777" w:rsidR="00330656" w:rsidRPr="00A31077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24738" w:rsidRPr="00A31077" w14:paraId="235EAF82" w14:textId="77777777" w:rsidTr="00777C45">
                    <w:trPr>
                      <w:trHeight w:val="371"/>
                    </w:trPr>
                    <w:tc>
                      <w:tcPr>
                        <w:tcW w:w="502" w:type="dxa"/>
                        <w:vMerge/>
                        <w:shd w:val="clear" w:color="auto" w:fill="auto"/>
                        <w:vAlign w:val="center"/>
                      </w:tcPr>
                      <w:p w14:paraId="58A86615" w14:textId="77777777" w:rsidR="00524738" w:rsidRPr="00C87E3A" w:rsidRDefault="00524738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93" w:type="dxa"/>
                        <w:vMerge/>
                        <w:shd w:val="clear" w:color="auto" w:fill="auto"/>
                      </w:tcPr>
                      <w:p w14:paraId="4F6113E9" w14:textId="77777777" w:rsidR="00524738" w:rsidRPr="00C87E3A" w:rsidRDefault="00524738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958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5A45BB24" w14:textId="40C29C22" w:rsidR="00524738" w:rsidRPr="00C87E3A" w:rsidRDefault="00EB5F2B" w:rsidP="00102125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 xml:space="preserve">Re-excavation of </w:t>
                        </w:r>
                        <w:r w:rsidR="00191D47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 xml:space="preserve">small rivers, </w:t>
                        </w:r>
                        <w:proofErr w:type="spellStart"/>
                        <w:r w:rsidR="00191D47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khals</w:t>
                        </w:r>
                        <w:proofErr w:type="spellEnd"/>
                        <w:r w:rsidR="00191D47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 xml:space="preserve"> &amp; 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water bodies in 64 District (Phase-2)</w:t>
                        </w:r>
                      </w:p>
                    </w:tc>
                    <w:tc>
                      <w:tcPr>
                        <w:tcW w:w="843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40294AB1" w14:textId="06047DE3" w:rsidR="00524738" w:rsidRPr="00C87E3A" w:rsidRDefault="00191D47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03</w:t>
                        </w:r>
                      </w:p>
                    </w:tc>
                    <w:tc>
                      <w:tcPr>
                        <w:tcW w:w="1009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0B233063" w14:textId="39503622" w:rsidR="00524738" w:rsidRPr="00C87E3A" w:rsidRDefault="00191D47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03</w:t>
                        </w:r>
                      </w:p>
                    </w:tc>
                    <w:tc>
                      <w:tcPr>
                        <w:tcW w:w="1122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6003EF66" w14:textId="77777777" w:rsidR="00524738" w:rsidRPr="00C87E3A" w:rsidRDefault="00524738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768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1204070E" w14:textId="77777777" w:rsidR="00524738" w:rsidRPr="00C87E3A" w:rsidRDefault="00524738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3F8F663F" w14:textId="1D37EFA5" w:rsidR="00524738" w:rsidRPr="00C87E3A" w:rsidRDefault="00191D47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00</w:t>
                        </w:r>
                      </w:p>
                    </w:tc>
                    <w:tc>
                      <w:tcPr>
                        <w:tcW w:w="1091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7B5267A2" w14:textId="77777777" w:rsidR="00524738" w:rsidRPr="00A31077" w:rsidRDefault="00524738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30656" w:rsidRPr="00A31077" w14:paraId="69722C89" w14:textId="6FCEDE98" w:rsidTr="00777C45">
                    <w:trPr>
                      <w:trHeight w:val="324"/>
                    </w:trPr>
                    <w:tc>
                      <w:tcPr>
                        <w:tcW w:w="502" w:type="dxa"/>
                        <w:vMerge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6897FE63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93" w:type="dxa"/>
                        <w:vMerge/>
                        <w:tcBorders>
                          <w:bottom w:val="single" w:sz="4" w:space="0" w:color="auto"/>
                        </w:tcBorders>
                        <w:shd w:val="clear" w:color="auto" w:fill="auto"/>
                      </w:tcPr>
                      <w:p w14:paraId="2A07035E" w14:textId="77777777" w:rsidR="00330656" w:rsidRPr="00C87E3A" w:rsidRDefault="00330656" w:rsidP="00102125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958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6A18FA19" w14:textId="77777777" w:rsidR="00330656" w:rsidRPr="00C87E3A" w:rsidRDefault="00330656" w:rsidP="00102125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Others</w:t>
                        </w:r>
                      </w:p>
                    </w:tc>
                    <w:tc>
                      <w:tcPr>
                        <w:tcW w:w="8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5B3F7FD3" w14:textId="63F9CF9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0</w:t>
                        </w:r>
                        <w:r w:rsidR="00191D47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009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2E17AD53" w14:textId="1EA67795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0</w:t>
                        </w:r>
                        <w:r w:rsidR="00191D47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1</w:t>
                        </w:r>
                      </w:p>
                    </w:tc>
                    <w:tc>
                      <w:tcPr>
                        <w:tcW w:w="1122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5D6123AA" w14:textId="742567BD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768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72A21AC7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4FEA4552" w14:textId="1D81F638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02</w:t>
                        </w:r>
                      </w:p>
                    </w:tc>
                    <w:tc>
                      <w:tcPr>
                        <w:tcW w:w="1091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6E3E4E40" w14:textId="77777777" w:rsidR="00330656" w:rsidRPr="00A31077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E2F6E" w:rsidRPr="00A31077" w14:paraId="07EE25C6" w14:textId="77777777" w:rsidTr="00777C45">
                    <w:trPr>
                      <w:trHeight w:val="111"/>
                    </w:trPr>
                    <w:tc>
                      <w:tcPr>
                        <w:tcW w:w="1495" w:type="dxa"/>
                        <w:gridSpan w:val="2"/>
                        <w:tcBorders>
                          <w:top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40C51A8C" w14:textId="4BA3D84B" w:rsidR="00CE2F6E" w:rsidRPr="00A31077" w:rsidRDefault="00650EA5" w:rsidP="00102125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 xml:space="preserve">          </w:t>
                        </w:r>
                        <w:r w:rsidR="00114E60" w:rsidRPr="00114E60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>Sub Total</w:t>
                        </w:r>
                      </w:p>
                    </w:tc>
                    <w:tc>
                      <w:tcPr>
                        <w:tcW w:w="1958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64983E01" w14:textId="77777777" w:rsidR="00CE2F6E" w:rsidRPr="00650EA5" w:rsidRDefault="00CE2F6E" w:rsidP="00102125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43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3F8FA1B4" w14:textId="750C21B0" w:rsidR="00CE2F6E" w:rsidRPr="00650EA5" w:rsidRDefault="00650EA5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</w:pPr>
                        <w:r w:rsidRPr="00650EA5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  <w:t>0</w:t>
                        </w:r>
                        <w:r w:rsidR="00191D47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  <w:t>9</w:t>
                        </w:r>
                      </w:p>
                    </w:tc>
                    <w:tc>
                      <w:tcPr>
                        <w:tcW w:w="1009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043B3B1B" w14:textId="69A12F8A" w:rsidR="00CE2F6E" w:rsidRPr="00650EA5" w:rsidRDefault="00191D47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>04</w:t>
                        </w:r>
                      </w:p>
                    </w:tc>
                    <w:tc>
                      <w:tcPr>
                        <w:tcW w:w="1122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6F571D93" w14:textId="77777777" w:rsidR="00CE2F6E" w:rsidRPr="00650EA5" w:rsidRDefault="00CE2F6E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68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</w:tcPr>
                      <w:p w14:paraId="7C167507" w14:textId="77777777" w:rsidR="00CE2F6E" w:rsidRPr="00650EA5" w:rsidRDefault="00CE2F6E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04948BA7" w14:textId="3DC419C4" w:rsidR="00CE2F6E" w:rsidRPr="00650EA5" w:rsidRDefault="00650EA5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</w:pPr>
                        <w:r w:rsidRPr="00650EA5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  <w:t>05</w:t>
                        </w:r>
                      </w:p>
                    </w:tc>
                    <w:tc>
                      <w:tcPr>
                        <w:tcW w:w="1091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</w:tcPr>
                      <w:p w14:paraId="51BE2DC1" w14:textId="77777777" w:rsidR="00CE2F6E" w:rsidRPr="00A31077" w:rsidRDefault="00CE2F6E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30656" w:rsidRPr="00A31077" w14:paraId="54C51017" w14:textId="674CCFC7" w:rsidTr="00777C45">
                    <w:trPr>
                      <w:trHeight w:val="56"/>
                    </w:trPr>
                    <w:tc>
                      <w:tcPr>
                        <w:tcW w:w="8232" w:type="dxa"/>
                        <w:gridSpan w:val="8"/>
                        <w:tcBorders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5C236420" w14:textId="77777777" w:rsidR="00330656" w:rsidRPr="00A31077" w:rsidRDefault="00330656" w:rsidP="00102125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</w:pPr>
                        <w:r w:rsidRPr="00A31077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  <w:t>Circle: Khulna O &amp; M Circle</w:t>
                        </w:r>
                      </w:p>
                    </w:tc>
                    <w:tc>
                      <w:tcPr>
                        <w:tcW w:w="1091" w:type="dxa"/>
                        <w:tcBorders>
                          <w:right w:val="single" w:sz="4" w:space="0" w:color="auto"/>
                        </w:tcBorders>
                      </w:tcPr>
                      <w:p w14:paraId="08CC001B" w14:textId="77777777" w:rsidR="00330656" w:rsidRPr="00A31077" w:rsidRDefault="00330656" w:rsidP="00102125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30656" w:rsidRPr="00A31077" w14:paraId="577BABC6" w14:textId="152CB41F" w:rsidTr="00777C45">
                    <w:trPr>
                      <w:trHeight w:val="322"/>
                    </w:trPr>
                    <w:tc>
                      <w:tcPr>
                        <w:tcW w:w="502" w:type="dxa"/>
                        <w:vMerge w:val="restart"/>
                        <w:shd w:val="clear" w:color="auto" w:fill="auto"/>
                        <w:vAlign w:val="center"/>
                      </w:tcPr>
                      <w:p w14:paraId="270734D9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4.</w:t>
                        </w:r>
                      </w:p>
                    </w:tc>
                    <w:tc>
                      <w:tcPr>
                        <w:tcW w:w="993" w:type="dxa"/>
                        <w:vMerge w:val="restart"/>
                        <w:shd w:val="clear" w:color="auto" w:fill="auto"/>
                      </w:tcPr>
                      <w:p w14:paraId="5A833149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Khulna</w:t>
                        </w:r>
                      </w:p>
                      <w:p w14:paraId="7606B028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O &amp; M Division-2</w:t>
                        </w:r>
                      </w:p>
                    </w:tc>
                    <w:tc>
                      <w:tcPr>
                        <w:tcW w:w="1958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79A0EB49" w14:textId="77777777" w:rsidR="00330656" w:rsidRPr="00C87E3A" w:rsidRDefault="00330656" w:rsidP="00102125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6"/>
                            <w:szCs w:val="16"/>
                            <w:cs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cs/>
                            <w:lang w:bidi="bn-IN"/>
                          </w:rPr>
                          <w:t>NDR/ Deposit Work</w:t>
                        </w:r>
                      </w:p>
                    </w:tc>
                    <w:tc>
                      <w:tcPr>
                        <w:tcW w:w="843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2D6F39FE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cs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04</w:t>
                        </w:r>
                      </w:p>
                    </w:tc>
                    <w:tc>
                      <w:tcPr>
                        <w:tcW w:w="1009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1F10A376" w14:textId="1973E193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0</w:t>
                        </w:r>
                        <w:r w:rsidR="00F67E58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122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5C5BA5B4" w14:textId="095243F4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cs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0</w:t>
                        </w:r>
                        <w:r w:rsidR="00F67E58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1</w:t>
                        </w:r>
                      </w:p>
                    </w:tc>
                    <w:tc>
                      <w:tcPr>
                        <w:tcW w:w="768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42F0E14D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2E002AEE" w14:textId="66AADABA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02</w:t>
                        </w:r>
                      </w:p>
                    </w:tc>
                    <w:tc>
                      <w:tcPr>
                        <w:tcW w:w="1091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6F06D875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</w:p>
                    </w:tc>
                  </w:tr>
                  <w:tr w:rsidR="00330656" w:rsidRPr="00A31077" w14:paraId="40EC5D7D" w14:textId="74AB007B" w:rsidTr="00777C45">
                    <w:trPr>
                      <w:trHeight w:val="444"/>
                    </w:trPr>
                    <w:tc>
                      <w:tcPr>
                        <w:tcW w:w="502" w:type="dxa"/>
                        <w:vMerge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3E79B76D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93" w:type="dxa"/>
                        <w:vMerge/>
                        <w:tcBorders>
                          <w:bottom w:val="single" w:sz="4" w:space="0" w:color="auto"/>
                        </w:tcBorders>
                        <w:shd w:val="clear" w:color="auto" w:fill="auto"/>
                      </w:tcPr>
                      <w:p w14:paraId="5E7EAB09" w14:textId="77777777" w:rsidR="00330656" w:rsidRPr="00C87E3A" w:rsidRDefault="00330656" w:rsidP="00102125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958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3C745B53" w14:textId="77777777" w:rsidR="00330656" w:rsidRPr="00C87E3A" w:rsidRDefault="00330656" w:rsidP="00102125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 xml:space="preserve">Protection of </w:t>
                        </w:r>
                        <w:proofErr w:type="spellStart"/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Sundarban</w:t>
                        </w:r>
                        <w:proofErr w:type="spellEnd"/>
                      </w:p>
                      <w:p w14:paraId="56E05DF0" w14:textId="77777777" w:rsidR="00330656" w:rsidRPr="00C87E3A" w:rsidRDefault="00330656" w:rsidP="00102125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6"/>
                            <w:szCs w:val="16"/>
                            <w:cs/>
                            <w:lang w:bidi="bn-IN"/>
                          </w:rPr>
                        </w:pPr>
                      </w:p>
                    </w:tc>
                    <w:tc>
                      <w:tcPr>
                        <w:tcW w:w="8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78809168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01</w:t>
                        </w:r>
                      </w:p>
                    </w:tc>
                    <w:tc>
                      <w:tcPr>
                        <w:tcW w:w="1009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77573F16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00</w:t>
                        </w:r>
                      </w:p>
                    </w:tc>
                    <w:tc>
                      <w:tcPr>
                        <w:tcW w:w="1122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691C1604" w14:textId="2B609CB5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</w:p>
                    </w:tc>
                    <w:tc>
                      <w:tcPr>
                        <w:tcW w:w="768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75858E5D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1FB369BE" w14:textId="439601BD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01</w:t>
                        </w:r>
                      </w:p>
                    </w:tc>
                    <w:tc>
                      <w:tcPr>
                        <w:tcW w:w="1091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5F3E51D0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</w:p>
                    </w:tc>
                  </w:tr>
                  <w:tr w:rsidR="00CE2F6E" w:rsidRPr="00A31077" w14:paraId="1BE8A85F" w14:textId="77777777" w:rsidTr="00777C45">
                    <w:trPr>
                      <w:trHeight w:val="171"/>
                    </w:trPr>
                    <w:tc>
                      <w:tcPr>
                        <w:tcW w:w="1495" w:type="dxa"/>
                        <w:gridSpan w:val="2"/>
                        <w:tcBorders>
                          <w:top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35BD4151" w14:textId="18993737" w:rsidR="00CE2F6E" w:rsidRPr="00A31077" w:rsidRDefault="00650EA5" w:rsidP="00102125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 xml:space="preserve">          </w:t>
                        </w:r>
                        <w:r w:rsidR="00114E60" w:rsidRPr="00114E60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>Sub Total</w:t>
                        </w:r>
                      </w:p>
                    </w:tc>
                    <w:tc>
                      <w:tcPr>
                        <w:tcW w:w="1958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387F98EB" w14:textId="77777777" w:rsidR="00CE2F6E" w:rsidRPr="00A31077" w:rsidRDefault="00CE2F6E" w:rsidP="00102125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8"/>
                            <w:szCs w:val="18"/>
                            <w:lang w:bidi="bn-IN"/>
                          </w:rPr>
                        </w:pPr>
                      </w:p>
                    </w:tc>
                    <w:tc>
                      <w:tcPr>
                        <w:tcW w:w="8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121A36B5" w14:textId="284B048F" w:rsidR="00CE2F6E" w:rsidRPr="00650EA5" w:rsidRDefault="00650EA5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</w:pPr>
                        <w:r w:rsidRPr="00650EA5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>05</w:t>
                        </w:r>
                      </w:p>
                    </w:tc>
                    <w:tc>
                      <w:tcPr>
                        <w:tcW w:w="1009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12B16E3C" w14:textId="2812C5D3" w:rsidR="00CE2F6E" w:rsidRPr="00650EA5" w:rsidRDefault="00F67E58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  <w:t>01</w:t>
                        </w:r>
                      </w:p>
                    </w:tc>
                    <w:tc>
                      <w:tcPr>
                        <w:tcW w:w="1122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3BDEBB47" w14:textId="5641FDE3" w:rsidR="00CE2F6E" w:rsidRPr="00650EA5" w:rsidRDefault="00650EA5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</w:pPr>
                        <w:r w:rsidRPr="00650EA5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>0</w:t>
                        </w:r>
                        <w:r w:rsidR="00F67E58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>1</w:t>
                        </w:r>
                      </w:p>
                    </w:tc>
                    <w:tc>
                      <w:tcPr>
                        <w:tcW w:w="768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</w:tcPr>
                      <w:p w14:paraId="6AC37792" w14:textId="77777777" w:rsidR="00CE2F6E" w:rsidRPr="00650EA5" w:rsidRDefault="00CE2F6E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67CF01A4" w14:textId="609306BF" w:rsidR="00CE2F6E" w:rsidRPr="00650EA5" w:rsidRDefault="00650EA5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</w:pPr>
                        <w:r w:rsidRPr="00650EA5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>03</w:t>
                        </w:r>
                      </w:p>
                    </w:tc>
                    <w:tc>
                      <w:tcPr>
                        <w:tcW w:w="1091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</w:tcPr>
                      <w:p w14:paraId="0B7ED61C" w14:textId="77777777" w:rsidR="00CE2F6E" w:rsidRPr="00A31077" w:rsidRDefault="00CE2F6E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bidi="bn-IN"/>
                          </w:rPr>
                        </w:pPr>
                      </w:p>
                    </w:tc>
                  </w:tr>
                  <w:tr w:rsidR="00330656" w:rsidRPr="00A31077" w14:paraId="7912D8FF" w14:textId="74D57E63" w:rsidTr="00777C45">
                    <w:trPr>
                      <w:trHeight w:val="477"/>
                    </w:trPr>
                    <w:tc>
                      <w:tcPr>
                        <w:tcW w:w="502" w:type="dxa"/>
                        <w:vMerge w:val="restart"/>
                        <w:shd w:val="clear" w:color="auto" w:fill="auto"/>
                        <w:vAlign w:val="center"/>
                      </w:tcPr>
                      <w:p w14:paraId="46CB587B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5.</w:t>
                        </w:r>
                      </w:p>
                    </w:tc>
                    <w:tc>
                      <w:tcPr>
                        <w:tcW w:w="993" w:type="dxa"/>
                        <w:vMerge w:val="restart"/>
                        <w:shd w:val="clear" w:color="auto" w:fill="auto"/>
                      </w:tcPr>
                      <w:p w14:paraId="020E38E2" w14:textId="77777777" w:rsidR="00330656" w:rsidRPr="00C87E3A" w:rsidRDefault="00330656" w:rsidP="00102125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  <w:p w14:paraId="76A8F38A" w14:textId="77777777" w:rsidR="00330656" w:rsidRPr="00C87E3A" w:rsidRDefault="00330656" w:rsidP="00102125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  <w:p w14:paraId="4A93F33D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proofErr w:type="spellStart"/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Satkhira</w:t>
                        </w:r>
                        <w:proofErr w:type="spellEnd"/>
                      </w:p>
                      <w:p w14:paraId="28E7508A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O &amp; M Division-1</w:t>
                        </w:r>
                      </w:p>
                    </w:tc>
                    <w:tc>
                      <w:tcPr>
                        <w:tcW w:w="1958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4D098EC1" w14:textId="77777777" w:rsidR="00330656" w:rsidRPr="00C87E3A" w:rsidRDefault="00330656" w:rsidP="00102125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Rehabilitation of Polder-15</w:t>
                        </w:r>
                      </w:p>
                    </w:tc>
                    <w:tc>
                      <w:tcPr>
                        <w:tcW w:w="843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02B66D0A" w14:textId="4990BD2B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4</w:t>
                        </w:r>
                        <w:r w:rsidR="00FB12A2"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7</w:t>
                        </w:r>
                      </w:p>
                    </w:tc>
                    <w:tc>
                      <w:tcPr>
                        <w:tcW w:w="1009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2B81D3D4" w14:textId="5DC3BE07" w:rsidR="00330656" w:rsidRPr="00C87E3A" w:rsidRDefault="00B0712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cs/>
                            <w:lang w:bidi="bn-IN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05</w:t>
                        </w:r>
                      </w:p>
                    </w:tc>
                    <w:tc>
                      <w:tcPr>
                        <w:tcW w:w="1122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2EA83287" w14:textId="04E63490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cs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0</w:t>
                        </w:r>
                        <w:r w:rsidR="00B07126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2</w:t>
                        </w:r>
                      </w:p>
                    </w:tc>
                    <w:tc>
                      <w:tcPr>
                        <w:tcW w:w="768" w:type="dxa"/>
                        <w:tcBorders>
                          <w:bottom w:val="single" w:sz="4" w:space="0" w:color="auto"/>
                        </w:tcBorders>
                      </w:tcPr>
                      <w:p w14:paraId="05A72C9A" w14:textId="5AA506E7" w:rsidR="00330656" w:rsidRPr="00C87E3A" w:rsidRDefault="00330656" w:rsidP="005F00A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0</w:t>
                        </w:r>
                        <w:r w:rsidR="00B07126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8</w:t>
                        </w:r>
                      </w:p>
                    </w:tc>
                    <w:tc>
                      <w:tcPr>
                        <w:tcW w:w="1033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7966D553" w14:textId="47B50AC0" w:rsidR="00330656" w:rsidRPr="00C87E3A" w:rsidRDefault="00FB12A2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3</w:t>
                        </w:r>
                        <w:r w:rsidR="00B07126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2</w:t>
                        </w:r>
                      </w:p>
                    </w:tc>
                    <w:tc>
                      <w:tcPr>
                        <w:tcW w:w="1091" w:type="dxa"/>
                        <w:tcBorders>
                          <w:bottom w:val="single" w:sz="4" w:space="0" w:color="auto"/>
                        </w:tcBorders>
                      </w:tcPr>
                      <w:p w14:paraId="3D5E9666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</w:p>
                    </w:tc>
                  </w:tr>
                  <w:tr w:rsidR="00330656" w:rsidRPr="00A31077" w14:paraId="51964209" w14:textId="70BC9966" w:rsidTr="00777C45">
                    <w:trPr>
                      <w:trHeight w:val="519"/>
                    </w:trPr>
                    <w:tc>
                      <w:tcPr>
                        <w:tcW w:w="502" w:type="dxa"/>
                        <w:vMerge/>
                        <w:shd w:val="clear" w:color="auto" w:fill="auto"/>
                        <w:vAlign w:val="center"/>
                      </w:tcPr>
                      <w:p w14:paraId="631B949D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93" w:type="dxa"/>
                        <w:vMerge/>
                        <w:shd w:val="clear" w:color="auto" w:fill="auto"/>
                      </w:tcPr>
                      <w:p w14:paraId="34212D1E" w14:textId="77777777" w:rsidR="00330656" w:rsidRPr="00C87E3A" w:rsidRDefault="00330656" w:rsidP="00102125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958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77CCA8D1" w14:textId="77777777" w:rsidR="00330656" w:rsidRPr="00C87E3A" w:rsidRDefault="00330656" w:rsidP="00102125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Drainage Improvement of Polder 1, 2, 6-8 &amp; 6-8(</w:t>
                        </w:r>
                        <w:proofErr w:type="spellStart"/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ext</w:t>
                        </w:r>
                        <w:proofErr w:type="spellEnd"/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)</w:t>
                        </w:r>
                      </w:p>
                      <w:p w14:paraId="017560BA" w14:textId="77777777" w:rsidR="00330656" w:rsidRPr="00C87E3A" w:rsidRDefault="00330656" w:rsidP="00102125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8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0F0C6A5C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009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6A58F408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02</w:t>
                        </w:r>
                      </w:p>
                    </w:tc>
                    <w:tc>
                      <w:tcPr>
                        <w:tcW w:w="1122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7196CD7A" w14:textId="2E15BBDA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</w:p>
                    </w:tc>
                    <w:tc>
                      <w:tcPr>
                        <w:tcW w:w="768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4155BF80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11A066D9" w14:textId="23A52ABC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09</w:t>
                        </w:r>
                      </w:p>
                    </w:tc>
                    <w:tc>
                      <w:tcPr>
                        <w:tcW w:w="1091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0E55CFCD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</w:p>
                    </w:tc>
                  </w:tr>
                  <w:tr w:rsidR="00330656" w:rsidRPr="00A31077" w14:paraId="19F20A28" w14:textId="0D1194C3" w:rsidTr="00777C45">
                    <w:trPr>
                      <w:trHeight w:val="283"/>
                    </w:trPr>
                    <w:tc>
                      <w:tcPr>
                        <w:tcW w:w="502" w:type="dxa"/>
                        <w:vMerge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0C703DBF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93" w:type="dxa"/>
                        <w:vMerge/>
                        <w:tcBorders>
                          <w:bottom w:val="single" w:sz="4" w:space="0" w:color="auto"/>
                        </w:tcBorders>
                        <w:shd w:val="clear" w:color="auto" w:fill="auto"/>
                      </w:tcPr>
                      <w:p w14:paraId="48FD8022" w14:textId="77777777" w:rsidR="00330656" w:rsidRPr="00C87E3A" w:rsidRDefault="00330656" w:rsidP="00102125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958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40297796" w14:textId="77777777" w:rsidR="00330656" w:rsidRPr="00C87E3A" w:rsidRDefault="00330656" w:rsidP="00102125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Others</w:t>
                        </w:r>
                      </w:p>
                    </w:tc>
                    <w:tc>
                      <w:tcPr>
                        <w:tcW w:w="8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11DD8A2A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06</w:t>
                        </w:r>
                      </w:p>
                    </w:tc>
                    <w:tc>
                      <w:tcPr>
                        <w:tcW w:w="1009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7B0A2A79" w14:textId="58A43F16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00</w:t>
                        </w:r>
                      </w:p>
                    </w:tc>
                    <w:tc>
                      <w:tcPr>
                        <w:tcW w:w="1122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500C4D28" w14:textId="31D866DD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02</w:t>
                        </w:r>
                      </w:p>
                    </w:tc>
                    <w:tc>
                      <w:tcPr>
                        <w:tcW w:w="768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02F8D246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1EA779A2" w14:textId="1265392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04</w:t>
                        </w:r>
                      </w:p>
                    </w:tc>
                    <w:tc>
                      <w:tcPr>
                        <w:tcW w:w="1091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1E6AB3DF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</w:p>
                      <w:p w14:paraId="7684B389" w14:textId="06FC76EA" w:rsidR="00066099" w:rsidRPr="00C87E3A" w:rsidRDefault="00066099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</w:p>
                    </w:tc>
                  </w:tr>
                  <w:tr w:rsidR="00066099" w:rsidRPr="00A31077" w14:paraId="1A3E6514" w14:textId="77777777" w:rsidTr="00777C45">
                    <w:trPr>
                      <w:trHeight w:val="121"/>
                    </w:trPr>
                    <w:tc>
                      <w:tcPr>
                        <w:tcW w:w="1495" w:type="dxa"/>
                        <w:gridSpan w:val="2"/>
                        <w:tcBorders>
                          <w:top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482C5AAD" w14:textId="3CC44588" w:rsidR="00066099" w:rsidRPr="00A31077" w:rsidRDefault="00650EA5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 xml:space="preserve">          </w:t>
                        </w:r>
                        <w:r w:rsidR="00114E60" w:rsidRPr="00114E60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>Sub Total</w:t>
                        </w:r>
                      </w:p>
                    </w:tc>
                    <w:tc>
                      <w:tcPr>
                        <w:tcW w:w="1958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689F813A" w14:textId="77777777" w:rsidR="00066099" w:rsidRPr="00A31077" w:rsidRDefault="00066099" w:rsidP="00102125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43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4A2D7ADE" w14:textId="7D1669EA" w:rsidR="00066099" w:rsidRPr="00650EA5" w:rsidRDefault="00650EA5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</w:pPr>
                        <w:r w:rsidRPr="00650EA5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  <w:t>64</w:t>
                        </w:r>
                      </w:p>
                    </w:tc>
                    <w:tc>
                      <w:tcPr>
                        <w:tcW w:w="1009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4DCF6699" w14:textId="70A556DD" w:rsidR="00066099" w:rsidRPr="00650EA5" w:rsidRDefault="00DD3A2B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>07</w:t>
                        </w:r>
                      </w:p>
                    </w:tc>
                    <w:tc>
                      <w:tcPr>
                        <w:tcW w:w="1122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289FCE28" w14:textId="7B224D17" w:rsidR="00066099" w:rsidRPr="00650EA5" w:rsidRDefault="00650EA5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</w:pPr>
                        <w:r w:rsidRPr="00650EA5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>0</w:t>
                        </w:r>
                        <w:r w:rsidR="00DD3A2B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>4</w:t>
                        </w:r>
                      </w:p>
                    </w:tc>
                    <w:tc>
                      <w:tcPr>
                        <w:tcW w:w="768" w:type="dxa"/>
                        <w:tcBorders>
                          <w:top w:val="single" w:sz="4" w:space="0" w:color="auto"/>
                        </w:tcBorders>
                      </w:tcPr>
                      <w:p w14:paraId="15B48E74" w14:textId="5184E4AA" w:rsidR="00066099" w:rsidRPr="00650EA5" w:rsidRDefault="00650EA5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</w:pPr>
                        <w:r w:rsidRPr="00650EA5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>0</w:t>
                        </w:r>
                        <w:r w:rsidR="00DD3A2B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>8</w:t>
                        </w:r>
                      </w:p>
                    </w:tc>
                    <w:tc>
                      <w:tcPr>
                        <w:tcW w:w="1033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4AC9BB47" w14:textId="610FF5A2" w:rsidR="00066099" w:rsidRPr="00650EA5" w:rsidRDefault="00650EA5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</w:pPr>
                        <w:r w:rsidRPr="00650EA5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>4</w:t>
                        </w:r>
                        <w:r w:rsidR="00DD3A2B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>5</w:t>
                        </w:r>
                      </w:p>
                    </w:tc>
                    <w:tc>
                      <w:tcPr>
                        <w:tcW w:w="1091" w:type="dxa"/>
                        <w:tcBorders>
                          <w:top w:val="single" w:sz="4" w:space="0" w:color="auto"/>
                        </w:tcBorders>
                      </w:tcPr>
                      <w:p w14:paraId="3822630B" w14:textId="77777777" w:rsidR="00066099" w:rsidRDefault="00066099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bidi="bn-IN"/>
                          </w:rPr>
                        </w:pPr>
                      </w:p>
                    </w:tc>
                  </w:tr>
                  <w:tr w:rsidR="00330656" w:rsidRPr="00A31077" w14:paraId="28DF9CFD" w14:textId="5BE87F89" w:rsidTr="00777C45">
                    <w:trPr>
                      <w:trHeight w:val="547"/>
                    </w:trPr>
                    <w:tc>
                      <w:tcPr>
                        <w:tcW w:w="502" w:type="dxa"/>
                        <w:vMerge w:val="restart"/>
                        <w:shd w:val="clear" w:color="auto" w:fill="auto"/>
                        <w:vAlign w:val="center"/>
                      </w:tcPr>
                      <w:p w14:paraId="757C63E4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6.</w:t>
                        </w:r>
                      </w:p>
                    </w:tc>
                    <w:tc>
                      <w:tcPr>
                        <w:tcW w:w="993" w:type="dxa"/>
                        <w:vMerge w:val="restart"/>
                        <w:shd w:val="clear" w:color="auto" w:fill="auto"/>
                      </w:tcPr>
                      <w:p w14:paraId="401106FB" w14:textId="77777777" w:rsidR="00330656" w:rsidRPr="00C87E3A" w:rsidRDefault="00330656" w:rsidP="00102125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  <w:p w14:paraId="6845AD6A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  <w:p w14:paraId="541A9A5E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proofErr w:type="spellStart"/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Satkhira</w:t>
                        </w:r>
                        <w:proofErr w:type="spellEnd"/>
                      </w:p>
                      <w:p w14:paraId="1BA0E057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O &amp; M Division-2</w:t>
                        </w:r>
                      </w:p>
                    </w:tc>
                    <w:tc>
                      <w:tcPr>
                        <w:tcW w:w="1958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05CB3B6E" w14:textId="77777777" w:rsidR="00330656" w:rsidRPr="00C87E3A" w:rsidRDefault="00330656" w:rsidP="00102125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Drainage Improvement of Polder 1, 2, 6-8 &amp; 6-8(</w:t>
                        </w:r>
                        <w:proofErr w:type="spellStart"/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ext</w:t>
                        </w:r>
                        <w:proofErr w:type="spellEnd"/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)</w:t>
                        </w:r>
                      </w:p>
                      <w:p w14:paraId="60B3ABEC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cs/>
                            <w:lang w:bidi="bn-IN"/>
                          </w:rPr>
                        </w:pPr>
                      </w:p>
                    </w:tc>
                    <w:tc>
                      <w:tcPr>
                        <w:tcW w:w="843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67D76914" w14:textId="77777777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cs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38</w:t>
                        </w:r>
                      </w:p>
                    </w:tc>
                    <w:tc>
                      <w:tcPr>
                        <w:tcW w:w="1009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4DE71721" w14:textId="1575769E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01</w:t>
                        </w:r>
                      </w:p>
                    </w:tc>
                    <w:tc>
                      <w:tcPr>
                        <w:tcW w:w="1122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356F3849" w14:textId="7ACBB439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03</w:t>
                        </w:r>
                      </w:p>
                    </w:tc>
                    <w:tc>
                      <w:tcPr>
                        <w:tcW w:w="768" w:type="dxa"/>
                        <w:tcBorders>
                          <w:bottom w:val="single" w:sz="4" w:space="0" w:color="auto"/>
                        </w:tcBorders>
                      </w:tcPr>
                      <w:p w14:paraId="06CF268F" w14:textId="3C8FE6C5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5406EDDA" w14:textId="28A671F8" w:rsidR="00330656" w:rsidRPr="00C87E3A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34</w:t>
                        </w:r>
                      </w:p>
                    </w:tc>
                    <w:tc>
                      <w:tcPr>
                        <w:tcW w:w="1091" w:type="dxa"/>
                        <w:tcBorders>
                          <w:bottom w:val="single" w:sz="4" w:space="0" w:color="auto"/>
                        </w:tcBorders>
                      </w:tcPr>
                      <w:p w14:paraId="017192D9" w14:textId="77777777" w:rsidR="00330656" w:rsidRPr="00A31077" w:rsidRDefault="00330656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30656" w:rsidRPr="00A31077" w14:paraId="4541A86A" w14:textId="7D1B4DC5" w:rsidTr="00777C45">
                    <w:trPr>
                      <w:trHeight w:val="213"/>
                    </w:trPr>
                    <w:tc>
                      <w:tcPr>
                        <w:tcW w:w="502" w:type="dxa"/>
                        <w:vMerge/>
                        <w:shd w:val="clear" w:color="auto" w:fill="auto"/>
                        <w:vAlign w:val="center"/>
                      </w:tcPr>
                      <w:p w14:paraId="259652C1" w14:textId="77777777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93" w:type="dxa"/>
                        <w:vMerge/>
                        <w:shd w:val="clear" w:color="auto" w:fill="auto"/>
                      </w:tcPr>
                      <w:p w14:paraId="12F17C79" w14:textId="77777777" w:rsidR="00330656" w:rsidRPr="00C87E3A" w:rsidRDefault="00330656" w:rsidP="00645146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958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5540F6F0" w14:textId="77777777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Rehabilitation of Polder 14/1</w:t>
                        </w:r>
                      </w:p>
                    </w:tc>
                    <w:tc>
                      <w:tcPr>
                        <w:tcW w:w="8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384E2BE1" w14:textId="77777777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09</w:t>
                        </w:r>
                      </w:p>
                    </w:tc>
                    <w:tc>
                      <w:tcPr>
                        <w:tcW w:w="1009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29F636A6" w14:textId="79E91C8C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00</w:t>
                        </w:r>
                      </w:p>
                    </w:tc>
                    <w:tc>
                      <w:tcPr>
                        <w:tcW w:w="1122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659B44F6" w14:textId="57CECD86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06</w:t>
                        </w:r>
                      </w:p>
                    </w:tc>
                    <w:tc>
                      <w:tcPr>
                        <w:tcW w:w="768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10B17639" w14:textId="2749DDCD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03112EEB" w14:textId="20AF4374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03</w:t>
                        </w:r>
                      </w:p>
                    </w:tc>
                    <w:tc>
                      <w:tcPr>
                        <w:tcW w:w="1091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1B836E97" w14:textId="77777777" w:rsidR="00330656" w:rsidRPr="00A31077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bidi="bn-IN"/>
                          </w:rPr>
                        </w:pPr>
                      </w:p>
                    </w:tc>
                  </w:tr>
                  <w:tr w:rsidR="00330656" w:rsidRPr="00A31077" w14:paraId="184A413A" w14:textId="1C3644CA" w:rsidTr="00777C45">
                    <w:trPr>
                      <w:trHeight w:val="273"/>
                    </w:trPr>
                    <w:tc>
                      <w:tcPr>
                        <w:tcW w:w="502" w:type="dxa"/>
                        <w:vMerge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02E6C973" w14:textId="77777777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93" w:type="dxa"/>
                        <w:vMerge/>
                        <w:tcBorders>
                          <w:bottom w:val="single" w:sz="4" w:space="0" w:color="auto"/>
                        </w:tcBorders>
                        <w:shd w:val="clear" w:color="auto" w:fill="auto"/>
                      </w:tcPr>
                      <w:p w14:paraId="6ACAEA36" w14:textId="77777777" w:rsidR="00330656" w:rsidRPr="00C87E3A" w:rsidRDefault="00330656" w:rsidP="00645146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958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0588049F" w14:textId="77777777" w:rsidR="00330656" w:rsidRPr="00C87E3A" w:rsidRDefault="00330656" w:rsidP="00645146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Others</w:t>
                        </w:r>
                      </w:p>
                    </w:tc>
                    <w:tc>
                      <w:tcPr>
                        <w:tcW w:w="8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4E25FAA3" w14:textId="650BE245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cs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0</w:t>
                        </w:r>
                        <w:r w:rsidR="00B85904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2</w:t>
                        </w:r>
                      </w:p>
                    </w:tc>
                    <w:tc>
                      <w:tcPr>
                        <w:tcW w:w="1009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220D25DE" w14:textId="5B734613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0</w:t>
                        </w:r>
                        <w:r w:rsidR="002915ED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122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6D7289A4" w14:textId="2F51BA34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768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5E174A2B" w14:textId="77777777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3E853B8C" w14:textId="01E03162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01</w:t>
                        </w:r>
                      </w:p>
                    </w:tc>
                    <w:tc>
                      <w:tcPr>
                        <w:tcW w:w="1091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1E2AAD5F" w14:textId="77777777" w:rsidR="00330656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</w:p>
                      <w:p w14:paraId="68F9BA1E" w14:textId="695933F2" w:rsidR="008A1049" w:rsidRPr="00A31077" w:rsidRDefault="008A1049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A1049" w:rsidRPr="00A31077" w14:paraId="1B15567C" w14:textId="77777777" w:rsidTr="00777C45">
                    <w:trPr>
                      <w:trHeight w:val="131"/>
                    </w:trPr>
                    <w:tc>
                      <w:tcPr>
                        <w:tcW w:w="1495" w:type="dxa"/>
                        <w:gridSpan w:val="2"/>
                        <w:tcBorders>
                          <w:top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3DF9DAAE" w14:textId="3F8D7C0A" w:rsidR="008A1049" w:rsidRPr="00A31077" w:rsidRDefault="00650EA5" w:rsidP="0010212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 xml:space="preserve">          </w:t>
                        </w:r>
                        <w:r w:rsidR="00114E60" w:rsidRPr="00114E60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>Sub Total</w:t>
                        </w:r>
                      </w:p>
                    </w:tc>
                    <w:tc>
                      <w:tcPr>
                        <w:tcW w:w="1958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35470ECB" w14:textId="77777777" w:rsidR="008A1049" w:rsidRPr="00A31077" w:rsidRDefault="008A1049" w:rsidP="00645146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43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020F4376" w14:textId="682AF72A" w:rsidR="008A1049" w:rsidRPr="00650EA5" w:rsidRDefault="00650EA5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</w:pPr>
                        <w:r w:rsidRPr="00650EA5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>4</w:t>
                        </w:r>
                        <w:r w:rsidR="002915ED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>9</w:t>
                        </w:r>
                      </w:p>
                    </w:tc>
                    <w:tc>
                      <w:tcPr>
                        <w:tcW w:w="1009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1E9BC4CF" w14:textId="18067DCD" w:rsidR="008A1049" w:rsidRPr="00650EA5" w:rsidRDefault="00650EA5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</w:pPr>
                        <w:r w:rsidRPr="00650EA5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  <w:t>0</w:t>
                        </w:r>
                        <w:r w:rsidR="002915ED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122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58DA02DB" w14:textId="06BE395C" w:rsidR="008A1049" w:rsidRPr="00650EA5" w:rsidRDefault="00650EA5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</w:pPr>
                        <w:r w:rsidRPr="00650EA5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  <w:t>09</w:t>
                        </w:r>
                      </w:p>
                    </w:tc>
                    <w:tc>
                      <w:tcPr>
                        <w:tcW w:w="768" w:type="dxa"/>
                        <w:tcBorders>
                          <w:top w:val="single" w:sz="4" w:space="0" w:color="auto"/>
                        </w:tcBorders>
                      </w:tcPr>
                      <w:p w14:paraId="3EAC6B3E" w14:textId="77777777" w:rsidR="008A1049" w:rsidRPr="00650EA5" w:rsidRDefault="008A1049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779B01A3" w14:textId="251BF0ED" w:rsidR="008A1049" w:rsidRPr="00650EA5" w:rsidRDefault="00650EA5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</w:pPr>
                        <w:r w:rsidRPr="00650EA5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  <w:t>38</w:t>
                        </w:r>
                      </w:p>
                    </w:tc>
                    <w:tc>
                      <w:tcPr>
                        <w:tcW w:w="1091" w:type="dxa"/>
                        <w:tcBorders>
                          <w:top w:val="single" w:sz="4" w:space="0" w:color="auto"/>
                        </w:tcBorders>
                      </w:tcPr>
                      <w:p w14:paraId="109ABB6F" w14:textId="77777777" w:rsidR="008A1049" w:rsidRDefault="008A1049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30656" w:rsidRPr="00A31077" w14:paraId="42EA805A" w14:textId="4F660EB4" w:rsidTr="00777C45">
                    <w:trPr>
                      <w:trHeight w:val="434"/>
                    </w:trPr>
                    <w:tc>
                      <w:tcPr>
                        <w:tcW w:w="502" w:type="dxa"/>
                        <w:vMerge w:val="restart"/>
                        <w:shd w:val="clear" w:color="auto" w:fill="auto"/>
                        <w:vAlign w:val="center"/>
                      </w:tcPr>
                      <w:p w14:paraId="73B51FF7" w14:textId="77777777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7.</w:t>
                        </w:r>
                      </w:p>
                    </w:tc>
                    <w:tc>
                      <w:tcPr>
                        <w:tcW w:w="993" w:type="dxa"/>
                        <w:vMerge w:val="restart"/>
                        <w:shd w:val="clear" w:color="auto" w:fill="auto"/>
                      </w:tcPr>
                      <w:p w14:paraId="06983507" w14:textId="77777777" w:rsidR="00330656" w:rsidRPr="00C87E3A" w:rsidRDefault="00330656" w:rsidP="00645146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  <w:p w14:paraId="18370F68" w14:textId="77777777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  <w:p w14:paraId="1356D5A9" w14:textId="77777777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  <w:p w14:paraId="054F75D0" w14:textId="77777777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  <w:p w14:paraId="54674FA1" w14:textId="77777777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Bagerhat</w:t>
                        </w:r>
                      </w:p>
                      <w:p w14:paraId="1A66ADA1" w14:textId="77777777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O &amp; M Division</w:t>
                        </w:r>
                      </w:p>
                    </w:tc>
                    <w:tc>
                      <w:tcPr>
                        <w:tcW w:w="1958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701FC0AB" w14:textId="77777777" w:rsidR="00330656" w:rsidRPr="00C87E3A" w:rsidRDefault="00330656" w:rsidP="00645146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  <w:proofErr w:type="spellStart"/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Sundarban</w:t>
                        </w:r>
                        <w:proofErr w:type="spellEnd"/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 xml:space="preserve"> Protection Work</w:t>
                        </w:r>
                      </w:p>
                      <w:p w14:paraId="0D2F4F65" w14:textId="77777777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cs/>
                            <w:lang w:bidi="bn-IN"/>
                          </w:rPr>
                        </w:pPr>
                      </w:p>
                    </w:tc>
                    <w:tc>
                      <w:tcPr>
                        <w:tcW w:w="843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6B057F20" w14:textId="77777777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cs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03</w:t>
                        </w:r>
                      </w:p>
                    </w:tc>
                    <w:tc>
                      <w:tcPr>
                        <w:tcW w:w="1009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4CEAD99F" w14:textId="77777777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cs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00</w:t>
                        </w:r>
                      </w:p>
                    </w:tc>
                    <w:tc>
                      <w:tcPr>
                        <w:tcW w:w="1122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68AB9149" w14:textId="6D612079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cs/>
                            <w:lang w:bidi="bn-IN"/>
                          </w:rPr>
                        </w:pPr>
                      </w:p>
                    </w:tc>
                    <w:tc>
                      <w:tcPr>
                        <w:tcW w:w="768" w:type="dxa"/>
                        <w:tcBorders>
                          <w:bottom w:val="single" w:sz="4" w:space="0" w:color="auto"/>
                        </w:tcBorders>
                      </w:tcPr>
                      <w:p w14:paraId="18F18646" w14:textId="77777777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04B8DC5D" w14:textId="10D3209C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03</w:t>
                        </w:r>
                      </w:p>
                    </w:tc>
                    <w:tc>
                      <w:tcPr>
                        <w:tcW w:w="1091" w:type="dxa"/>
                        <w:tcBorders>
                          <w:bottom w:val="single" w:sz="4" w:space="0" w:color="auto"/>
                        </w:tcBorders>
                      </w:tcPr>
                      <w:p w14:paraId="194EE842" w14:textId="77777777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</w:p>
                    </w:tc>
                  </w:tr>
                  <w:tr w:rsidR="00330656" w:rsidRPr="00A31077" w14:paraId="44FDFDA8" w14:textId="0330EFCA" w:rsidTr="00777C45">
                    <w:trPr>
                      <w:trHeight w:val="196"/>
                    </w:trPr>
                    <w:tc>
                      <w:tcPr>
                        <w:tcW w:w="502" w:type="dxa"/>
                        <w:vMerge/>
                        <w:shd w:val="clear" w:color="auto" w:fill="auto"/>
                        <w:vAlign w:val="center"/>
                      </w:tcPr>
                      <w:p w14:paraId="394AC8C0" w14:textId="77777777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93" w:type="dxa"/>
                        <w:vMerge/>
                        <w:shd w:val="clear" w:color="auto" w:fill="auto"/>
                      </w:tcPr>
                      <w:p w14:paraId="05042F3E" w14:textId="77777777" w:rsidR="00330656" w:rsidRPr="00C87E3A" w:rsidRDefault="00330656" w:rsidP="00645146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958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0C950790" w14:textId="68F9CCDD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Rehabilitation of Polder 36</w:t>
                        </w:r>
                        <w:bookmarkStart w:id="0" w:name="_GoBack"/>
                        <w:bookmarkEnd w:id="0"/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/1</w:t>
                        </w:r>
                      </w:p>
                    </w:tc>
                    <w:tc>
                      <w:tcPr>
                        <w:tcW w:w="8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4C4FCEF7" w14:textId="77777777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01</w:t>
                        </w:r>
                      </w:p>
                    </w:tc>
                    <w:tc>
                      <w:tcPr>
                        <w:tcW w:w="1009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2CC3C7A7" w14:textId="77777777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00</w:t>
                        </w:r>
                      </w:p>
                    </w:tc>
                    <w:tc>
                      <w:tcPr>
                        <w:tcW w:w="1122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6DCF170D" w14:textId="4227BC04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</w:p>
                    </w:tc>
                    <w:tc>
                      <w:tcPr>
                        <w:tcW w:w="768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3CB42F34" w14:textId="77777777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6783C3DE" w14:textId="0E96ABA6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01</w:t>
                        </w:r>
                      </w:p>
                    </w:tc>
                    <w:tc>
                      <w:tcPr>
                        <w:tcW w:w="1091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076BDAA0" w14:textId="77777777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</w:p>
                    </w:tc>
                  </w:tr>
                  <w:tr w:rsidR="00330656" w:rsidRPr="00A31077" w14:paraId="6B967A87" w14:textId="4FAECF1E" w:rsidTr="00777C45">
                    <w:trPr>
                      <w:trHeight w:val="196"/>
                    </w:trPr>
                    <w:tc>
                      <w:tcPr>
                        <w:tcW w:w="502" w:type="dxa"/>
                        <w:vMerge/>
                        <w:shd w:val="clear" w:color="auto" w:fill="auto"/>
                        <w:vAlign w:val="center"/>
                      </w:tcPr>
                      <w:p w14:paraId="5EF8DFFC" w14:textId="77777777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93" w:type="dxa"/>
                        <w:vMerge/>
                        <w:shd w:val="clear" w:color="auto" w:fill="auto"/>
                      </w:tcPr>
                      <w:p w14:paraId="0CB5AB1B" w14:textId="77777777" w:rsidR="00330656" w:rsidRPr="00C87E3A" w:rsidRDefault="00330656" w:rsidP="00645146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958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3071D525" w14:textId="77777777" w:rsidR="00330656" w:rsidRPr="00C87E3A" w:rsidRDefault="00330656" w:rsidP="00645146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 xml:space="preserve">Protection of </w:t>
                        </w:r>
                        <w:proofErr w:type="spellStart"/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Morrelganj</w:t>
                        </w:r>
                        <w:proofErr w:type="spellEnd"/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 xml:space="preserve"> </w:t>
                        </w:r>
                        <w:proofErr w:type="spellStart"/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Upazilla</w:t>
                        </w:r>
                        <w:proofErr w:type="spellEnd"/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 xml:space="preserve"> </w:t>
                        </w:r>
                        <w:proofErr w:type="spellStart"/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Sadar</w:t>
                        </w:r>
                        <w:proofErr w:type="spellEnd"/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 xml:space="preserve"> from </w:t>
                        </w:r>
                        <w:proofErr w:type="spellStart"/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Panguchi</w:t>
                        </w:r>
                        <w:proofErr w:type="spellEnd"/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 xml:space="preserve"> River Erosion &amp; Re-</w:t>
                        </w:r>
                        <w:proofErr w:type="spellStart"/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exacavation</w:t>
                        </w:r>
                        <w:proofErr w:type="spellEnd"/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 xml:space="preserve"> of </w:t>
                        </w:r>
                        <w:proofErr w:type="spellStart"/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Bishakhali</w:t>
                        </w:r>
                        <w:proofErr w:type="spellEnd"/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 xml:space="preserve"> </w:t>
                        </w:r>
                        <w:proofErr w:type="spellStart"/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Rievr</w:t>
                        </w:r>
                        <w:proofErr w:type="spellEnd"/>
                      </w:p>
                    </w:tc>
                    <w:tc>
                      <w:tcPr>
                        <w:tcW w:w="8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1A0AB7F9" w14:textId="77777777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12</w:t>
                        </w:r>
                      </w:p>
                    </w:tc>
                    <w:tc>
                      <w:tcPr>
                        <w:tcW w:w="1009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28408288" w14:textId="7BDA0BED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0</w:t>
                        </w:r>
                        <w:r w:rsidR="00E06FDA"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0</w:t>
                        </w:r>
                      </w:p>
                    </w:tc>
                    <w:tc>
                      <w:tcPr>
                        <w:tcW w:w="1122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4DDC624A" w14:textId="0964BB40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</w:p>
                    </w:tc>
                    <w:tc>
                      <w:tcPr>
                        <w:tcW w:w="768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6F6115CF" w14:textId="77777777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</w:p>
                      <w:p w14:paraId="4E0B49BC" w14:textId="77777777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</w:p>
                      <w:p w14:paraId="1AB38448" w14:textId="7588D089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0</w:t>
                        </w:r>
                        <w:r w:rsidR="0052427C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2</w:t>
                        </w:r>
                      </w:p>
                    </w:tc>
                    <w:tc>
                      <w:tcPr>
                        <w:tcW w:w="1033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73E67800" w14:textId="1EAD9D7A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1</w:t>
                        </w:r>
                        <w:r w:rsidR="0052427C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0</w:t>
                        </w:r>
                      </w:p>
                    </w:tc>
                    <w:tc>
                      <w:tcPr>
                        <w:tcW w:w="1091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004C9C11" w14:textId="77777777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</w:p>
                    </w:tc>
                  </w:tr>
                  <w:tr w:rsidR="00330656" w:rsidRPr="00A31077" w14:paraId="627A5256" w14:textId="160BEB21" w:rsidTr="00777C45">
                    <w:trPr>
                      <w:trHeight w:val="212"/>
                    </w:trPr>
                    <w:tc>
                      <w:tcPr>
                        <w:tcW w:w="502" w:type="dxa"/>
                        <w:vMerge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06E787DB" w14:textId="77777777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993" w:type="dxa"/>
                        <w:vMerge/>
                        <w:tcBorders>
                          <w:bottom w:val="single" w:sz="4" w:space="0" w:color="auto"/>
                        </w:tcBorders>
                        <w:shd w:val="clear" w:color="auto" w:fill="auto"/>
                      </w:tcPr>
                      <w:p w14:paraId="7B5384F1" w14:textId="77777777" w:rsidR="00330656" w:rsidRPr="00C87E3A" w:rsidRDefault="00330656" w:rsidP="00645146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958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4E200E15" w14:textId="77777777" w:rsidR="00330656" w:rsidRPr="00C87E3A" w:rsidRDefault="00330656" w:rsidP="00645146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Others</w:t>
                        </w:r>
                      </w:p>
                    </w:tc>
                    <w:tc>
                      <w:tcPr>
                        <w:tcW w:w="8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3EC91146" w14:textId="77777777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cs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10</w:t>
                        </w:r>
                      </w:p>
                    </w:tc>
                    <w:tc>
                      <w:tcPr>
                        <w:tcW w:w="1009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42A87582" w14:textId="0EC64285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0</w:t>
                        </w:r>
                        <w:r w:rsidR="0052427C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1</w:t>
                        </w:r>
                      </w:p>
                    </w:tc>
                    <w:tc>
                      <w:tcPr>
                        <w:tcW w:w="1122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53B0D637" w14:textId="12D079D3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01</w:t>
                        </w:r>
                      </w:p>
                    </w:tc>
                    <w:tc>
                      <w:tcPr>
                        <w:tcW w:w="768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4216DB97" w14:textId="77777777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01F30102" w14:textId="6A3D3F03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  <w:r w:rsidRPr="00C87E3A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0</w:t>
                        </w:r>
                        <w:r w:rsidR="0052427C"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  <w:t>8</w:t>
                        </w:r>
                      </w:p>
                    </w:tc>
                    <w:tc>
                      <w:tcPr>
                        <w:tcW w:w="1091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538C5D57" w14:textId="77777777" w:rsidR="00330656" w:rsidRPr="00C87E3A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</w:p>
                      <w:p w14:paraId="6248183F" w14:textId="7A6A1AA0" w:rsidR="00B06E79" w:rsidRPr="00C87E3A" w:rsidRDefault="00B06E79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bidi="bn-IN"/>
                          </w:rPr>
                        </w:pPr>
                      </w:p>
                    </w:tc>
                  </w:tr>
                  <w:tr w:rsidR="00B06E79" w:rsidRPr="00A31077" w14:paraId="59DACCCB" w14:textId="77777777" w:rsidTr="00777C45">
                    <w:trPr>
                      <w:trHeight w:val="190"/>
                    </w:trPr>
                    <w:tc>
                      <w:tcPr>
                        <w:tcW w:w="1495" w:type="dxa"/>
                        <w:gridSpan w:val="2"/>
                        <w:tcBorders>
                          <w:top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1C8D490C" w14:textId="4EB6A4A6" w:rsidR="00B06E79" w:rsidRPr="00A31077" w:rsidRDefault="00650EA5" w:rsidP="00645146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 xml:space="preserve">          </w:t>
                        </w:r>
                        <w:r w:rsidR="00114E60" w:rsidRPr="00114E60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>Sub Total</w:t>
                        </w:r>
                      </w:p>
                    </w:tc>
                    <w:tc>
                      <w:tcPr>
                        <w:tcW w:w="1958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73380CB3" w14:textId="77777777" w:rsidR="00B06E79" w:rsidRPr="00A31077" w:rsidRDefault="00B06E79" w:rsidP="00645146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8"/>
                            <w:szCs w:val="18"/>
                            <w:lang w:bidi="bn-IN"/>
                          </w:rPr>
                        </w:pPr>
                      </w:p>
                    </w:tc>
                    <w:tc>
                      <w:tcPr>
                        <w:tcW w:w="8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484C29D6" w14:textId="7A4BBD67" w:rsidR="00B06E79" w:rsidRPr="00650EA5" w:rsidRDefault="00650EA5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</w:pPr>
                        <w:r w:rsidRPr="00650EA5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>26</w:t>
                        </w:r>
                      </w:p>
                    </w:tc>
                    <w:tc>
                      <w:tcPr>
                        <w:tcW w:w="1009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2CEDC57E" w14:textId="03E53135" w:rsidR="00B06E79" w:rsidRPr="00650EA5" w:rsidRDefault="00650EA5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</w:pPr>
                        <w:r w:rsidRPr="00650EA5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>0</w:t>
                        </w:r>
                        <w:r w:rsidR="0052427C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>1</w:t>
                        </w:r>
                      </w:p>
                    </w:tc>
                    <w:tc>
                      <w:tcPr>
                        <w:tcW w:w="1122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38BE48F1" w14:textId="1CE3F11F" w:rsidR="00B06E79" w:rsidRPr="00650EA5" w:rsidRDefault="00650EA5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</w:pPr>
                        <w:r w:rsidRPr="00650EA5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>01</w:t>
                        </w:r>
                      </w:p>
                    </w:tc>
                    <w:tc>
                      <w:tcPr>
                        <w:tcW w:w="768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77011B0A" w14:textId="54EA4710" w:rsidR="00B06E79" w:rsidRPr="00650EA5" w:rsidRDefault="00650EA5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</w:pPr>
                        <w:r w:rsidRPr="00650EA5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>0</w:t>
                        </w:r>
                        <w:r w:rsidR="0052427C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>2</w:t>
                        </w:r>
                      </w:p>
                    </w:tc>
                    <w:tc>
                      <w:tcPr>
                        <w:tcW w:w="1033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00775881" w14:textId="4E919866" w:rsidR="00B06E79" w:rsidRPr="00650EA5" w:rsidRDefault="00650EA5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>2</w:t>
                        </w:r>
                        <w:r w:rsidR="0052427C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>2</w:t>
                        </w:r>
                      </w:p>
                    </w:tc>
                    <w:tc>
                      <w:tcPr>
                        <w:tcW w:w="1091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7D8B08BA" w14:textId="77777777" w:rsidR="00B06E79" w:rsidRDefault="00B06E79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bidi="bn-IN"/>
                          </w:rPr>
                        </w:pPr>
                      </w:p>
                    </w:tc>
                  </w:tr>
                  <w:tr w:rsidR="00330656" w:rsidRPr="00A31077" w14:paraId="1BFB88DD" w14:textId="02D70722" w:rsidTr="00777C45">
                    <w:trPr>
                      <w:trHeight w:val="212"/>
                    </w:trPr>
                    <w:tc>
                      <w:tcPr>
                        <w:tcW w:w="1495" w:type="dxa"/>
                        <w:gridSpan w:val="2"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09B59852" w14:textId="77777777" w:rsidR="00330656" w:rsidRPr="00A31077" w:rsidRDefault="00330656" w:rsidP="00645146">
                        <w:pPr>
                          <w:spacing w:after="0" w:line="240" w:lineRule="auto"/>
                          <w:jc w:val="right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</w:pPr>
                        <w:r w:rsidRPr="00A31077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</w:rPr>
                          <w:t>Total</w:t>
                        </w:r>
                      </w:p>
                    </w:tc>
                    <w:tc>
                      <w:tcPr>
                        <w:tcW w:w="1958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16A13B90" w14:textId="77777777" w:rsidR="00330656" w:rsidRPr="00A31077" w:rsidRDefault="00330656" w:rsidP="00645146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18"/>
                            <w:szCs w:val="18"/>
                            <w:lang w:bidi="bn-IN"/>
                          </w:rPr>
                        </w:pPr>
                      </w:p>
                    </w:tc>
                    <w:tc>
                      <w:tcPr>
                        <w:tcW w:w="8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4276B883" w14:textId="0987171B" w:rsidR="00330656" w:rsidRPr="00A31077" w:rsidRDefault="00904A39" w:rsidP="00904A39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 xml:space="preserve">  20</w:t>
                        </w:r>
                        <w:r w:rsidR="000E3790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>8</w:t>
                        </w:r>
                      </w:p>
                    </w:tc>
                    <w:tc>
                      <w:tcPr>
                        <w:tcW w:w="1009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5F915214" w14:textId="35F38224" w:rsidR="00330656" w:rsidRPr="00A31077" w:rsidRDefault="000E3790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>18</w:t>
                        </w:r>
                      </w:p>
                    </w:tc>
                    <w:tc>
                      <w:tcPr>
                        <w:tcW w:w="1122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6506B6F5" w14:textId="47B0FB39" w:rsidR="00330656" w:rsidRPr="00A31077" w:rsidRDefault="00904A39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>1</w:t>
                        </w:r>
                        <w:r w:rsidR="000E3790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>5</w:t>
                        </w:r>
                      </w:p>
                    </w:tc>
                    <w:tc>
                      <w:tcPr>
                        <w:tcW w:w="768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4DA5D235" w14:textId="24931D3A" w:rsidR="00330656" w:rsidRPr="00A31077" w:rsidRDefault="000E3790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>11</w:t>
                        </w:r>
                      </w:p>
                    </w:tc>
                    <w:tc>
                      <w:tcPr>
                        <w:tcW w:w="1033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6D7E2919" w14:textId="173C536E" w:rsidR="00330656" w:rsidRPr="00A31077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</w:pPr>
                        <w:r w:rsidRPr="00A31077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>1</w:t>
                        </w:r>
                        <w:r w:rsidR="00904A39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>6</w:t>
                        </w:r>
                        <w:r w:rsidR="000E3790"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  <w:t>4</w:t>
                        </w:r>
                      </w:p>
                    </w:tc>
                    <w:tc>
                      <w:tcPr>
                        <w:tcW w:w="1091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0E394BAB" w14:textId="77777777" w:rsidR="00330656" w:rsidRPr="00A31077" w:rsidRDefault="00330656" w:rsidP="0064514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18"/>
                            <w:szCs w:val="18"/>
                            <w:lang w:bidi="bn-IN"/>
                          </w:rPr>
                        </w:pPr>
                      </w:p>
                    </w:tc>
                  </w:tr>
                </w:tbl>
                <w:p w14:paraId="1BBE459A" w14:textId="77777777" w:rsidR="00102125" w:rsidRPr="00A31077" w:rsidRDefault="00102125" w:rsidP="008134D9">
                  <w:pPr>
                    <w:spacing w:after="120" w:line="0" w:lineRule="atLeast"/>
                    <w:rPr>
                      <w:rFonts w:ascii="Times New Roman" w:hAnsi="Times New Roman"/>
                      <w:b/>
                      <w:sz w:val="18"/>
                      <w:szCs w:val="18"/>
                      <w:u w:val="single"/>
                    </w:rPr>
                  </w:pPr>
                </w:p>
                <w:p w14:paraId="6D80EB13" w14:textId="77777777" w:rsidR="00102125" w:rsidRPr="00A31077" w:rsidRDefault="00102125" w:rsidP="008134D9">
                  <w:pPr>
                    <w:spacing w:after="120" w:line="0" w:lineRule="atLeast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  <w:u w:val="single"/>
                    </w:rPr>
                  </w:pPr>
                </w:p>
                <w:p w14:paraId="05C738B5" w14:textId="77777777" w:rsidR="00102125" w:rsidRPr="00A31077" w:rsidRDefault="00102125" w:rsidP="008134D9">
                  <w:pPr>
                    <w:spacing w:after="120" w:line="0" w:lineRule="atLeast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  <w:u w:val="single"/>
                    </w:rPr>
                  </w:pPr>
                  <w:r w:rsidRPr="00A31077">
                    <w:rPr>
                      <w:rFonts w:ascii="Nirmala UI" w:hAnsi="Nirmala UI" w:cs="Nirmala UI"/>
                      <w:b/>
                      <w:sz w:val="18"/>
                      <w:szCs w:val="18"/>
                      <w:u w:val="single"/>
                    </w:rPr>
                    <w:t>ছক</w:t>
                  </w:r>
                  <w:r w:rsidRPr="00A31077">
                    <w:rPr>
                      <w:rFonts w:ascii="Times New Roman" w:hAnsi="Times New Roman"/>
                      <w:b/>
                      <w:sz w:val="18"/>
                      <w:szCs w:val="18"/>
                      <w:u w:val="single"/>
                    </w:rPr>
                    <w:t>-</w:t>
                  </w:r>
                  <w:r w:rsidRPr="00A31077">
                    <w:rPr>
                      <w:rFonts w:ascii="Nirmala UI" w:hAnsi="Nirmala UI" w:cs="Nirmala UI"/>
                      <w:b/>
                      <w:sz w:val="18"/>
                      <w:szCs w:val="18"/>
                      <w:u w:val="single"/>
                    </w:rPr>
                    <w:t>২</w:t>
                  </w:r>
                  <w:r w:rsidRPr="00A31077">
                    <w:rPr>
                      <w:rFonts w:ascii="Times New Roman" w:hAnsi="Times New Roman"/>
                      <w:b/>
                      <w:sz w:val="18"/>
                      <w:szCs w:val="18"/>
                      <w:u w:val="single"/>
                    </w:rPr>
                    <w:t xml:space="preserve">: </w:t>
                  </w:r>
                  <w:proofErr w:type="spellStart"/>
                  <w:r w:rsidRPr="00A31077">
                    <w:rPr>
                      <w:rFonts w:ascii="Nirmala UI" w:hAnsi="Nirmala UI" w:cs="Nirmala UI"/>
                      <w:b/>
                      <w:sz w:val="18"/>
                      <w:szCs w:val="18"/>
                      <w:u w:val="single"/>
                    </w:rPr>
                    <w:t>প্রকল্প</w:t>
                  </w:r>
                  <w:proofErr w:type="spellEnd"/>
                  <w:r w:rsidRPr="00A31077">
                    <w:rPr>
                      <w:rFonts w:ascii="Times New Roman" w:hAnsi="Times New Roman"/>
                      <w:b/>
                      <w:sz w:val="18"/>
                      <w:szCs w:val="18"/>
                      <w:u w:val="single"/>
                    </w:rPr>
                    <w:t xml:space="preserve"> </w:t>
                  </w:r>
                  <w:proofErr w:type="spellStart"/>
                  <w:r w:rsidRPr="00A31077">
                    <w:rPr>
                      <w:rFonts w:ascii="Nirmala UI" w:hAnsi="Nirmala UI" w:cs="Nirmala UI"/>
                      <w:b/>
                      <w:sz w:val="18"/>
                      <w:szCs w:val="18"/>
                      <w:u w:val="single"/>
                    </w:rPr>
                    <w:t>অনুযায়ী</w:t>
                  </w:r>
                  <w:proofErr w:type="spellEnd"/>
                  <w:r w:rsidRPr="00A31077">
                    <w:rPr>
                      <w:rFonts w:ascii="Times New Roman" w:hAnsi="Times New Roman"/>
                      <w:b/>
                      <w:sz w:val="18"/>
                      <w:szCs w:val="18"/>
                      <w:u w:val="single"/>
                    </w:rPr>
                    <w:t xml:space="preserve"> </w:t>
                  </w:r>
                  <w:proofErr w:type="spellStart"/>
                  <w:r w:rsidRPr="00A31077">
                    <w:rPr>
                      <w:rFonts w:ascii="Nirmala UI" w:hAnsi="Nirmala UI" w:cs="Nirmala UI"/>
                      <w:b/>
                      <w:sz w:val="18"/>
                      <w:szCs w:val="18"/>
                      <w:u w:val="single"/>
                    </w:rPr>
                    <w:t>কাজের</w:t>
                  </w:r>
                  <w:proofErr w:type="spellEnd"/>
                  <w:r w:rsidRPr="00A31077">
                    <w:rPr>
                      <w:rFonts w:ascii="Times New Roman" w:hAnsi="Times New Roman"/>
                      <w:b/>
                      <w:sz w:val="18"/>
                      <w:szCs w:val="18"/>
                      <w:u w:val="single"/>
                    </w:rPr>
                    <w:t xml:space="preserve"> </w:t>
                  </w:r>
                  <w:proofErr w:type="spellStart"/>
                  <w:r w:rsidRPr="00A31077">
                    <w:rPr>
                      <w:rFonts w:ascii="Nirmala UI" w:hAnsi="Nirmala UI" w:cs="Nirmala UI"/>
                      <w:b/>
                      <w:sz w:val="18"/>
                      <w:szCs w:val="18"/>
                      <w:u w:val="single"/>
                    </w:rPr>
                    <w:t>সংখ্যার</w:t>
                  </w:r>
                  <w:proofErr w:type="spellEnd"/>
                  <w:r w:rsidRPr="00A31077">
                    <w:rPr>
                      <w:rFonts w:ascii="Times New Roman" w:hAnsi="Times New Roman"/>
                      <w:b/>
                      <w:sz w:val="18"/>
                      <w:szCs w:val="18"/>
                      <w:u w:val="single"/>
                    </w:rPr>
                    <w:t xml:space="preserve"> </w:t>
                  </w:r>
                  <w:proofErr w:type="spellStart"/>
                  <w:r w:rsidRPr="00A31077">
                    <w:rPr>
                      <w:rFonts w:ascii="Nirmala UI" w:hAnsi="Nirmala UI" w:cs="Nirmala UI"/>
                      <w:b/>
                      <w:sz w:val="18"/>
                      <w:szCs w:val="18"/>
                      <w:u w:val="single"/>
                    </w:rPr>
                    <w:t>ছক</w:t>
                  </w:r>
                  <w:proofErr w:type="spellEnd"/>
                  <w:r w:rsidRPr="00A31077">
                    <w:rPr>
                      <w:rFonts w:ascii="Nirmala UI" w:hAnsi="Nirmala UI" w:cs="Nirmala UI"/>
                      <w:b/>
                      <w:sz w:val="18"/>
                      <w:szCs w:val="18"/>
                      <w:u w:val="single"/>
                    </w:rPr>
                    <w:t>।</w:t>
                  </w:r>
                </w:p>
                <w:p w14:paraId="46D73485" w14:textId="77777777" w:rsidR="00102125" w:rsidRPr="00A31077" w:rsidRDefault="00102125" w:rsidP="008134D9">
                  <w:pPr>
                    <w:spacing w:after="120" w:line="0" w:lineRule="atLeast"/>
                    <w:rPr>
                      <w:rFonts w:ascii="Times New Roman" w:hAnsi="Times New Roman"/>
                      <w:b/>
                      <w:sz w:val="18"/>
                      <w:szCs w:val="18"/>
                      <w:u w:val="single"/>
                    </w:rPr>
                  </w:pPr>
                  <w:r w:rsidRPr="00A31077">
                    <w:rPr>
                      <w:rFonts w:ascii="Times New Roman" w:hAnsi="Times New Roman"/>
                      <w:sz w:val="18"/>
                      <w:szCs w:val="18"/>
                    </w:rPr>
                    <w:t xml:space="preserve">                                                                                  </w:t>
                  </w:r>
                </w:p>
                <w:p w14:paraId="4906B812" w14:textId="77777777" w:rsidR="00102125" w:rsidRPr="00A31077" w:rsidRDefault="00102125" w:rsidP="008134D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  <w:p w14:paraId="21D057A4" w14:textId="77777777" w:rsidR="00102125" w:rsidRPr="00A31077" w:rsidRDefault="00102125" w:rsidP="008134D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  <w:p w14:paraId="50BF04E5" w14:textId="77777777" w:rsidR="00102125" w:rsidRPr="00A31077" w:rsidRDefault="00102125" w:rsidP="008134D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  <w:p w14:paraId="4B2BA89F" w14:textId="77777777" w:rsidR="00102125" w:rsidRPr="00A31077" w:rsidRDefault="00102125" w:rsidP="008134D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  <w:p w14:paraId="64F0B706" w14:textId="77777777" w:rsidR="00102125" w:rsidRPr="00A31077" w:rsidRDefault="00102125" w:rsidP="008134D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  <w:p w14:paraId="01AA442A" w14:textId="77777777" w:rsidR="00102125" w:rsidRPr="00A31077" w:rsidRDefault="00102125" w:rsidP="008134D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  <w:p w14:paraId="7C05B0B5" w14:textId="77777777" w:rsidR="00102125" w:rsidRPr="00A31077" w:rsidRDefault="00102125" w:rsidP="008134D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  <w:p w14:paraId="01590B77" w14:textId="77777777" w:rsidR="00102125" w:rsidRPr="00A31077" w:rsidRDefault="00102125" w:rsidP="008134D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  <w:p w14:paraId="50198F0C" w14:textId="77777777" w:rsidR="00102125" w:rsidRPr="00A31077" w:rsidRDefault="00102125" w:rsidP="008134D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  <w:p w14:paraId="7F91AFC0" w14:textId="77777777" w:rsidR="00102125" w:rsidRPr="00A31077" w:rsidRDefault="00102125" w:rsidP="008134D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  <w:p w14:paraId="13104FBD" w14:textId="77777777" w:rsidR="00102125" w:rsidRPr="00A31077" w:rsidRDefault="00102125" w:rsidP="008134D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  <w:p w14:paraId="73CFCA37" w14:textId="77777777" w:rsidR="00102125" w:rsidRPr="00A31077" w:rsidRDefault="00102125" w:rsidP="008134D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  <w:p w14:paraId="058DA7E7" w14:textId="77777777" w:rsidR="00102125" w:rsidRPr="00A31077" w:rsidRDefault="00102125" w:rsidP="008134D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  <w:p w14:paraId="266F0F94" w14:textId="77777777" w:rsidR="00102125" w:rsidRPr="00A31077" w:rsidRDefault="00102125" w:rsidP="008134D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</w:tbl>
          <w:p w14:paraId="02142D30" w14:textId="77777777" w:rsidR="00102125" w:rsidRPr="00A31077" w:rsidRDefault="00102125" w:rsidP="008134D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97" w:type="dxa"/>
          </w:tcPr>
          <w:p w14:paraId="5B16457B" w14:textId="77777777" w:rsidR="00102125" w:rsidRPr="002664E3" w:rsidRDefault="00102125" w:rsidP="008134D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0B5EC990" w14:textId="77777777" w:rsidR="00102125" w:rsidRPr="00AE6A07" w:rsidRDefault="00102125" w:rsidP="00102125">
      <w:pPr>
        <w:rPr>
          <w:rFonts w:cs="Arial Unicode MS"/>
          <w:sz w:val="20"/>
          <w:szCs w:val="20"/>
          <w:cs/>
          <w:lang w:bidi="bn-IN"/>
        </w:rPr>
      </w:pPr>
    </w:p>
    <w:p w14:paraId="42B6178A" w14:textId="77777777" w:rsidR="00102125" w:rsidRPr="00AE6A07" w:rsidRDefault="00102125" w:rsidP="009B79DA">
      <w:pPr>
        <w:rPr>
          <w:rFonts w:cs="Arial Unicode MS"/>
          <w:sz w:val="20"/>
          <w:szCs w:val="20"/>
          <w:cs/>
          <w:lang w:bidi="bn-IN"/>
        </w:rPr>
      </w:pPr>
    </w:p>
    <w:sectPr w:rsidR="00102125" w:rsidRPr="00AE6A07" w:rsidSect="00C15DF0">
      <w:footerReference w:type="default" r:id="rId8"/>
      <w:pgSz w:w="11907" w:h="16839" w:code="9"/>
      <w:pgMar w:top="446" w:right="1008" w:bottom="630" w:left="1008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73E76" w14:textId="77777777" w:rsidR="006902E5" w:rsidRDefault="006902E5" w:rsidP="004E2D16">
      <w:pPr>
        <w:spacing w:after="0" w:line="240" w:lineRule="auto"/>
      </w:pPr>
      <w:r>
        <w:separator/>
      </w:r>
    </w:p>
  </w:endnote>
  <w:endnote w:type="continuationSeparator" w:id="0">
    <w:p w14:paraId="49C728B4" w14:textId="77777777" w:rsidR="006902E5" w:rsidRDefault="006902E5" w:rsidP="004E2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F3F2A" w14:textId="77777777" w:rsidR="005E699E" w:rsidRDefault="005E699E">
    <w:pPr>
      <w:pStyle w:val="Footer"/>
    </w:pPr>
  </w:p>
  <w:p w14:paraId="531726D1" w14:textId="77777777" w:rsidR="008A78A8" w:rsidRPr="00EC7E7E" w:rsidRDefault="008A78A8" w:rsidP="00D469A0">
    <w:pPr>
      <w:pStyle w:val="Footer"/>
      <w:rPr>
        <w:rFonts w:ascii="Times New Roman" w:hAnsi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EDF19" w14:textId="77777777" w:rsidR="006902E5" w:rsidRDefault="006902E5" w:rsidP="004E2D16">
      <w:pPr>
        <w:spacing w:after="0" w:line="240" w:lineRule="auto"/>
      </w:pPr>
      <w:r>
        <w:separator/>
      </w:r>
    </w:p>
  </w:footnote>
  <w:footnote w:type="continuationSeparator" w:id="0">
    <w:p w14:paraId="720FEE8D" w14:textId="77777777" w:rsidR="006902E5" w:rsidRDefault="006902E5" w:rsidP="004E2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46EA4"/>
    <w:multiLevelType w:val="hybridMultilevel"/>
    <w:tmpl w:val="B028626A"/>
    <w:lvl w:ilvl="0" w:tplc="C9FED0EA">
      <w:start w:val="2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46E2F"/>
    <w:multiLevelType w:val="hybridMultilevel"/>
    <w:tmpl w:val="BFCEE258"/>
    <w:lvl w:ilvl="0" w:tplc="E42C0AE8">
      <w:start w:val="1"/>
      <w:numFmt w:val="decimal"/>
      <w:lvlText w:val="(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1A101CE4"/>
    <w:multiLevelType w:val="hybridMultilevel"/>
    <w:tmpl w:val="B9709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97273"/>
    <w:multiLevelType w:val="hybridMultilevel"/>
    <w:tmpl w:val="BFCEE258"/>
    <w:lvl w:ilvl="0" w:tplc="E42C0AE8">
      <w:start w:val="1"/>
      <w:numFmt w:val="decimal"/>
      <w:lvlText w:val="(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2C3952E1"/>
    <w:multiLevelType w:val="hybridMultilevel"/>
    <w:tmpl w:val="85FA4148"/>
    <w:lvl w:ilvl="0" w:tplc="4176AB34">
      <w:start w:val="1"/>
      <w:numFmt w:val="decimal"/>
      <w:lvlText w:val="%1|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9A6976"/>
    <w:multiLevelType w:val="hybridMultilevel"/>
    <w:tmpl w:val="BFCEE258"/>
    <w:lvl w:ilvl="0" w:tplc="E42C0AE8">
      <w:start w:val="1"/>
      <w:numFmt w:val="decimal"/>
      <w:lvlText w:val="(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hideSpellingError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AAF"/>
    <w:rsid w:val="0001154C"/>
    <w:rsid w:val="000135AC"/>
    <w:rsid w:val="0001397A"/>
    <w:rsid w:val="00014CFD"/>
    <w:rsid w:val="00015F3A"/>
    <w:rsid w:val="0001721C"/>
    <w:rsid w:val="000172FE"/>
    <w:rsid w:val="00017676"/>
    <w:rsid w:val="000221F5"/>
    <w:rsid w:val="0002525F"/>
    <w:rsid w:val="00034DA9"/>
    <w:rsid w:val="00040B13"/>
    <w:rsid w:val="00047B51"/>
    <w:rsid w:val="000518E9"/>
    <w:rsid w:val="00053597"/>
    <w:rsid w:val="00054EE0"/>
    <w:rsid w:val="00055916"/>
    <w:rsid w:val="000564F8"/>
    <w:rsid w:val="000577E7"/>
    <w:rsid w:val="000578C5"/>
    <w:rsid w:val="00062594"/>
    <w:rsid w:val="00062D7D"/>
    <w:rsid w:val="00065EDA"/>
    <w:rsid w:val="00066099"/>
    <w:rsid w:val="00066719"/>
    <w:rsid w:val="00066B79"/>
    <w:rsid w:val="00071EA2"/>
    <w:rsid w:val="00072E84"/>
    <w:rsid w:val="00077005"/>
    <w:rsid w:val="00080EE8"/>
    <w:rsid w:val="000820AA"/>
    <w:rsid w:val="00090410"/>
    <w:rsid w:val="000920AC"/>
    <w:rsid w:val="00092FFD"/>
    <w:rsid w:val="00095A5E"/>
    <w:rsid w:val="00096AC4"/>
    <w:rsid w:val="000A3F2E"/>
    <w:rsid w:val="000B0B82"/>
    <w:rsid w:val="000B177C"/>
    <w:rsid w:val="000B1CE6"/>
    <w:rsid w:val="000C434F"/>
    <w:rsid w:val="000C4C26"/>
    <w:rsid w:val="000C5BE8"/>
    <w:rsid w:val="000D334F"/>
    <w:rsid w:val="000D6BD8"/>
    <w:rsid w:val="000E21D0"/>
    <w:rsid w:val="000E3297"/>
    <w:rsid w:val="000E3790"/>
    <w:rsid w:val="000E3C83"/>
    <w:rsid w:val="000E6106"/>
    <w:rsid w:val="000F0233"/>
    <w:rsid w:val="000F02CB"/>
    <w:rsid w:val="000F2330"/>
    <w:rsid w:val="00101435"/>
    <w:rsid w:val="00102125"/>
    <w:rsid w:val="00102A16"/>
    <w:rsid w:val="001034B0"/>
    <w:rsid w:val="001101BE"/>
    <w:rsid w:val="001120C2"/>
    <w:rsid w:val="00114079"/>
    <w:rsid w:val="00114E60"/>
    <w:rsid w:val="001315C3"/>
    <w:rsid w:val="00131DBA"/>
    <w:rsid w:val="00132275"/>
    <w:rsid w:val="00132FCB"/>
    <w:rsid w:val="00135ED7"/>
    <w:rsid w:val="00141BA4"/>
    <w:rsid w:val="001455F8"/>
    <w:rsid w:val="00146078"/>
    <w:rsid w:val="00147023"/>
    <w:rsid w:val="00147124"/>
    <w:rsid w:val="00150128"/>
    <w:rsid w:val="00155776"/>
    <w:rsid w:val="00156244"/>
    <w:rsid w:val="001621D9"/>
    <w:rsid w:val="001649D7"/>
    <w:rsid w:val="001720A6"/>
    <w:rsid w:val="00184A9B"/>
    <w:rsid w:val="0018590A"/>
    <w:rsid w:val="001903C8"/>
    <w:rsid w:val="00191419"/>
    <w:rsid w:val="00191D47"/>
    <w:rsid w:val="001934DE"/>
    <w:rsid w:val="00193754"/>
    <w:rsid w:val="00194AAF"/>
    <w:rsid w:val="001961B6"/>
    <w:rsid w:val="001A1B1D"/>
    <w:rsid w:val="001A4D3E"/>
    <w:rsid w:val="001B069D"/>
    <w:rsid w:val="001B46F0"/>
    <w:rsid w:val="001C07AB"/>
    <w:rsid w:val="001D0794"/>
    <w:rsid w:val="001D181D"/>
    <w:rsid w:val="001D440A"/>
    <w:rsid w:val="001D79FE"/>
    <w:rsid w:val="001E08B9"/>
    <w:rsid w:val="001E3FC1"/>
    <w:rsid w:val="001E4386"/>
    <w:rsid w:val="001F516A"/>
    <w:rsid w:val="001F5738"/>
    <w:rsid w:val="002023FD"/>
    <w:rsid w:val="00211D00"/>
    <w:rsid w:val="0021284D"/>
    <w:rsid w:val="00212C95"/>
    <w:rsid w:val="00213469"/>
    <w:rsid w:val="00214FA2"/>
    <w:rsid w:val="00216641"/>
    <w:rsid w:val="00220D36"/>
    <w:rsid w:val="00221B84"/>
    <w:rsid w:val="002234B8"/>
    <w:rsid w:val="002234D2"/>
    <w:rsid w:val="00227BD0"/>
    <w:rsid w:val="00230C89"/>
    <w:rsid w:val="0023248B"/>
    <w:rsid w:val="00235463"/>
    <w:rsid w:val="00244E0A"/>
    <w:rsid w:val="0026152F"/>
    <w:rsid w:val="0026203D"/>
    <w:rsid w:val="002664E3"/>
    <w:rsid w:val="0027218B"/>
    <w:rsid w:val="00275570"/>
    <w:rsid w:val="002761BA"/>
    <w:rsid w:val="00282021"/>
    <w:rsid w:val="00282AD3"/>
    <w:rsid w:val="00290EEA"/>
    <w:rsid w:val="00291104"/>
    <w:rsid w:val="002915ED"/>
    <w:rsid w:val="00296316"/>
    <w:rsid w:val="00297BC7"/>
    <w:rsid w:val="00297D4D"/>
    <w:rsid w:val="002A7775"/>
    <w:rsid w:val="002B1F9F"/>
    <w:rsid w:val="002B5380"/>
    <w:rsid w:val="002B59B6"/>
    <w:rsid w:val="002C417E"/>
    <w:rsid w:val="002C506D"/>
    <w:rsid w:val="002C6ACD"/>
    <w:rsid w:val="002D098E"/>
    <w:rsid w:val="002D547E"/>
    <w:rsid w:val="002D645A"/>
    <w:rsid w:val="002E113D"/>
    <w:rsid w:val="002F00F2"/>
    <w:rsid w:val="002F37BA"/>
    <w:rsid w:val="002F5138"/>
    <w:rsid w:val="002F76BE"/>
    <w:rsid w:val="00305436"/>
    <w:rsid w:val="0030679B"/>
    <w:rsid w:val="00313751"/>
    <w:rsid w:val="00315B42"/>
    <w:rsid w:val="00315D3A"/>
    <w:rsid w:val="003161E6"/>
    <w:rsid w:val="00321754"/>
    <w:rsid w:val="003224F3"/>
    <w:rsid w:val="00326647"/>
    <w:rsid w:val="00326C08"/>
    <w:rsid w:val="00330656"/>
    <w:rsid w:val="003312FC"/>
    <w:rsid w:val="00335871"/>
    <w:rsid w:val="00336DE0"/>
    <w:rsid w:val="0033790A"/>
    <w:rsid w:val="003453EA"/>
    <w:rsid w:val="003473EB"/>
    <w:rsid w:val="0035080F"/>
    <w:rsid w:val="00350892"/>
    <w:rsid w:val="003559E4"/>
    <w:rsid w:val="00357785"/>
    <w:rsid w:val="0036272D"/>
    <w:rsid w:val="00362945"/>
    <w:rsid w:val="00363D33"/>
    <w:rsid w:val="003642F3"/>
    <w:rsid w:val="00364949"/>
    <w:rsid w:val="00367B3B"/>
    <w:rsid w:val="00367B3C"/>
    <w:rsid w:val="00370122"/>
    <w:rsid w:val="003744DB"/>
    <w:rsid w:val="0037692A"/>
    <w:rsid w:val="00377B45"/>
    <w:rsid w:val="003819D1"/>
    <w:rsid w:val="00383663"/>
    <w:rsid w:val="00386297"/>
    <w:rsid w:val="00386404"/>
    <w:rsid w:val="003877AA"/>
    <w:rsid w:val="0039264D"/>
    <w:rsid w:val="00395449"/>
    <w:rsid w:val="00395966"/>
    <w:rsid w:val="003959D0"/>
    <w:rsid w:val="00397A1A"/>
    <w:rsid w:val="003A22EC"/>
    <w:rsid w:val="003A59E4"/>
    <w:rsid w:val="003A60DE"/>
    <w:rsid w:val="003A7742"/>
    <w:rsid w:val="003B1AA7"/>
    <w:rsid w:val="003B773D"/>
    <w:rsid w:val="003B7C20"/>
    <w:rsid w:val="003B7FFA"/>
    <w:rsid w:val="003C1798"/>
    <w:rsid w:val="003C21B6"/>
    <w:rsid w:val="003C29CA"/>
    <w:rsid w:val="003C3F7A"/>
    <w:rsid w:val="003C5D25"/>
    <w:rsid w:val="003D2607"/>
    <w:rsid w:val="003E3CCE"/>
    <w:rsid w:val="003E3D5C"/>
    <w:rsid w:val="003E4197"/>
    <w:rsid w:val="003E7438"/>
    <w:rsid w:val="003E7F02"/>
    <w:rsid w:val="003F4976"/>
    <w:rsid w:val="003F6C94"/>
    <w:rsid w:val="003F6F77"/>
    <w:rsid w:val="004038F5"/>
    <w:rsid w:val="004049D6"/>
    <w:rsid w:val="00405720"/>
    <w:rsid w:val="004101F5"/>
    <w:rsid w:val="00414137"/>
    <w:rsid w:val="00415551"/>
    <w:rsid w:val="00415864"/>
    <w:rsid w:val="00422EC4"/>
    <w:rsid w:val="004245E9"/>
    <w:rsid w:val="0043143E"/>
    <w:rsid w:val="00431B08"/>
    <w:rsid w:val="00432041"/>
    <w:rsid w:val="00433ACF"/>
    <w:rsid w:val="00437FE4"/>
    <w:rsid w:val="00442333"/>
    <w:rsid w:val="00446DF0"/>
    <w:rsid w:val="00450660"/>
    <w:rsid w:val="00451051"/>
    <w:rsid w:val="00451CD8"/>
    <w:rsid w:val="00455C8A"/>
    <w:rsid w:val="00456C32"/>
    <w:rsid w:val="00457365"/>
    <w:rsid w:val="004624E7"/>
    <w:rsid w:val="00467738"/>
    <w:rsid w:val="004679C3"/>
    <w:rsid w:val="00471844"/>
    <w:rsid w:val="00471868"/>
    <w:rsid w:val="00474FB0"/>
    <w:rsid w:val="004752B9"/>
    <w:rsid w:val="00476BC6"/>
    <w:rsid w:val="00477A0C"/>
    <w:rsid w:val="00481AEE"/>
    <w:rsid w:val="00484DE5"/>
    <w:rsid w:val="00487334"/>
    <w:rsid w:val="0048785C"/>
    <w:rsid w:val="00494A05"/>
    <w:rsid w:val="004A132B"/>
    <w:rsid w:val="004A5BD9"/>
    <w:rsid w:val="004B1B3B"/>
    <w:rsid w:val="004B6AE8"/>
    <w:rsid w:val="004B7318"/>
    <w:rsid w:val="004B75A5"/>
    <w:rsid w:val="004E020E"/>
    <w:rsid w:val="004E1712"/>
    <w:rsid w:val="004E235E"/>
    <w:rsid w:val="004E2D16"/>
    <w:rsid w:val="004E4EC5"/>
    <w:rsid w:val="004E66F4"/>
    <w:rsid w:val="004E7151"/>
    <w:rsid w:val="004F312F"/>
    <w:rsid w:val="004F56FD"/>
    <w:rsid w:val="004F7D69"/>
    <w:rsid w:val="0050104A"/>
    <w:rsid w:val="005033D0"/>
    <w:rsid w:val="00507D27"/>
    <w:rsid w:val="00512B2F"/>
    <w:rsid w:val="00513574"/>
    <w:rsid w:val="005135E1"/>
    <w:rsid w:val="00522CDD"/>
    <w:rsid w:val="0052427C"/>
    <w:rsid w:val="00524738"/>
    <w:rsid w:val="00526CA9"/>
    <w:rsid w:val="00531B68"/>
    <w:rsid w:val="0053646A"/>
    <w:rsid w:val="00537CF7"/>
    <w:rsid w:val="0054202C"/>
    <w:rsid w:val="00542F2E"/>
    <w:rsid w:val="0054526B"/>
    <w:rsid w:val="00545A82"/>
    <w:rsid w:val="00545BD0"/>
    <w:rsid w:val="00556DD0"/>
    <w:rsid w:val="00557CE3"/>
    <w:rsid w:val="0056675B"/>
    <w:rsid w:val="00567AF1"/>
    <w:rsid w:val="00570A88"/>
    <w:rsid w:val="00572189"/>
    <w:rsid w:val="00573C4E"/>
    <w:rsid w:val="00584B6B"/>
    <w:rsid w:val="005B0E7B"/>
    <w:rsid w:val="005B23E5"/>
    <w:rsid w:val="005B2748"/>
    <w:rsid w:val="005C2D2F"/>
    <w:rsid w:val="005C6831"/>
    <w:rsid w:val="005C7A87"/>
    <w:rsid w:val="005D4B7F"/>
    <w:rsid w:val="005E699E"/>
    <w:rsid w:val="005E7CB2"/>
    <w:rsid w:val="005F00A1"/>
    <w:rsid w:val="005F275D"/>
    <w:rsid w:val="005F2EF2"/>
    <w:rsid w:val="005F6FD2"/>
    <w:rsid w:val="0060095F"/>
    <w:rsid w:val="006019DB"/>
    <w:rsid w:val="006043C7"/>
    <w:rsid w:val="00604B2C"/>
    <w:rsid w:val="00606018"/>
    <w:rsid w:val="00606BBE"/>
    <w:rsid w:val="00617538"/>
    <w:rsid w:val="0062171F"/>
    <w:rsid w:val="00624727"/>
    <w:rsid w:val="006274C6"/>
    <w:rsid w:val="006307D9"/>
    <w:rsid w:val="00630E51"/>
    <w:rsid w:val="0063344B"/>
    <w:rsid w:val="00636C7E"/>
    <w:rsid w:val="006402EC"/>
    <w:rsid w:val="00640EEF"/>
    <w:rsid w:val="006423C7"/>
    <w:rsid w:val="00645146"/>
    <w:rsid w:val="00650EA5"/>
    <w:rsid w:val="00651CDE"/>
    <w:rsid w:val="006556B6"/>
    <w:rsid w:val="006607D7"/>
    <w:rsid w:val="0066151B"/>
    <w:rsid w:val="0066171F"/>
    <w:rsid w:val="00661FEF"/>
    <w:rsid w:val="00664C90"/>
    <w:rsid w:val="0066661A"/>
    <w:rsid w:val="006825C0"/>
    <w:rsid w:val="00682636"/>
    <w:rsid w:val="00683A74"/>
    <w:rsid w:val="006845E7"/>
    <w:rsid w:val="006853AC"/>
    <w:rsid w:val="00687C16"/>
    <w:rsid w:val="006902E5"/>
    <w:rsid w:val="006B0D5D"/>
    <w:rsid w:val="006B1269"/>
    <w:rsid w:val="006B15A2"/>
    <w:rsid w:val="006B1EBC"/>
    <w:rsid w:val="006B303C"/>
    <w:rsid w:val="006B661A"/>
    <w:rsid w:val="006C138D"/>
    <w:rsid w:val="006D139C"/>
    <w:rsid w:val="006D65B8"/>
    <w:rsid w:val="006D6ED8"/>
    <w:rsid w:val="006E3E57"/>
    <w:rsid w:val="006F12B9"/>
    <w:rsid w:val="006F20FC"/>
    <w:rsid w:val="006F4DA1"/>
    <w:rsid w:val="006F62CF"/>
    <w:rsid w:val="007009DB"/>
    <w:rsid w:val="00706D35"/>
    <w:rsid w:val="007113B1"/>
    <w:rsid w:val="00715A8D"/>
    <w:rsid w:val="0072021C"/>
    <w:rsid w:val="00725BE7"/>
    <w:rsid w:val="00731E72"/>
    <w:rsid w:val="007322CF"/>
    <w:rsid w:val="00733F40"/>
    <w:rsid w:val="007341C9"/>
    <w:rsid w:val="00737275"/>
    <w:rsid w:val="00740021"/>
    <w:rsid w:val="00740B5A"/>
    <w:rsid w:val="00742139"/>
    <w:rsid w:val="00743141"/>
    <w:rsid w:val="00750233"/>
    <w:rsid w:val="00750523"/>
    <w:rsid w:val="00750540"/>
    <w:rsid w:val="007521C0"/>
    <w:rsid w:val="00756EF6"/>
    <w:rsid w:val="00760C74"/>
    <w:rsid w:val="00764B2C"/>
    <w:rsid w:val="00764B65"/>
    <w:rsid w:val="00764BF5"/>
    <w:rsid w:val="00771373"/>
    <w:rsid w:val="00772535"/>
    <w:rsid w:val="00777C45"/>
    <w:rsid w:val="00782C9A"/>
    <w:rsid w:val="00783A5E"/>
    <w:rsid w:val="0079130F"/>
    <w:rsid w:val="0079230A"/>
    <w:rsid w:val="007A16DF"/>
    <w:rsid w:val="007A7393"/>
    <w:rsid w:val="007B10AB"/>
    <w:rsid w:val="007B55D8"/>
    <w:rsid w:val="007C609B"/>
    <w:rsid w:val="007C6EC8"/>
    <w:rsid w:val="007D04D0"/>
    <w:rsid w:val="007D17CB"/>
    <w:rsid w:val="007D1FE7"/>
    <w:rsid w:val="007D647B"/>
    <w:rsid w:val="007E1C56"/>
    <w:rsid w:val="007E5491"/>
    <w:rsid w:val="007E7654"/>
    <w:rsid w:val="007F1D51"/>
    <w:rsid w:val="007F1FB5"/>
    <w:rsid w:val="007F231E"/>
    <w:rsid w:val="007F32E7"/>
    <w:rsid w:val="007F45E4"/>
    <w:rsid w:val="008028D6"/>
    <w:rsid w:val="008042A4"/>
    <w:rsid w:val="0080532B"/>
    <w:rsid w:val="00811C2E"/>
    <w:rsid w:val="0081408A"/>
    <w:rsid w:val="00815FC6"/>
    <w:rsid w:val="008233BE"/>
    <w:rsid w:val="00825FD4"/>
    <w:rsid w:val="00830B2D"/>
    <w:rsid w:val="00832BE5"/>
    <w:rsid w:val="00832DE1"/>
    <w:rsid w:val="00833586"/>
    <w:rsid w:val="00834BFF"/>
    <w:rsid w:val="00836C1E"/>
    <w:rsid w:val="00842055"/>
    <w:rsid w:val="0084253F"/>
    <w:rsid w:val="00843F6B"/>
    <w:rsid w:val="00846C5D"/>
    <w:rsid w:val="00846D39"/>
    <w:rsid w:val="00846DD5"/>
    <w:rsid w:val="008507CE"/>
    <w:rsid w:val="00851514"/>
    <w:rsid w:val="008554C8"/>
    <w:rsid w:val="00855C33"/>
    <w:rsid w:val="00864034"/>
    <w:rsid w:val="0086748E"/>
    <w:rsid w:val="0087316A"/>
    <w:rsid w:val="00877859"/>
    <w:rsid w:val="008867F6"/>
    <w:rsid w:val="008869FE"/>
    <w:rsid w:val="008A0F75"/>
    <w:rsid w:val="008A1049"/>
    <w:rsid w:val="008A239A"/>
    <w:rsid w:val="008A34D4"/>
    <w:rsid w:val="008A3BF5"/>
    <w:rsid w:val="008A78A8"/>
    <w:rsid w:val="008B17DD"/>
    <w:rsid w:val="008B2216"/>
    <w:rsid w:val="008B4CE2"/>
    <w:rsid w:val="008C10BB"/>
    <w:rsid w:val="008D5807"/>
    <w:rsid w:val="008D7457"/>
    <w:rsid w:val="008E5870"/>
    <w:rsid w:val="008F202C"/>
    <w:rsid w:val="008F6921"/>
    <w:rsid w:val="008F6A8A"/>
    <w:rsid w:val="009011D1"/>
    <w:rsid w:val="00902B40"/>
    <w:rsid w:val="0090479E"/>
    <w:rsid w:val="00904A39"/>
    <w:rsid w:val="00904CF5"/>
    <w:rsid w:val="00911AD7"/>
    <w:rsid w:val="009159F6"/>
    <w:rsid w:val="00920F79"/>
    <w:rsid w:val="0092136F"/>
    <w:rsid w:val="00921F6B"/>
    <w:rsid w:val="00924769"/>
    <w:rsid w:val="00930D32"/>
    <w:rsid w:val="00932830"/>
    <w:rsid w:val="00935633"/>
    <w:rsid w:val="00936211"/>
    <w:rsid w:val="009403AA"/>
    <w:rsid w:val="0094067D"/>
    <w:rsid w:val="00943453"/>
    <w:rsid w:val="009468BD"/>
    <w:rsid w:val="00950B51"/>
    <w:rsid w:val="00955586"/>
    <w:rsid w:val="009630A7"/>
    <w:rsid w:val="00971E21"/>
    <w:rsid w:val="00972B5F"/>
    <w:rsid w:val="00973228"/>
    <w:rsid w:val="00981950"/>
    <w:rsid w:val="00982EDC"/>
    <w:rsid w:val="0099415E"/>
    <w:rsid w:val="009A688A"/>
    <w:rsid w:val="009A746F"/>
    <w:rsid w:val="009B011C"/>
    <w:rsid w:val="009B0669"/>
    <w:rsid w:val="009B4794"/>
    <w:rsid w:val="009B69D2"/>
    <w:rsid w:val="009B6E1C"/>
    <w:rsid w:val="009B79DA"/>
    <w:rsid w:val="009C2022"/>
    <w:rsid w:val="009C2656"/>
    <w:rsid w:val="009C4106"/>
    <w:rsid w:val="009C6349"/>
    <w:rsid w:val="009D0D4D"/>
    <w:rsid w:val="009D31BA"/>
    <w:rsid w:val="009D46B7"/>
    <w:rsid w:val="009D6F58"/>
    <w:rsid w:val="009E1EC2"/>
    <w:rsid w:val="009E3C45"/>
    <w:rsid w:val="009E7809"/>
    <w:rsid w:val="009F1A03"/>
    <w:rsid w:val="009F4CF9"/>
    <w:rsid w:val="009F5477"/>
    <w:rsid w:val="009F63EF"/>
    <w:rsid w:val="00A00575"/>
    <w:rsid w:val="00A01F65"/>
    <w:rsid w:val="00A04AF2"/>
    <w:rsid w:val="00A0767B"/>
    <w:rsid w:val="00A111AA"/>
    <w:rsid w:val="00A114EE"/>
    <w:rsid w:val="00A12085"/>
    <w:rsid w:val="00A12BA4"/>
    <w:rsid w:val="00A1565B"/>
    <w:rsid w:val="00A15AC6"/>
    <w:rsid w:val="00A2158A"/>
    <w:rsid w:val="00A27A10"/>
    <w:rsid w:val="00A30A05"/>
    <w:rsid w:val="00A31077"/>
    <w:rsid w:val="00A32BE6"/>
    <w:rsid w:val="00A33DA8"/>
    <w:rsid w:val="00A369AD"/>
    <w:rsid w:val="00A37D5E"/>
    <w:rsid w:val="00A40B01"/>
    <w:rsid w:val="00A426B9"/>
    <w:rsid w:val="00A4577E"/>
    <w:rsid w:val="00A56201"/>
    <w:rsid w:val="00A57A6C"/>
    <w:rsid w:val="00A605CA"/>
    <w:rsid w:val="00A615FC"/>
    <w:rsid w:val="00A643EC"/>
    <w:rsid w:val="00A646B6"/>
    <w:rsid w:val="00A646F8"/>
    <w:rsid w:val="00A66738"/>
    <w:rsid w:val="00A721EF"/>
    <w:rsid w:val="00A73D15"/>
    <w:rsid w:val="00A74A10"/>
    <w:rsid w:val="00A820AD"/>
    <w:rsid w:val="00A85819"/>
    <w:rsid w:val="00A86EA2"/>
    <w:rsid w:val="00A92B04"/>
    <w:rsid w:val="00AA50FB"/>
    <w:rsid w:val="00AB3346"/>
    <w:rsid w:val="00AC0B42"/>
    <w:rsid w:val="00AC0E23"/>
    <w:rsid w:val="00AC77E4"/>
    <w:rsid w:val="00AC7DEF"/>
    <w:rsid w:val="00AD086C"/>
    <w:rsid w:val="00AD3C32"/>
    <w:rsid w:val="00AD455F"/>
    <w:rsid w:val="00AE19E4"/>
    <w:rsid w:val="00AE2E6A"/>
    <w:rsid w:val="00AE2F93"/>
    <w:rsid w:val="00AE6A07"/>
    <w:rsid w:val="00AF114B"/>
    <w:rsid w:val="00AF2D7F"/>
    <w:rsid w:val="00AF4644"/>
    <w:rsid w:val="00AF54C0"/>
    <w:rsid w:val="00AF5BC1"/>
    <w:rsid w:val="00AF7652"/>
    <w:rsid w:val="00AF7DBE"/>
    <w:rsid w:val="00B0114D"/>
    <w:rsid w:val="00B02041"/>
    <w:rsid w:val="00B02571"/>
    <w:rsid w:val="00B02D93"/>
    <w:rsid w:val="00B03179"/>
    <w:rsid w:val="00B05C1F"/>
    <w:rsid w:val="00B064D1"/>
    <w:rsid w:val="00B06E79"/>
    <w:rsid w:val="00B07126"/>
    <w:rsid w:val="00B1090B"/>
    <w:rsid w:val="00B15E32"/>
    <w:rsid w:val="00B16861"/>
    <w:rsid w:val="00B20E12"/>
    <w:rsid w:val="00B25ECC"/>
    <w:rsid w:val="00B27AA7"/>
    <w:rsid w:val="00B37D58"/>
    <w:rsid w:val="00B37EE8"/>
    <w:rsid w:val="00B47937"/>
    <w:rsid w:val="00B6175A"/>
    <w:rsid w:val="00B679A7"/>
    <w:rsid w:val="00B67D68"/>
    <w:rsid w:val="00B70ADA"/>
    <w:rsid w:val="00B72926"/>
    <w:rsid w:val="00B75B94"/>
    <w:rsid w:val="00B771BC"/>
    <w:rsid w:val="00B8124A"/>
    <w:rsid w:val="00B81584"/>
    <w:rsid w:val="00B83277"/>
    <w:rsid w:val="00B854A6"/>
    <w:rsid w:val="00B85904"/>
    <w:rsid w:val="00B8633B"/>
    <w:rsid w:val="00BA7387"/>
    <w:rsid w:val="00BB1DE0"/>
    <w:rsid w:val="00BB2683"/>
    <w:rsid w:val="00BB2EE1"/>
    <w:rsid w:val="00BB3352"/>
    <w:rsid w:val="00BB3F8D"/>
    <w:rsid w:val="00BB7283"/>
    <w:rsid w:val="00BB7373"/>
    <w:rsid w:val="00BD5136"/>
    <w:rsid w:val="00BE5F72"/>
    <w:rsid w:val="00BF0E52"/>
    <w:rsid w:val="00BF0FCF"/>
    <w:rsid w:val="00BF16C9"/>
    <w:rsid w:val="00BF5F46"/>
    <w:rsid w:val="00BF72DB"/>
    <w:rsid w:val="00C0428D"/>
    <w:rsid w:val="00C1158C"/>
    <w:rsid w:val="00C13FF0"/>
    <w:rsid w:val="00C15014"/>
    <w:rsid w:val="00C15DF0"/>
    <w:rsid w:val="00C21962"/>
    <w:rsid w:val="00C225C1"/>
    <w:rsid w:val="00C261EB"/>
    <w:rsid w:val="00C30804"/>
    <w:rsid w:val="00C34444"/>
    <w:rsid w:val="00C357A3"/>
    <w:rsid w:val="00C433AD"/>
    <w:rsid w:val="00C507DF"/>
    <w:rsid w:val="00C661DD"/>
    <w:rsid w:val="00C74C23"/>
    <w:rsid w:val="00C82208"/>
    <w:rsid w:val="00C85333"/>
    <w:rsid w:val="00C872A9"/>
    <w:rsid w:val="00C87E3A"/>
    <w:rsid w:val="00C93E11"/>
    <w:rsid w:val="00CA0B6E"/>
    <w:rsid w:val="00CA2750"/>
    <w:rsid w:val="00CA47B3"/>
    <w:rsid w:val="00CA5CB7"/>
    <w:rsid w:val="00CB0FEC"/>
    <w:rsid w:val="00CB1819"/>
    <w:rsid w:val="00CC2149"/>
    <w:rsid w:val="00CC4C68"/>
    <w:rsid w:val="00CD0527"/>
    <w:rsid w:val="00CD3168"/>
    <w:rsid w:val="00CD3F6B"/>
    <w:rsid w:val="00CE2F6E"/>
    <w:rsid w:val="00CE34B1"/>
    <w:rsid w:val="00CE443C"/>
    <w:rsid w:val="00CE7C4E"/>
    <w:rsid w:val="00CF4207"/>
    <w:rsid w:val="00CF4F2D"/>
    <w:rsid w:val="00CF5C33"/>
    <w:rsid w:val="00D05BBF"/>
    <w:rsid w:val="00D070E3"/>
    <w:rsid w:val="00D07F73"/>
    <w:rsid w:val="00D171BB"/>
    <w:rsid w:val="00D20719"/>
    <w:rsid w:val="00D2225F"/>
    <w:rsid w:val="00D30D0D"/>
    <w:rsid w:val="00D42E52"/>
    <w:rsid w:val="00D469A0"/>
    <w:rsid w:val="00D46D2D"/>
    <w:rsid w:val="00D54D3F"/>
    <w:rsid w:val="00D57ED1"/>
    <w:rsid w:val="00D6332B"/>
    <w:rsid w:val="00D6594C"/>
    <w:rsid w:val="00D702C5"/>
    <w:rsid w:val="00D70DEA"/>
    <w:rsid w:val="00D718FD"/>
    <w:rsid w:val="00D7526F"/>
    <w:rsid w:val="00D76044"/>
    <w:rsid w:val="00D845FE"/>
    <w:rsid w:val="00D91AAB"/>
    <w:rsid w:val="00DA3C61"/>
    <w:rsid w:val="00DA7525"/>
    <w:rsid w:val="00DB3044"/>
    <w:rsid w:val="00DB4A56"/>
    <w:rsid w:val="00DD3A2B"/>
    <w:rsid w:val="00DD5BD4"/>
    <w:rsid w:val="00DD6D07"/>
    <w:rsid w:val="00DD77F2"/>
    <w:rsid w:val="00DE0F61"/>
    <w:rsid w:val="00DF2917"/>
    <w:rsid w:val="00DF7E00"/>
    <w:rsid w:val="00DF7E63"/>
    <w:rsid w:val="00E024E2"/>
    <w:rsid w:val="00E02865"/>
    <w:rsid w:val="00E04C41"/>
    <w:rsid w:val="00E053C8"/>
    <w:rsid w:val="00E05E4F"/>
    <w:rsid w:val="00E06C73"/>
    <w:rsid w:val="00E06FDA"/>
    <w:rsid w:val="00E07A8D"/>
    <w:rsid w:val="00E1278E"/>
    <w:rsid w:val="00E16992"/>
    <w:rsid w:val="00E200F5"/>
    <w:rsid w:val="00E20958"/>
    <w:rsid w:val="00E20D91"/>
    <w:rsid w:val="00E2501C"/>
    <w:rsid w:val="00E26CD5"/>
    <w:rsid w:val="00E33287"/>
    <w:rsid w:val="00E34DBB"/>
    <w:rsid w:val="00E368C9"/>
    <w:rsid w:val="00E375D0"/>
    <w:rsid w:val="00E4079E"/>
    <w:rsid w:val="00E41C68"/>
    <w:rsid w:val="00E4405B"/>
    <w:rsid w:val="00E5263C"/>
    <w:rsid w:val="00E54E02"/>
    <w:rsid w:val="00E605F4"/>
    <w:rsid w:val="00E63FDF"/>
    <w:rsid w:val="00E641AE"/>
    <w:rsid w:val="00E6558F"/>
    <w:rsid w:val="00E71D62"/>
    <w:rsid w:val="00E73AE0"/>
    <w:rsid w:val="00E74E95"/>
    <w:rsid w:val="00E75112"/>
    <w:rsid w:val="00E8025C"/>
    <w:rsid w:val="00E81BCA"/>
    <w:rsid w:val="00E820AE"/>
    <w:rsid w:val="00E85554"/>
    <w:rsid w:val="00E85991"/>
    <w:rsid w:val="00E940E2"/>
    <w:rsid w:val="00E97B3A"/>
    <w:rsid w:val="00EB3038"/>
    <w:rsid w:val="00EB5F2B"/>
    <w:rsid w:val="00EB6000"/>
    <w:rsid w:val="00EC3E39"/>
    <w:rsid w:val="00EC458C"/>
    <w:rsid w:val="00EC79CB"/>
    <w:rsid w:val="00EC7DA5"/>
    <w:rsid w:val="00EC7E7E"/>
    <w:rsid w:val="00ED0E6F"/>
    <w:rsid w:val="00EE419E"/>
    <w:rsid w:val="00EF3560"/>
    <w:rsid w:val="00EF6C73"/>
    <w:rsid w:val="00EF7889"/>
    <w:rsid w:val="00F00457"/>
    <w:rsid w:val="00F01827"/>
    <w:rsid w:val="00F01960"/>
    <w:rsid w:val="00F0671A"/>
    <w:rsid w:val="00F134C6"/>
    <w:rsid w:val="00F16EB0"/>
    <w:rsid w:val="00F22AA4"/>
    <w:rsid w:val="00F24B76"/>
    <w:rsid w:val="00F31FDE"/>
    <w:rsid w:val="00F33815"/>
    <w:rsid w:val="00F35978"/>
    <w:rsid w:val="00F419CF"/>
    <w:rsid w:val="00F51F5A"/>
    <w:rsid w:val="00F55A19"/>
    <w:rsid w:val="00F563A3"/>
    <w:rsid w:val="00F57CDE"/>
    <w:rsid w:val="00F6134D"/>
    <w:rsid w:val="00F613FD"/>
    <w:rsid w:val="00F67E58"/>
    <w:rsid w:val="00F70E56"/>
    <w:rsid w:val="00F7439D"/>
    <w:rsid w:val="00F77EE6"/>
    <w:rsid w:val="00F806E3"/>
    <w:rsid w:val="00F8269D"/>
    <w:rsid w:val="00F852D9"/>
    <w:rsid w:val="00F85F28"/>
    <w:rsid w:val="00F86BF1"/>
    <w:rsid w:val="00F90634"/>
    <w:rsid w:val="00F93B9E"/>
    <w:rsid w:val="00F9426E"/>
    <w:rsid w:val="00F978C3"/>
    <w:rsid w:val="00FA4989"/>
    <w:rsid w:val="00FB12A2"/>
    <w:rsid w:val="00FB3303"/>
    <w:rsid w:val="00FB6838"/>
    <w:rsid w:val="00FB6CE2"/>
    <w:rsid w:val="00FC44C9"/>
    <w:rsid w:val="00FC5F37"/>
    <w:rsid w:val="00FD15CB"/>
    <w:rsid w:val="00FD3485"/>
    <w:rsid w:val="00FD4EA9"/>
    <w:rsid w:val="00FD5712"/>
    <w:rsid w:val="00FE2D0F"/>
    <w:rsid w:val="00FE34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A6DC9"/>
  <w15:docId w15:val="{5A2ECBD9-0084-4C12-B5CA-42FAEF09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479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E7151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uiPriority w:val="99"/>
    <w:rsid w:val="004E715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E715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E2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D16"/>
  </w:style>
  <w:style w:type="character" w:styleId="Hyperlink">
    <w:name w:val="Hyperlink"/>
    <w:uiPriority w:val="99"/>
    <w:unhideWhenUsed/>
    <w:rsid w:val="00A076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0233"/>
    <w:pPr>
      <w:ind w:left="720"/>
      <w:contextualSpacing/>
    </w:pPr>
  </w:style>
  <w:style w:type="table" w:styleId="TableGrid">
    <w:name w:val="Table Grid"/>
    <w:basedOn w:val="TableNormal"/>
    <w:uiPriority w:val="59"/>
    <w:rsid w:val="00A646F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Nushrat\Work\Progress%20Report\2021.06.30\Progress%20Forward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6FB58-1BE0-4164-8EC2-730AF59B1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Progress Forwarding</Template>
  <TotalTime>977</TotalTime>
  <Pages>1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Links>
    <vt:vector size="6" baseType="variant">
      <vt:variant>
        <vt:i4>2687002</vt:i4>
      </vt:variant>
      <vt:variant>
        <vt:i4>0</vt:i4>
      </vt:variant>
      <vt:variant>
        <vt:i4>0</vt:i4>
      </vt:variant>
      <vt:variant>
        <vt:i4>5</vt:i4>
      </vt:variant>
      <vt:variant>
        <vt:lpwstr>mailto:design8.bwdb@gmail.com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182</cp:revision>
  <cp:lastPrinted>2023-01-03T07:15:00Z</cp:lastPrinted>
  <dcterms:created xsi:type="dcterms:W3CDTF">2021-08-11T09:24:00Z</dcterms:created>
  <dcterms:modified xsi:type="dcterms:W3CDTF">2023-01-03T07:30:00Z</dcterms:modified>
</cp:coreProperties>
</file>